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A78B" w14:textId="77777777" w:rsidR="00791003" w:rsidRDefault="00791003">
      <w:pPr>
        <w:pStyle w:val="PlainText"/>
      </w:pPr>
    </w:p>
    <w:p w14:paraId="0DC6289A" w14:textId="77777777" w:rsidR="008F1945" w:rsidRDefault="00791003">
      <w:pPr>
        <w:pStyle w:val="PlainText"/>
        <w:jc w:val="center"/>
        <w:rPr>
          <w:b/>
          <w:sz w:val="28"/>
        </w:rPr>
      </w:pPr>
      <w:r w:rsidRPr="004417BB">
        <w:rPr>
          <w:b/>
          <w:sz w:val="28"/>
        </w:rPr>
        <w:t xml:space="preserve">Sandeep K. </w:t>
      </w:r>
      <w:proofErr w:type="spellStart"/>
      <w:r w:rsidRPr="004417BB">
        <w:rPr>
          <w:b/>
          <w:sz w:val="28"/>
        </w:rPr>
        <w:t>Juneja</w:t>
      </w:r>
      <w:proofErr w:type="spellEnd"/>
      <w:r w:rsidR="00506290">
        <w:rPr>
          <w:b/>
          <w:sz w:val="28"/>
        </w:rPr>
        <w:t xml:space="preserve"> </w:t>
      </w:r>
    </w:p>
    <w:p w14:paraId="5F25EC3F" w14:textId="77777777" w:rsidR="008F1945" w:rsidRDefault="008F1945" w:rsidP="008F1945">
      <w:pPr>
        <w:pStyle w:val="PlainText"/>
        <w:ind w:left="2160" w:hanging="2160"/>
        <w:jc w:val="center"/>
        <w:rPr>
          <w:bCs/>
        </w:rPr>
      </w:pPr>
      <w:r>
        <w:rPr>
          <w:bCs/>
        </w:rPr>
        <w:t xml:space="preserve">Professor of Computer Science, </w:t>
      </w:r>
    </w:p>
    <w:p w14:paraId="10BC92C0" w14:textId="4CE5091F" w:rsidR="008F1945" w:rsidRPr="008F1945" w:rsidRDefault="008F1945" w:rsidP="008F1945">
      <w:pPr>
        <w:pStyle w:val="PlainText"/>
        <w:ind w:left="2160" w:hanging="2160"/>
        <w:jc w:val="center"/>
        <w:rPr>
          <w:bCs/>
        </w:rPr>
      </w:pPr>
      <w:r>
        <w:rPr>
          <w:bCs/>
        </w:rPr>
        <w:t>Director of Centre for Data, Learning and Decision Sciences, Ashoka University</w:t>
      </w:r>
    </w:p>
    <w:p w14:paraId="5B125058" w14:textId="2D541569" w:rsidR="00791003" w:rsidRPr="00506290" w:rsidRDefault="00506290">
      <w:pPr>
        <w:pStyle w:val="PlainText"/>
        <w:jc w:val="center"/>
        <w:rPr>
          <w:bCs/>
          <w:sz w:val="28"/>
          <w:szCs w:val="28"/>
        </w:rPr>
      </w:pPr>
      <w:r w:rsidRPr="00506290">
        <w:rPr>
          <w:bCs/>
          <w:szCs w:val="24"/>
        </w:rPr>
        <w:t xml:space="preserve">Senior </w:t>
      </w:r>
      <w:r w:rsidR="00791003" w:rsidRPr="00506290">
        <w:rPr>
          <w:bCs/>
          <w:szCs w:val="24"/>
        </w:rPr>
        <w:t>Profess</w:t>
      </w:r>
      <w:r w:rsidRPr="00506290">
        <w:rPr>
          <w:bCs/>
          <w:szCs w:val="24"/>
        </w:rPr>
        <w:t>o</w:t>
      </w:r>
      <w:r w:rsidR="006C1F7E">
        <w:rPr>
          <w:bCs/>
          <w:szCs w:val="24"/>
        </w:rPr>
        <w:t>r (former D</w:t>
      </w:r>
      <w:r w:rsidR="00855706">
        <w:rPr>
          <w:bCs/>
          <w:szCs w:val="24"/>
        </w:rPr>
        <w:t>ean</w:t>
      </w:r>
      <w:r w:rsidR="006C1F7E">
        <w:rPr>
          <w:bCs/>
          <w:szCs w:val="24"/>
        </w:rPr>
        <w:t>)</w:t>
      </w:r>
    </w:p>
    <w:p w14:paraId="07598C85" w14:textId="7D1062BC" w:rsidR="00791003" w:rsidRDefault="00791003" w:rsidP="008F1945">
      <w:pPr>
        <w:pStyle w:val="PlainText"/>
        <w:jc w:val="center"/>
      </w:pPr>
      <w:r>
        <w:t>School of Technology and Computer Science</w:t>
      </w:r>
      <w:r w:rsidR="008F1945">
        <w:t>, TIFR</w:t>
      </w:r>
    </w:p>
    <w:p w14:paraId="7A4D56DA" w14:textId="77777777" w:rsidR="008F1945" w:rsidRDefault="00000000" w:rsidP="008F1945">
      <w:pPr>
        <w:pStyle w:val="PlainText"/>
        <w:pBdr>
          <w:bottom w:val="single" w:sz="12" w:space="1" w:color="auto"/>
        </w:pBdr>
        <w:jc w:val="center"/>
      </w:pPr>
      <w:hyperlink r:id="rId7" w:history="1">
        <w:r w:rsidR="008F1945" w:rsidRPr="007C5F01">
          <w:rPr>
            <w:rStyle w:val="Hyperlink"/>
          </w:rPr>
          <w:t>sandeep.juneja2010@gmail.com</w:t>
        </w:r>
      </w:hyperlink>
      <w:r w:rsidR="008F1945">
        <w:t xml:space="preserve">,  </w:t>
      </w:r>
      <w:r w:rsidR="00791003">
        <w:t>91-9967932124</w:t>
      </w:r>
    </w:p>
    <w:p w14:paraId="457874D9" w14:textId="78A8AEF8" w:rsidR="00791003" w:rsidRDefault="00791003" w:rsidP="008F1945">
      <w:pPr>
        <w:pStyle w:val="PlainText"/>
        <w:pBdr>
          <w:bottom w:val="single" w:sz="12" w:space="1" w:color="auto"/>
        </w:pBdr>
        <w:jc w:val="center"/>
      </w:pPr>
      <w:r>
        <w:t xml:space="preserve"> </w:t>
      </w:r>
    </w:p>
    <w:p w14:paraId="39278F1C" w14:textId="77777777" w:rsidR="00791003" w:rsidRDefault="00791003">
      <w:pPr>
        <w:pStyle w:val="PlainText"/>
        <w:ind w:left="0" w:firstLine="0"/>
        <w:rPr>
          <w:b/>
        </w:rPr>
      </w:pPr>
    </w:p>
    <w:p w14:paraId="3DA9FCB0" w14:textId="77777777" w:rsidR="00791003" w:rsidRDefault="00791003">
      <w:pPr>
        <w:pStyle w:val="PlainText"/>
        <w:rPr>
          <w:b/>
          <w:sz w:val="28"/>
        </w:rPr>
      </w:pPr>
      <w:r>
        <w:rPr>
          <w:b/>
          <w:sz w:val="28"/>
        </w:rPr>
        <w:t>Academic Experience</w:t>
      </w:r>
    </w:p>
    <w:p w14:paraId="7AA747BF" w14:textId="77777777" w:rsidR="008F1945" w:rsidRDefault="008F1945" w:rsidP="008F1945">
      <w:pPr>
        <w:pStyle w:val="PlainText"/>
        <w:ind w:left="0" w:firstLine="0"/>
        <w:rPr>
          <w:bCs/>
        </w:rPr>
      </w:pPr>
    </w:p>
    <w:p w14:paraId="6A3C9004" w14:textId="4751EF3F" w:rsidR="008F1945" w:rsidRDefault="008F1945">
      <w:pPr>
        <w:pStyle w:val="PlainText"/>
        <w:ind w:left="2160" w:hanging="2160"/>
        <w:rPr>
          <w:bCs/>
        </w:rPr>
      </w:pPr>
      <w:r>
        <w:rPr>
          <w:bCs/>
        </w:rPr>
        <w:t>03/24 - present</w:t>
      </w:r>
      <w:r>
        <w:rPr>
          <w:bCs/>
        </w:rPr>
        <w:tab/>
        <w:t>Ashoka University. Computer Science Department. Professor and Director of Centre for Data, Learning and Decision Sciences</w:t>
      </w:r>
    </w:p>
    <w:p w14:paraId="77B55427" w14:textId="77777777" w:rsidR="008F1945" w:rsidRDefault="008F1945" w:rsidP="008F1945">
      <w:pPr>
        <w:pStyle w:val="PlainText"/>
        <w:ind w:left="0" w:firstLine="0"/>
        <w:rPr>
          <w:bCs/>
        </w:rPr>
      </w:pPr>
    </w:p>
    <w:p w14:paraId="55CA5587" w14:textId="727B1A85" w:rsidR="0070576D" w:rsidRDefault="00791003">
      <w:pPr>
        <w:pStyle w:val="PlainText"/>
        <w:ind w:left="2160" w:hanging="2160"/>
        <w:rPr>
          <w:bCs/>
        </w:rPr>
      </w:pPr>
      <w:r>
        <w:rPr>
          <w:bCs/>
        </w:rPr>
        <w:t>12/02 – present</w:t>
      </w:r>
      <w:r>
        <w:rPr>
          <w:bCs/>
        </w:rPr>
        <w:tab/>
      </w:r>
      <w:r w:rsidRPr="0070576D">
        <w:rPr>
          <w:bCs/>
        </w:rPr>
        <w:t>Tata Institute of Fundamental Research</w:t>
      </w:r>
      <w:r>
        <w:rPr>
          <w:bCs/>
        </w:rPr>
        <w:t>, School of Technology and Computer Science,</w:t>
      </w:r>
      <w:r w:rsidR="0070576D">
        <w:rPr>
          <w:bCs/>
        </w:rPr>
        <w:t xml:space="preserve"> </w:t>
      </w:r>
      <w:r>
        <w:rPr>
          <w:bCs/>
        </w:rPr>
        <w:t xml:space="preserve">Mumbai. </w:t>
      </w:r>
    </w:p>
    <w:p w14:paraId="39492A9F" w14:textId="286E21C6" w:rsidR="00791003" w:rsidRPr="00B738B6" w:rsidRDefault="00B564B5" w:rsidP="0070576D">
      <w:pPr>
        <w:pStyle w:val="PlainText"/>
        <w:ind w:left="2160" w:firstLine="0"/>
        <w:rPr>
          <w:bCs/>
          <w:iCs/>
        </w:rPr>
      </w:pPr>
      <w:r w:rsidRPr="00B738B6">
        <w:rPr>
          <w:bCs/>
          <w:iCs/>
        </w:rPr>
        <w:t>Senior Professor (</w:t>
      </w:r>
      <w:r>
        <w:rPr>
          <w:bCs/>
          <w:iCs/>
        </w:rPr>
        <w:t xml:space="preserve">Jan </w:t>
      </w:r>
      <w:r w:rsidRPr="00B738B6">
        <w:rPr>
          <w:bCs/>
          <w:iCs/>
        </w:rPr>
        <w:t xml:space="preserve">2021- present), </w:t>
      </w:r>
      <w:r w:rsidR="00031C21" w:rsidRPr="00B738B6">
        <w:rPr>
          <w:bCs/>
          <w:iCs/>
        </w:rPr>
        <w:t>Dean (</w:t>
      </w:r>
      <w:r w:rsidR="003131DC">
        <w:rPr>
          <w:bCs/>
          <w:iCs/>
        </w:rPr>
        <w:t xml:space="preserve">Jan </w:t>
      </w:r>
      <w:r w:rsidR="00031C21" w:rsidRPr="00B738B6">
        <w:rPr>
          <w:bCs/>
          <w:iCs/>
        </w:rPr>
        <w:t>2017</w:t>
      </w:r>
      <w:r w:rsidR="00BB4ADA" w:rsidRPr="00B738B6">
        <w:rPr>
          <w:bCs/>
          <w:iCs/>
        </w:rPr>
        <w:t xml:space="preserve"> </w:t>
      </w:r>
      <w:r w:rsidR="003131DC">
        <w:rPr>
          <w:bCs/>
          <w:iCs/>
        </w:rPr>
        <w:t>–</w:t>
      </w:r>
      <w:r w:rsidR="00BB4ADA" w:rsidRPr="00B738B6">
        <w:rPr>
          <w:bCs/>
          <w:iCs/>
        </w:rPr>
        <w:t xml:space="preserve"> </w:t>
      </w:r>
      <w:r w:rsidR="003131DC">
        <w:rPr>
          <w:bCs/>
          <w:iCs/>
        </w:rPr>
        <w:t>Sep 2021</w:t>
      </w:r>
      <w:r w:rsidR="00855706">
        <w:rPr>
          <w:bCs/>
          <w:iCs/>
        </w:rPr>
        <w:t xml:space="preserve">, Sept 2023 </w:t>
      </w:r>
      <w:r w:rsidR="006C1F7E">
        <w:rPr>
          <w:bCs/>
          <w:iCs/>
        </w:rPr>
        <w:t>–</w:t>
      </w:r>
      <w:r w:rsidR="00855706">
        <w:rPr>
          <w:bCs/>
          <w:iCs/>
        </w:rPr>
        <w:t xml:space="preserve"> </w:t>
      </w:r>
      <w:r w:rsidR="006C1F7E">
        <w:rPr>
          <w:bCs/>
          <w:iCs/>
        </w:rPr>
        <w:t>January 2024</w:t>
      </w:r>
      <w:r w:rsidR="00031C21" w:rsidRPr="00B738B6">
        <w:rPr>
          <w:bCs/>
          <w:iCs/>
        </w:rPr>
        <w:t xml:space="preserve">), </w:t>
      </w:r>
      <w:r w:rsidR="00363E84" w:rsidRPr="00B738B6">
        <w:rPr>
          <w:bCs/>
          <w:iCs/>
        </w:rPr>
        <w:t>Professor (</w:t>
      </w:r>
      <w:r w:rsidR="003131DC">
        <w:rPr>
          <w:bCs/>
          <w:iCs/>
        </w:rPr>
        <w:t xml:space="preserve">Jul </w:t>
      </w:r>
      <w:r w:rsidR="00363E84" w:rsidRPr="00B738B6">
        <w:rPr>
          <w:bCs/>
          <w:iCs/>
        </w:rPr>
        <w:t>20</w:t>
      </w:r>
      <w:r w:rsidR="005B4529" w:rsidRPr="00B738B6">
        <w:rPr>
          <w:bCs/>
          <w:iCs/>
        </w:rPr>
        <w:t>11</w:t>
      </w:r>
      <w:r w:rsidR="00BB4ADA" w:rsidRPr="00B738B6">
        <w:rPr>
          <w:bCs/>
          <w:iCs/>
        </w:rPr>
        <w:t xml:space="preserve"> </w:t>
      </w:r>
      <w:r w:rsidR="003131DC">
        <w:rPr>
          <w:bCs/>
          <w:iCs/>
        </w:rPr>
        <w:t>–</w:t>
      </w:r>
      <w:r w:rsidR="00BB4ADA" w:rsidRPr="00B738B6">
        <w:rPr>
          <w:bCs/>
          <w:iCs/>
        </w:rPr>
        <w:t xml:space="preserve"> </w:t>
      </w:r>
      <w:r w:rsidR="003131DC">
        <w:rPr>
          <w:bCs/>
          <w:iCs/>
        </w:rPr>
        <w:t xml:space="preserve">Dec </w:t>
      </w:r>
      <w:r w:rsidR="00506290" w:rsidRPr="00B738B6">
        <w:rPr>
          <w:bCs/>
          <w:iCs/>
        </w:rPr>
        <w:t>2020</w:t>
      </w:r>
      <w:r w:rsidR="005B4529" w:rsidRPr="00B738B6">
        <w:rPr>
          <w:bCs/>
          <w:iCs/>
        </w:rPr>
        <w:t>), Associate Profess</w:t>
      </w:r>
      <w:r w:rsidR="00363E84" w:rsidRPr="00B738B6">
        <w:rPr>
          <w:bCs/>
          <w:iCs/>
        </w:rPr>
        <w:t>or (2004-</w:t>
      </w:r>
      <w:r w:rsidR="006A58E3" w:rsidRPr="00B738B6">
        <w:rPr>
          <w:bCs/>
          <w:iCs/>
        </w:rPr>
        <w:t>11</w:t>
      </w:r>
      <w:r w:rsidR="00791003" w:rsidRPr="00B738B6">
        <w:rPr>
          <w:bCs/>
          <w:iCs/>
        </w:rPr>
        <w:t>)</w:t>
      </w:r>
      <w:r w:rsidR="00031C21" w:rsidRPr="00B738B6">
        <w:rPr>
          <w:bCs/>
          <w:iCs/>
        </w:rPr>
        <w:t>,</w:t>
      </w:r>
      <w:r w:rsidR="00607870" w:rsidRPr="00B738B6">
        <w:rPr>
          <w:bCs/>
          <w:iCs/>
        </w:rPr>
        <w:t xml:space="preserve"> </w:t>
      </w:r>
      <w:r w:rsidR="00363E84" w:rsidRPr="00B738B6">
        <w:rPr>
          <w:bCs/>
          <w:iCs/>
        </w:rPr>
        <w:t>Reader (2002-04</w:t>
      </w:r>
      <w:r w:rsidR="00607870" w:rsidRPr="00B738B6">
        <w:rPr>
          <w:bCs/>
          <w:iCs/>
        </w:rPr>
        <w:t>)</w:t>
      </w:r>
      <w:r w:rsidR="00031C21" w:rsidRPr="00B738B6">
        <w:rPr>
          <w:bCs/>
          <w:iCs/>
        </w:rPr>
        <w:t>.</w:t>
      </w:r>
    </w:p>
    <w:p w14:paraId="46F4D85F" w14:textId="77777777" w:rsidR="00791003" w:rsidRDefault="00791003">
      <w:pPr>
        <w:pStyle w:val="PlainText"/>
        <w:rPr>
          <w:bCs/>
        </w:rPr>
      </w:pPr>
    </w:p>
    <w:p w14:paraId="3A1DA0B5" w14:textId="0D4BFC3B" w:rsidR="00791003" w:rsidRPr="00B738B6" w:rsidRDefault="00791003" w:rsidP="00607870">
      <w:pPr>
        <w:pStyle w:val="PlainText"/>
        <w:ind w:left="2160" w:hanging="2160"/>
      </w:pPr>
      <w:r>
        <w:t>11/96 – 12/03</w:t>
      </w:r>
      <w:r>
        <w:tab/>
      </w:r>
      <w:r w:rsidRPr="0070576D">
        <w:rPr>
          <w:bCs/>
        </w:rPr>
        <w:t>Indian Institute of Technology Delhi,</w:t>
      </w:r>
      <w:r>
        <w:t xml:space="preserve"> Industrial Eng. Group, Dept. of Mech. Eng</w:t>
      </w:r>
      <w:r w:rsidRPr="00B738B6">
        <w:t>., A</w:t>
      </w:r>
      <w:r w:rsidR="00325314" w:rsidRPr="00B738B6">
        <w:t>ssociate Professor</w:t>
      </w:r>
      <w:r w:rsidR="00363E84" w:rsidRPr="00B738B6">
        <w:t xml:space="preserve"> (20</w:t>
      </w:r>
      <w:r w:rsidR="005B4529" w:rsidRPr="00B738B6">
        <w:t>02</w:t>
      </w:r>
      <w:r w:rsidRPr="00B738B6">
        <w:t>)</w:t>
      </w:r>
      <w:r w:rsidR="00363E84" w:rsidRPr="00B738B6">
        <w:t>; Assistant Professor (1997 – 20</w:t>
      </w:r>
      <w:r w:rsidR="005B4529" w:rsidRPr="00B738B6">
        <w:t>0</w:t>
      </w:r>
      <w:r w:rsidR="00607870" w:rsidRPr="00B738B6">
        <w:t>2)</w:t>
      </w:r>
    </w:p>
    <w:p w14:paraId="49AB1AC0" w14:textId="77777777" w:rsidR="00F86674" w:rsidRDefault="00F86674" w:rsidP="004417BB">
      <w:pPr>
        <w:pStyle w:val="PlainText"/>
        <w:ind w:left="0" w:firstLine="0"/>
      </w:pPr>
    </w:p>
    <w:p w14:paraId="29BF6509" w14:textId="77777777" w:rsidR="0070576D" w:rsidRPr="000B6190" w:rsidRDefault="0070576D" w:rsidP="0070576D">
      <w:pPr>
        <w:pStyle w:val="PlainText"/>
        <w:ind w:left="0" w:firstLine="0"/>
        <w:rPr>
          <w:b/>
          <w:color w:val="000000" w:themeColor="text1"/>
          <w:sz w:val="28"/>
        </w:rPr>
      </w:pPr>
      <w:r w:rsidRPr="000B6190">
        <w:rPr>
          <w:b/>
          <w:color w:val="000000" w:themeColor="text1"/>
          <w:sz w:val="28"/>
        </w:rPr>
        <w:t>Corporate experience before joining academia (after PhD)</w:t>
      </w:r>
    </w:p>
    <w:p w14:paraId="2E93DFD7" w14:textId="77777777" w:rsidR="0070576D" w:rsidRPr="000B6190" w:rsidRDefault="0070576D" w:rsidP="0070576D">
      <w:pPr>
        <w:pStyle w:val="PlainText"/>
        <w:ind w:left="0" w:firstLine="0"/>
        <w:rPr>
          <w:color w:val="000000" w:themeColor="text1"/>
        </w:rPr>
      </w:pPr>
    </w:p>
    <w:p w14:paraId="79FEFF36" w14:textId="60BFA366" w:rsidR="0070576D" w:rsidRPr="001E4ACD" w:rsidRDefault="0070576D" w:rsidP="0070576D">
      <w:pPr>
        <w:pStyle w:val="PlainText"/>
        <w:ind w:left="2160" w:hanging="2160"/>
        <w:rPr>
          <w:color w:val="000000" w:themeColor="text1"/>
        </w:rPr>
      </w:pPr>
      <w:r w:rsidRPr="000B6190">
        <w:rPr>
          <w:color w:val="000000" w:themeColor="text1"/>
        </w:rPr>
        <w:t>9/95 - 10/96</w:t>
      </w:r>
      <w:r w:rsidRPr="000B6190">
        <w:rPr>
          <w:color w:val="000000" w:themeColor="text1"/>
        </w:rPr>
        <w:tab/>
      </w:r>
      <w:r w:rsidRPr="001E4ACD">
        <w:rPr>
          <w:color w:val="000000" w:themeColor="text1"/>
        </w:rPr>
        <w:t>Andersen Consulting, New Delhi. Senior Consultant</w:t>
      </w:r>
    </w:p>
    <w:p w14:paraId="4691BF17" w14:textId="77777777" w:rsidR="0070576D" w:rsidRPr="001E4ACD" w:rsidRDefault="0070576D" w:rsidP="0070576D">
      <w:pPr>
        <w:pStyle w:val="PlainText"/>
        <w:ind w:left="0" w:firstLine="0"/>
        <w:rPr>
          <w:color w:val="000000" w:themeColor="text1"/>
        </w:rPr>
      </w:pPr>
    </w:p>
    <w:p w14:paraId="4BFD5740" w14:textId="77777777" w:rsidR="004417BB" w:rsidRDefault="0070576D" w:rsidP="004417BB">
      <w:pPr>
        <w:pStyle w:val="PlainText"/>
        <w:ind w:left="2160" w:hanging="2160"/>
        <w:rPr>
          <w:color w:val="000000" w:themeColor="text1"/>
        </w:rPr>
      </w:pPr>
      <w:r w:rsidRPr="001E4ACD">
        <w:rPr>
          <w:color w:val="000000" w:themeColor="text1"/>
        </w:rPr>
        <w:t>9/93 - 6/95</w:t>
      </w:r>
      <w:r w:rsidRPr="001E4ACD">
        <w:rPr>
          <w:color w:val="000000" w:themeColor="text1"/>
        </w:rPr>
        <w:tab/>
        <w:t>American Credit Indemnity (Company of Dun &amp; Bradstreet Corporation) Baltimore, MD. Specialty credit insurance company. Director Quantitative Analysis</w:t>
      </w:r>
    </w:p>
    <w:p w14:paraId="5F88D986" w14:textId="42016E9D" w:rsidR="0070576D" w:rsidRPr="004417BB" w:rsidRDefault="0070576D" w:rsidP="004417BB">
      <w:pPr>
        <w:pStyle w:val="PlainText"/>
        <w:ind w:left="2160" w:hanging="2160"/>
        <w:rPr>
          <w:color w:val="000000" w:themeColor="text1"/>
        </w:rPr>
      </w:pPr>
      <w:r w:rsidRPr="001E4ACD">
        <w:rPr>
          <w:color w:val="000000" w:themeColor="text1"/>
        </w:rPr>
        <w:tab/>
      </w:r>
      <w:r w:rsidRPr="001E4ACD">
        <w:rPr>
          <w:color w:val="000000" w:themeColor="text1"/>
        </w:rPr>
        <w:tab/>
      </w:r>
    </w:p>
    <w:p w14:paraId="200DCD43" w14:textId="77777777" w:rsidR="0070576D" w:rsidRPr="001E4ACD" w:rsidRDefault="0070576D" w:rsidP="0070576D">
      <w:pPr>
        <w:pStyle w:val="PlainText"/>
        <w:rPr>
          <w:b/>
          <w:color w:val="000000" w:themeColor="text1"/>
          <w:sz w:val="28"/>
        </w:rPr>
      </w:pPr>
      <w:r w:rsidRPr="001E4ACD">
        <w:rPr>
          <w:b/>
          <w:color w:val="000000" w:themeColor="text1"/>
          <w:sz w:val="28"/>
        </w:rPr>
        <w:t>Education</w:t>
      </w:r>
    </w:p>
    <w:p w14:paraId="4C88462D" w14:textId="77777777" w:rsidR="0070576D" w:rsidRPr="001E4ACD" w:rsidRDefault="0070576D" w:rsidP="0070576D">
      <w:pPr>
        <w:pStyle w:val="PlainText"/>
        <w:ind w:left="0" w:firstLine="0"/>
        <w:rPr>
          <w:b/>
          <w:color w:val="000000" w:themeColor="text1"/>
        </w:rPr>
      </w:pPr>
    </w:p>
    <w:p w14:paraId="22F90717" w14:textId="08152111" w:rsidR="0070576D" w:rsidRPr="001E4ACD" w:rsidRDefault="0070576D" w:rsidP="0070576D">
      <w:pPr>
        <w:pStyle w:val="PlainText"/>
        <w:rPr>
          <w:color w:val="000000" w:themeColor="text1"/>
        </w:rPr>
      </w:pPr>
      <w:r w:rsidRPr="001E4ACD">
        <w:rPr>
          <w:bCs/>
          <w:color w:val="000000" w:themeColor="text1"/>
        </w:rPr>
        <w:t>89-93</w:t>
      </w:r>
      <w:r w:rsidRPr="001E4ACD">
        <w:rPr>
          <w:color w:val="000000" w:themeColor="text1"/>
        </w:rPr>
        <w:tab/>
      </w:r>
      <w:r w:rsidR="005431F2">
        <w:rPr>
          <w:color w:val="000000" w:themeColor="text1"/>
        </w:rPr>
        <w:tab/>
      </w:r>
      <w:r w:rsidRPr="001E4ACD">
        <w:rPr>
          <w:color w:val="000000" w:themeColor="text1"/>
        </w:rPr>
        <w:t>Ph.D., Operations Research, Stanford University</w:t>
      </w:r>
      <w:r w:rsidRPr="001E4ACD">
        <w:rPr>
          <w:bCs/>
          <w:color w:val="000000" w:themeColor="text1"/>
        </w:rPr>
        <w:tab/>
      </w:r>
      <w:r w:rsidRPr="001E4ACD">
        <w:rPr>
          <w:color w:val="000000" w:themeColor="text1"/>
        </w:rPr>
        <w:t xml:space="preserve">   </w:t>
      </w:r>
      <w:r w:rsidRPr="001E4ACD">
        <w:rPr>
          <w:color w:val="000000" w:themeColor="text1"/>
        </w:rPr>
        <w:tab/>
      </w:r>
    </w:p>
    <w:p w14:paraId="4691AF8F" w14:textId="77777777" w:rsidR="0070576D" w:rsidRPr="001E4ACD" w:rsidRDefault="0070576D" w:rsidP="0070576D">
      <w:pPr>
        <w:pStyle w:val="PlainText"/>
        <w:rPr>
          <w:color w:val="000000" w:themeColor="text1"/>
        </w:rPr>
      </w:pPr>
      <w:r w:rsidRPr="001E4ACD">
        <w:rPr>
          <w:color w:val="000000" w:themeColor="text1"/>
        </w:rPr>
        <w:t xml:space="preserve"> </w:t>
      </w:r>
    </w:p>
    <w:p w14:paraId="5E08CF3F" w14:textId="77777777" w:rsidR="0070576D" w:rsidRPr="001E4ACD" w:rsidRDefault="0070576D" w:rsidP="004417BB">
      <w:pPr>
        <w:pStyle w:val="PlainText"/>
        <w:numPr>
          <w:ilvl w:val="1"/>
          <w:numId w:val="1"/>
        </w:numPr>
        <w:rPr>
          <w:color w:val="000000" w:themeColor="text1"/>
        </w:rPr>
      </w:pPr>
      <w:r w:rsidRPr="001E4ACD">
        <w:rPr>
          <w:color w:val="000000" w:themeColor="text1"/>
        </w:rPr>
        <w:t xml:space="preserve"> </w:t>
      </w:r>
      <w:r w:rsidRPr="001E4ACD">
        <w:rPr>
          <w:color w:val="000000" w:themeColor="text1"/>
        </w:rPr>
        <w:tab/>
        <w:t>M.S., Statistics, Stanford University</w:t>
      </w:r>
      <w:r w:rsidRPr="001E4ACD">
        <w:rPr>
          <w:color w:val="000000" w:themeColor="text1"/>
        </w:rPr>
        <w:tab/>
        <w:t xml:space="preserve">   </w:t>
      </w:r>
      <w:r w:rsidRPr="001E4ACD">
        <w:rPr>
          <w:color w:val="000000" w:themeColor="text1"/>
        </w:rPr>
        <w:tab/>
      </w:r>
    </w:p>
    <w:p w14:paraId="13039CF9" w14:textId="77777777" w:rsidR="0070576D" w:rsidRPr="001E4ACD" w:rsidRDefault="0070576D" w:rsidP="0070576D">
      <w:pPr>
        <w:pStyle w:val="PlainText"/>
        <w:ind w:left="0" w:firstLine="0"/>
        <w:rPr>
          <w:color w:val="000000" w:themeColor="text1"/>
        </w:rPr>
      </w:pPr>
    </w:p>
    <w:p w14:paraId="0CA9C451" w14:textId="77777777" w:rsidR="0070576D" w:rsidRPr="001E4ACD" w:rsidRDefault="0070576D" w:rsidP="0070576D">
      <w:pPr>
        <w:pStyle w:val="PlainText"/>
        <w:ind w:left="0" w:firstLine="0"/>
        <w:rPr>
          <w:color w:val="000000" w:themeColor="text1"/>
        </w:rPr>
      </w:pPr>
      <w:r w:rsidRPr="001E4ACD">
        <w:rPr>
          <w:bCs/>
          <w:color w:val="000000" w:themeColor="text1"/>
        </w:rPr>
        <w:t>85-89</w:t>
      </w:r>
      <w:r w:rsidRPr="001E4ACD">
        <w:rPr>
          <w:color w:val="000000" w:themeColor="text1"/>
        </w:rPr>
        <w:tab/>
      </w:r>
      <w:r w:rsidRPr="001E4ACD">
        <w:rPr>
          <w:color w:val="000000" w:themeColor="text1"/>
        </w:rPr>
        <w:tab/>
      </w:r>
      <w:r w:rsidRPr="001E4ACD">
        <w:rPr>
          <w:color w:val="000000" w:themeColor="text1"/>
        </w:rPr>
        <w:tab/>
        <w:t>B.Tech., Mech. Eng., Indian Institute of Technology Delhi</w:t>
      </w:r>
    </w:p>
    <w:p w14:paraId="2714A4CA" w14:textId="77777777" w:rsidR="0070576D" w:rsidRPr="001E4ACD" w:rsidRDefault="0070576D">
      <w:pPr>
        <w:pStyle w:val="PlainText"/>
        <w:rPr>
          <w:b/>
          <w:bCs/>
          <w:sz w:val="28"/>
        </w:rPr>
      </w:pPr>
    </w:p>
    <w:p w14:paraId="3B14E700" w14:textId="77777777" w:rsidR="0070576D" w:rsidRDefault="0070576D" w:rsidP="0070576D">
      <w:pPr>
        <w:pStyle w:val="PlainText"/>
        <w:rPr>
          <w:b/>
          <w:bCs/>
          <w:color w:val="000000" w:themeColor="text1"/>
          <w:sz w:val="28"/>
          <w:szCs w:val="28"/>
        </w:rPr>
      </w:pPr>
    </w:p>
    <w:p w14:paraId="6B9EAFA4" w14:textId="6BB5DE0F" w:rsidR="0070576D" w:rsidRPr="000B6190" w:rsidRDefault="0070576D" w:rsidP="0070576D">
      <w:pPr>
        <w:pStyle w:val="PlainText"/>
        <w:rPr>
          <w:b/>
          <w:bCs/>
          <w:color w:val="000000" w:themeColor="text1"/>
          <w:sz w:val="28"/>
          <w:szCs w:val="28"/>
        </w:rPr>
      </w:pPr>
      <w:r w:rsidRPr="000B6190">
        <w:rPr>
          <w:b/>
          <w:bCs/>
          <w:color w:val="000000" w:themeColor="text1"/>
          <w:sz w:val="28"/>
          <w:szCs w:val="28"/>
        </w:rPr>
        <w:t>Selected visiting and adjunct academic positions</w:t>
      </w:r>
    </w:p>
    <w:p w14:paraId="41C51A58" w14:textId="77777777" w:rsidR="0070576D" w:rsidRPr="000B6190" w:rsidRDefault="0070576D" w:rsidP="0070576D">
      <w:pPr>
        <w:rPr>
          <w:bCs/>
          <w:color w:val="000000" w:themeColor="text1"/>
        </w:rPr>
      </w:pPr>
    </w:p>
    <w:p w14:paraId="7622402F" w14:textId="7D95D48C" w:rsidR="00310ACF" w:rsidRDefault="00310ACF" w:rsidP="0070576D">
      <w:pPr>
        <w:ind w:left="2160" w:hanging="2160"/>
        <w:rPr>
          <w:bCs/>
        </w:rPr>
      </w:pPr>
      <w:r>
        <w:rPr>
          <w:bCs/>
        </w:rPr>
        <w:t xml:space="preserve">July 22 – </w:t>
      </w:r>
      <w:r w:rsidR="005431F2">
        <w:rPr>
          <w:bCs/>
        </w:rPr>
        <w:t>July 23</w:t>
      </w:r>
      <w:r>
        <w:rPr>
          <w:bCs/>
        </w:rPr>
        <w:tab/>
        <w:t xml:space="preserve">Visiting Researcher, Google Research, </w:t>
      </w:r>
      <w:r w:rsidR="00EA36C3">
        <w:rPr>
          <w:bCs/>
        </w:rPr>
        <w:t xml:space="preserve">Bangalore </w:t>
      </w:r>
      <w:r>
        <w:rPr>
          <w:bCs/>
        </w:rPr>
        <w:t>India</w:t>
      </w:r>
    </w:p>
    <w:p w14:paraId="784A6957" w14:textId="77777777" w:rsidR="00537605" w:rsidRDefault="00537605" w:rsidP="0070576D">
      <w:pPr>
        <w:ind w:left="2160" w:hanging="2160"/>
        <w:rPr>
          <w:bCs/>
        </w:rPr>
      </w:pPr>
    </w:p>
    <w:p w14:paraId="061FEF89" w14:textId="65FB78DD" w:rsidR="00537605" w:rsidRDefault="00537605" w:rsidP="0070576D">
      <w:pPr>
        <w:ind w:left="2160" w:hanging="2160"/>
        <w:rPr>
          <w:bCs/>
        </w:rPr>
      </w:pPr>
      <w:r>
        <w:rPr>
          <w:bCs/>
        </w:rPr>
        <w:t xml:space="preserve">March 23 (1 </w:t>
      </w:r>
      <w:proofErr w:type="spellStart"/>
      <w:r>
        <w:rPr>
          <w:bCs/>
        </w:rPr>
        <w:t>wk</w:t>
      </w:r>
      <w:proofErr w:type="spellEnd"/>
      <w:r>
        <w:rPr>
          <w:bCs/>
        </w:rPr>
        <w:t>)</w:t>
      </w:r>
      <w:r>
        <w:rPr>
          <w:bCs/>
        </w:rPr>
        <w:tab/>
        <w:t>Climate Modelling Alliance, Caltech</w:t>
      </w:r>
    </w:p>
    <w:p w14:paraId="356AB170" w14:textId="77777777" w:rsidR="00310ACF" w:rsidRDefault="00310ACF" w:rsidP="0070576D">
      <w:pPr>
        <w:ind w:left="2160" w:hanging="2160"/>
        <w:rPr>
          <w:bCs/>
        </w:rPr>
      </w:pPr>
    </w:p>
    <w:p w14:paraId="17493D68" w14:textId="32A08BAA" w:rsidR="0070576D" w:rsidRPr="00B738B6" w:rsidRDefault="00B814CA" w:rsidP="0070576D">
      <w:pPr>
        <w:ind w:left="2160" w:hanging="2160"/>
      </w:pPr>
      <w:r>
        <w:rPr>
          <w:bCs/>
        </w:rPr>
        <w:t xml:space="preserve">Jan 22 – </w:t>
      </w:r>
      <w:r w:rsidR="00310ACF">
        <w:rPr>
          <w:bCs/>
        </w:rPr>
        <w:t>June 22</w:t>
      </w:r>
      <w:r>
        <w:rPr>
          <w:bCs/>
        </w:rPr>
        <w:tab/>
      </w:r>
      <w:r w:rsidR="00F828FF">
        <w:rPr>
          <w:bCs/>
        </w:rPr>
        <w:t>Visiting Professor</w:t>
      </w:r>
      <w:r>
        <w:rPr>
          <w:bCs/>
        </w:rPr>
        <w:t>, Computer Science, Ashoka University</w:t>
      </w:r>
      <w:r w:rsidR="0070576D">
        <w:rPr>
          <w:bCs/>
        </w:rPr>
        <w:tab/>
      </w:r>
    </w:p>
    <w:p w14:paraId="025879E7" w14:textId="77777777" w:rsidR="0070576D" w:rsidRDefault="0070576D" w:rsidP="0070576D">
      <w:pPr>
        <w:ind w:left="2160" w:hanging="2160"/>
        <w:rPr>
          <w:bCs/>
          <w:color w:val="000000" w:themeColor="text1"/>
        </w:rPr>
      </w:pPr>
    </w:p>
    <w:p w14:paraId="41906DDF" w14:textId="2BEEC717" w:rsidR="0070576D" w:rsidRPr="000B6190" w:rsidRDefault="0070576D" w:rsidP="0070576D">
      <w:pPr>
        <w:ind w:left="2160" w:hanging="2160"/>
        <w:rPr>
          <w:bCs/>
          <w:color w:val="000000" w:themeColor="text1"/>
        </w:rPr>
      </w:pPr>
      <w:r w:rsidRPr="000B6190">
        <w:rPr>
          <w:bCs/>
          <w:color w:val="000000" w:themeColor="text1"/>
        </w:rPr>
        <w:t>Mar 16 – Feb 17</w:t>
      </w:r>
      <w:r w:rsidRPr="000B6190">
        <w:rPr>
          <w:bCs/>
          <w:color w:val="000000" w:themeColor="text1"/>
        </w:rPr>
        <w:tab/>
        <w:t xml:space="preserve">Adjunct academic, CAFRAL (Centre for Advanced Financial Research and </w:t>
      </w:r>
    </w:p>
    <w:p w14:paraId="5CD3DDED" w14:textId="77777777" w:rsidR="0070576D" w:rsidRPr="000B6190" w:rsidRDefault="0070576D" w:rsidP="0070576D">
      <w:pPr>
        <w:ind w:left="2160" w:hanging="2160"/>
        <w:rPr>
          <w:bCs/>
          <w:color w:val="000000" w:themeColor="text1"/>
        </w:rPr>
      </w:pPr>
      <w:r w:rsidRPr="000B6190">
        <w:rPr>
          <w:bCs/>
          <w:color w:val="000000" w:themeColor="text1"/>
        </w:rPr>
        <w:tab/>
        <w:t>Learning). Research wing of Reserve Bank of India. Mumbai</w:t>
      </w:r>
    </w:p>
    <w:p w14:paraId="46F5A5BD" w14:textId="77777777" w:rsidR="0070576D" w:rsidRPr="000B6190" w:rsidRDefault="0070576D" w:rsidP="0070576D">
      <w:pPr>
        <w:ind w:left="2160" w:hanging="2160"/>
        <w:rPr>
          <w:bCs/>
          <w:color w:val="000000" w:themeColor="text1"/>
        </w:rPr>
      </w:pPr>
      <w:r w:rsidRPr="000B6190">
        <w:rPr>
          <w:bCs/>
          <w:color w:val="000000" w:themeColor="text1"/>
        </w:rPr>
        <w:t xml:space="preserve"> </w:t>
      </w:r>
    </w:p>
    <w:p w14:paraId="58E418ED" w14:textId="77777777" w:rsidR="0070576D" w:rsidRPr="000B6190" w:rsidRDefault="0070576D" w:rsidP="0070576D">
      <w:pPr>
        <w:ind w:left="2160" w:hanging="2160"/>
        <w:rPr>
          <w:bCs/>
          <w:color w:val="000000" w:themeColor="text1"/>
        </w:rPr>
      </w:pPr>
      <w:r w:rsidRPr="000B6190">
        <w:rPr>
          <w:bCs/>
          <w:color w:val="000000" w:themeColor="text1"/>
        </w:rPr>
        <w:t>Sep-Dec 15</w:t>
      </w:r>
      <w:r w:rsidRPr="000B6190">
        <w:rPr>
          <w:bCs/>
          <w:color w:val="000000" w:themeColor="text1"/>
        </w:rPr>
        <w:tab/>
        <w:t>Senior Academic Fellow, CAFRAL, Research wing of Reserve Bank of India. Mumbai</w:t>
      </w:r>
    </w:p>
    <w:p w14:paraId="419D3110" w14:textId="77777777" w:rsidR="0070576D" w:rsidRPr="000B6190" w:rsidRDefault="0070576D" w:rsidP="0070576D">
      <w:pPr>
        <w:ind w:left="2160" w:hanging="2160"/>
        <w:rPr>
          <w:bCs/>
          <w:color w:val="000000" w:themeColor="text1"/>
        </w:rPr>
      </w:pPr>
    </w:p>
    <w:p w14:paraId="692DFDCF" w14:textId="77777777" w:rsidR="00F85B5C" w:rsidRDefault="00F85B5C" w:rsidP="0070576D">
      <w:pPr>
        <w:ind w:left="2160" w:hanging="2160"/>
        <w:rPr>
          <w:bCs/>
          <w:color w:val="000000" w:themeColor="text1"/>
        </w:rPr>
      </w:pPr>
    </w:p>
    <w:p w14:paraId="466FFB0B" w14:textId="607E5273" w:rsidR="0070576D" w:rsidRPr="000B6190" w:rsidRDefault="0070576D" w:rsidP="0070576D">
      <w:pPr>
        <w:ind w:left="2160" w:hanging="2160"/>
        <w:rPr>
          <w:color w:val="000000" w:themeColor="text1"/>
        </w:rPr>
      </w:pPr>
      <w:r w:rsidRPr="000B6190">
        <w:rPr>
          <w:bCs/>
          <w:color w:val="000000" w:themeColor="text1"/>
        </w:rPr>
        <w:t xml:space="preserve">Nov 13  (1 </w:t>
      </w:r>
      <w:proofErr w:type="spellStart"/>
      <w:r w:rsidRPr="000B6190">
        <w:rPr>
          <w:bCs/>
          <w:color w:val="000000" w:themeColor="text1"/>
        </w:rPr>
        <w:t>wk</w:t>
      </w:r>
      <w:proofErr w:type="spellEnd"/>
      <w:r w:rsidRPr="000B6190">
        <w:rPr>
          <w:bCs/>
          <w:color w:val="000000" w:themeColor="text1"/>
        </w:rPr>
        <w:t>)</w:t>
      </w:r>
      <w:r w:rsidRPr="000B6190">
        <w:rPr>
          <w:bCs/>
          <w:color w:val="000000" w:themeColor="text1"/>
        </w:rPr>
        <w:tab/>
      </w:r>
      <w:r w:rsidRPr="000B6190">
        <w:rPr>
          <w:color w:val="000000" w:themeColor="text1"/>
        </w:rPr>
        <w:t xml:space="preserve">Department of Applied Mathematics, Ecole Polytechnique, </w:t>
      </w:r>
      <w:proofErr w:type="spellStart"/>
      <w:r w:rsidRPr="000B6190">
        <w:rPr>
          <w:color w:val="000000" w:themeColor="text1"/>
        </w:rPr>
        <w:t>Palaiseau</w:t>
      </w:r>
      <w:proofErr w:type="spellEnd"/>
      <w:r w:rsidRPr="000B6190">
        <w:rPr>
          <w:color w:val="000000" w:themeColor="text1"/>
        </w:rPr>
        <w:t xml:space="preserve">, </w:t>
      </w:r>
    </w:p>
    <w:p w14:paraId="50FEB2BB" w14:textId="57EFFA0B" w:rsidR="0070576D" w:rsidRPr="000B6190" w:rsidRDefault="0070576D" w:rsidP="00F85B5C">
      <w:pPr>
        <w:rPr>
          <w:color w:val="000000" w:themeColor="text1"/>
        </w:rPr>
      </w:pPr>
      <w:r w:rsidRPr="000B6190">
        <w:rPr>
          <w:color w:val="000000" w:themeColor="text1"/>
        </w:rPr>
        <w:t xml:space="preserve">May 15 (1 </w:t>
      </w:r>
      <w:proofErr w:type="spellStart"/>
      <w:r w:rsidRPr="000B6190">
        <w:rPr>
          <w:color w:val="000000" w:themeColor="text1"/>
        </w:rPr>
        <w:t>wk</w:t>
      </w:r>
      <w:proofErr w:type="spellEnd"/>
      <w:r w:rsidRPr="000B6190">
        <w:rPr>
          <w:color w:val="000000" w:themeColor="text1"/>
        </w:rPr>
        <w:t>)</w:t>
      </w:r>
      <w:r w:rsidRPr="000B6190">
        <w:rPr>
          <w:color w:val="000000" w:themeColor="text1"/>
        </w:rPr>
        <w:tab/>
      </w:r>
      <w:r w:rsidR="000C2E0B">
        <w:rPr>
          <w:color w:val="000000" w:themeColor="text1"/>
        </w:rPr>
        <w:t xml:space="preserve">            </w:t>
      </w:r>
      <w:r w:rsidRPr="000B6190">
        <w:rPr>
          <w:color w:val="000000" w:themeColor="text1"/>
        </w:rPr>
        <w:t xml:space="preserve">Cedex, France </w:t>
      </w:r>
    </w:p>
    <w:p w14:paraId="561B92B0" w14:textId="77777777" w:rsidR="0070576D" w:rsidRPr="000B6190" w:rsidRDefault="0070576D" w:rsidP="0070576D">
      <w:pPr>
        <w:pStyle w:val="Default"/>
        <w:ind w:left="2160" w:hanging="2160"/>
        <w:rPr>
          <w:bCs/>
          <w:color w:val="000000" w:themeColor="text1"/>
        </w:rPr>
      </w:pPr>
    </w:p>
    <w:p w14:paraId="7AD75335" w14:textId="77777777" w:rsidR="0070576D" w:rsidRPr="001E4ACD" w:rsidRDefault="0070576D" w:rsidP="0070576D">
      <w:pPr>
        <w:pStyle w:val="Default"/>
        <w:ind w:left="2160" w:hanging="2160"/>
        <w:rPr>
          <w:bCs/>
          <w:color w:val="000000" w:themeColor="text1"/>
        </w:rPr>
      </w:pPr>
      <w:r w:rsidRPr="001E4ACD">
        <w:rPr>
          <w:bCs/>
          <w:color w:val="000000" w:themeColor="text1"/>
        </w:rPr>
        <w:t>Oct-Nov 12</w:t>
      </w:r>
      <w:r w:rsidRPr="001E4ACD">
        <w:rPr>
          <w:bCs/>
          <w:color w:val="000000" w:themeColor="text1"/>
        </w:rPr>
        <w:tab/>
        <w:t>ICERM (Institute for Computational and Experimental Research in Mathematics) Brown University</w:t>
      </w:r>
    </w:p>
    <w:p w14:paraId="31A02053" w14:textId="77777777" w:rsidR="0070576D" w:rsidRPr="001E4ACD" w:rsidRDefault="0070576D" w:rsidP="0070576D">
      <w:pPr>
        <w:pStyle w:val="Default"/>
        <w:ind w:left="2160" w:hanging="2160"/>
        <w:rPr>
          <w:bCs/>
          <w:color w:val="000000" w:themeColor="text1"/>
        </w:rPr>
      </w:pPr>
    </w:p>
    <w:p w14:paraId="6704E498" w14:textId="77777777" w:rsidR="0070576D" w:rsidRPr="001E4ACD" w:rsidRDefault="0070576D" w:rsidP="0070576D">
      <w:pPr>
        <w:pStyle w:val="Default"/>
        <w:ind w:left="2160" w:hanging="2160"/>
        <w:rPr>
          <w:color w:val="000000" w:themeColor="text1"/>
        </w:rPr>
      </w:pPr>
      <w:r w:rsidRPr="001E4ACD">
        <w:rPr>
          <w:bCs/>
          <w:color w:val="000000" w:themeColor="text1"/>
        </w:rPr>
        <w:t xml:space="preserve">Nov 11 (2 </w:t>
      </w:r>
      <w:proofErr w:type="spellStart"/>
      <w:r w:rsidRPr="001E4ACD">
        <w:rPr>
          <w:bCs/>
          <w:color w:val="000000" w:themeColor="text1"/>
        </w:rPr>
        <w:t>wk</w:t>
      </w:r>
      <w:proofErr w:type="spellEnd"/>
      <w:r w:rsidRPr="001E4ACD">
        <w:rPr>
          <w:bCs/>
          <w:color w:val="000000" w:themeColor="text1"/>
        </w:rPr>
        <w:t>)</w:t>
      </w:r>
      <w:r w:rsidRPr="001E4ACD">
        <w:rPr>
          <w:bCs/>
          <w:color w:val="000000" w:themeColor="text1"/>
        </w:rPr>
        <w:tab/>
      </w:r>
      <w:proofErr w:type="spellStart"/>
      <w:r w:rsidRPr="001E4ACD">
        <w:rPr>
          <w:color w:val="000000" w:themeColor="text1"/>
        </w:rPr>
        <w:t>Korteweg</w:t>
      </w:r>
      <w:proofErr w:type="spellEnd"/>
      <w:r w:rsidRPr="001E4ACD">
        <w:rPr>
          <w:color w:val="000000" w:themeColor="text1"/>
        </w:rPr>
        <w:t>-de Vries Institute for Mathematics, University of Amsterdam, Visiting Professor on the STAR Grant</w:t>
      </w:r>
    </w:p>
    <w:p w14:paraId="41C29042" w14:textId="77777777" w:rsidR="0070576D" w:rsidRPr="001E4ACD" w:rsidRDefault="0070576D" w:rsidP="0070576D">
      <w:pPr>
        <w:pStyle w:val="PlainText"/>
        <w:ind w:left="2160" w:hanging="2160"/>
        <w:rPr>
          <w:bCs/>
          <w:color w:val="000000" w:themeColor="text1"/>
        </w:rPr>
      </w:pPr>
    </w:p>
    <w:p w14:paraId="6025032D" w14:textId="77777777" w:rsidR="0070576D" w:rsidRPr="001E4ACD" w:rsidRDefault="0070576D" w:rsidP="0070576D">
      <w:pPr>
        <w:pStyle w:val="PlainText"/>
        <w:ind w:left="2160" w:hanging="2160"/>
        <w:rPr>
          <w:bCs/>
          <w:color w:val="000000" w:themeColor="text1"/>
        </w:rPr>
      </w:pPr>
      <w:r w:rsidRPr="001E4ACD">
        <w:rPr>
          <w:bCs/>
          <w:color w:val="000000" w:themeColor="text1"/>
        </w:rPr>
        <w:t>Oct 10, Apr-May 11</w:t>
      </w:r>
      <w:r w:rsidRPr="001E4ACD">
        <w:rPr>
          <w:bCs/>
          <w:color w:val="000000" w:themeColor="text1"/>
        </w:rPr>
        <w:tab/>
        <w:t>School of Mathematical and Computer Sciences, Heriot Watt University, Visiting Fellow on EPSRC Grant</w:t>
      </w:r>
    </w:p>
    <w:p w14:paraId="06F7AEF7" w14:textId="77777777" w:rsidR="0070576D" w:rsidRPr="001E4ACD" w:rsidRDefault="0070576D" w:rsidP="0070576D">
      <w:pPr>
        <w:pStyle w:val="PlainText"/>
        <w:ind w:left="2160" w:hanging="2160"/>
        <w:rPr>
          <w:bCs/>
          <w:color w:val="000000" w:themeColor="text1"/>
        </w:rPr>
      </w:pPr>
    </w:p>
    <w:p w14:paraId="66FFF67F" w14:textId="77777777" w:rsidR="0070576D" w:rsidRPr="001E4ACD" w:rsidRDefault="0070576D" w:rsidP="0070576D">
      <w:pPr>
        <w:pStyle w:val="PlainText"/>
        <w:ind w:left="2160" w:hanging="2160"/>
        <w:rPr>
          <w:bCs/>
          <w:color w:val="000000" w:themeColor="text1"/>
        </w:rPr>
      </w:pPr>
      <w:r w:rsidRPr="001E4ACD">
        <w:rPr>
          <w:bCs/>
          <w:color w:val="000000" w:themeColor="text1"/>
        </w:rPr>
        <w:t>June 10 (1wk)</w:t>
      </w:r>
      <w:r w:rsidRPr="001E4ACD">
        <w:rPr>
          <w:bCs/>
          <w:color w:val="000000" w:themeColor="text1"/>
        </w:rPr>
        <w:tab/>
        <w:t>Newton Institute of Mathematical Sciences, Cambridge University, UK. Invited guest in a program on Stochastic Network.</w:t>
      </w:r>
    </w:p>
    <w:p w14:paraId="04A04BE5" w14:textId="77777777" w:rsidR="0070576D" w:rsidRPr="001E4ACD" w:rsidRDefault="0070576D" w:rsidP="0070576D">
      <w:pPr>
        <w:pStyle w:val="PlainText"/>
        <w:ind w:left="2160" w:hanging="2160"/>
        <w:rPr>
          <w:bCs/>
          <w:color w:val="000000" w:themeColor="text1"/>
        </w:rPr>
      </w:pPr>
    </w:p>
    <w:p w14:paraId="148C36EF" w14:textId="77777777" w:rsidR="0070576D" w:rsidRPr="001E4ACD" w:rsidRDefault="0070576D" w:rsidP="0070576D">
      <w:pPr>
        <w:pStyle w:val="PlainText"/>
        <w:ind w:left="2160" w:hanging="2160"/>
        <w:rPr>
          <w:bCs/>
          <w:color w:val="000000" w:themeColor="text1"/>
        </w:rPr>
      </w:pPr>
      <w:r w:rsidRPr="001E4ACD">
        <w:rPr>
          <w:bCs/>
          <w:color w:val="000000" w:themeColor="text1"/>
        </w:rPr>
        <w:t>Summers 04, 05, 07</w:t>
      </w:r>
      <w:r w:rsidRPr="001E4ACD">
        <w:rPr>
          <w:color w:val="000000" w:themeColor="text1"/>
        </w:rPr>
        <w:tab/>
        <w:t>Graduate School of Business, Columbia University</w:t>
      </w:r>
    </w:p>
    <w:p w14:paraId="62241EC7" w14:textId="77777777" w:rsidR="0070576D" w:rsidRPr="001E4ACD" w:rsidRDefault="0070576D" w:rsidP="0070576D">
      <w:pPr>
        <w:pStyle w:val="PlainText"/>
        <w:rPr>
          <w:bCs/>
          <w:color w:val="000000" w:themeColor="text1"/>
        </w:rPr>
      </w:pPr>
    </w:p>
    <w:p w14:paraId="1EBD9BBA" w14:textId="77777777" w:rsidR="0070576D" w:rsidRPr="001E4ACD" w:rsidRDefault="0070576D" w:rsidP="0070576D">
      <w:pPr>
        <w:pStyle w:val="PlainText"/>
        <w:rPr>
          <w:bCs/>
          <w:color w:val="000000" w:themeColor="text1"/>
        </w:rPr>
      </w:pPr>
      <w:r w:rsidRPr="001E4ACD">
        <w:rPr>
          <w:color w:val="000000" w:themeColor="text1"/>
        </w:rPr>
        <w:t>Summers 97, 98,</w:t>
      </w:r>
      <w:r w:rsidRPr="001E4ACD">
        <w:rPr>
          <w:bCs/>
          <w:color w:val="000000" w:themeColor="text1"/>
        </w:rPr>
        <w:tab/>
        <w:t>Industrial Engineering and Operations Research, Columbia University</w:t>
      </w:r>
    </w:p>
    <w:p w14:paraId="6B0BE378" w14:textId="77777777" w:rsidR="0070576D" w:rsidRPr="001E4ACD" w:rsidRDefault="0070576D" w:rsidP="0070576D">
      <w:pPr>
        <w:pStyle w:val="PlainText"/>
        <w:rPr>
          <w:bCs/>
          <w:color w:val="000000" w:themeColor="text1"/>
        </w:rPr>
      </w:pPr>
      <w:r w:rsidRPr="001E4ACD">
        <w:rPr>
          <w:bCs/>
          <w:color w:val="000000" w:themeColor="text1"/>
        </w:rPr>
        <w:t>99, 04, 05, 07</w:t>
      </w:r>
      <w:r w:rsidRPr="001E4ACD">
        <w:rPr>
          <w:bCs/>
          <w:color w:val="000000" w:themeColor="text1"/>
        </w:rPr>
        <w:tab/>
      </w:r>
      <w:r w:rsidRPr="001E4ACD">
        <w:rPr>
          <w:bCs/>
          <w:color w:val="000000" w:themeColor="text1"/>
        </w:rPr>
        <w:tab/>
      </w:r>
    </w:p>
    <w:p w14:paraId="42225593" w14:textId="77777777" w:rsidR="0070576D" w:rsidRPr="001E4ACD" w:rsidRDefault="0070576D" w:rsidP="0070576D">
      <w:pPr>
        <w:pStyle w:val="PlainText"/>
        <w:rPr>
          <w:bCs/>
          <w:color w:val="000000" w:themeColor="text1"/>
        </w:rPr>
      </w:pPr>
    </w:p>
    <w:p w14:paraId="3A39C04B" w14:textId="77777777" w:rsidR="0070576D" w:rsidRPr="001E4ACD" w:rsidRDefault="0070576D" w:rsidP="0070576D">
      <w:pPr>
        <w:pStyle w:val="PlainText"/>
        <w:ind w:left="0" w:firstLine="0"/>
        <w:rPr>
          <w:bCs/>
          <w:color w:val="000000" w:themeColor="text1"/>
        </w:rPr>
      </w:pPr>
      <w:r w:rsidRPr="001E4ACD">
        <w:rPr>
          <w:bCs/>
          <w:color w:val="000000" w:themeColor="text1"/>
        </w:rPr>
        <w:t>3/06 – 12/06</w:t>
      </w:r>
      <w:r w:rsidRPr="001E4ACD">
        <w:rPr>
          <w:color w:val="000000" w:themeColor="text1"/>
        </w:rPr>
        <w:tab/>
      </w:r>
      <w:r w:rsidRPr="001E4ACD">
        <w:rPr>
          <w:color w:val="000000" w:themeColor="text1"/>
        </w:rPr>
        <w:tab/>
        <w:t xml:space="preserve">Indian School of Business, </w:t>
      </w:r>
      <w:r w:rsidRPr="001E4ACD">
        <w:rPr>
          <w:bCs/>
          <w:color w:val="000000" w:themeColor="text1"/>
        </w:rPr>
        <w:t>Hyderabad</w:t>
      </w:r>
    </w:p>
    <w:p w14:paraId="5492D98F" w14:textId="77777777" w:rsidR="0070576D" w:rsidRPr="001E4ACD" w:rsidRDefault="0070576D" w:rsidP="0070576D">
      <w:pPr>
        <w:pStyle w:val="PlainText"/>
        <w:rPr>
          <w:bCs/>
          <w:color w:val="000000" w:themeColor="text1"/>
        </w:rPr>
      </w:pPr>
    </w:p>
    <w:p w14:paraId="20B11466" w14:textId="77777777" w:rsidR="0070576D" w:rsidRPr="001E4ACD" w:rsidRDefault="0070576D" w:rsidP="0070576D">
      <w:pPr>
        <w:pStyle w:val="PlainText"/>
        <w:ind w:left="2160" w:hanging="2160"/>
        <w:rPr>
          <w:bCs/>
          <w:color w:val="000000" w:themeColor="text1"/>
        </w:rPr>
      </w:pPr>
      <w:r w:rsidRPr="001E4ACD">
        <w:rPr>
          <w:bCs/>
          <w:color w:val="000000" w:themeColor="text1"/>
        </w:rPr>
        <w:t>1/02 – 4/02</w:t>
      </w:r>
      <w:r w:rsidRPr="001E4ACD">
        <w:rPr>
          <w:bCs/>
          <w:color w:val="000000" w:themeColor="text1"/>
        </w:rPr>
        <w:tab/>
      </w:r>
      <w:r w:rsidRPr="001E4ACD">
        <w:rPr>
          <w:color w:val="000000" w:themeColor="text1"/>
        </w:rPr>
        <w:t>Tata Institute of Fundamental Research</w:t>
      </w:r>
      <w:r w:rsidRPr="001E4ACD">
        <w:rPr>
          <w:bCs/>
          <w:color w:val="000000" w:themeColor="text1"/>
        </w:rPr>
        <w:t xml:space="preserve">, School of Technology and Computer Science, Mumbai </w:t>
      </w:r>
    </w:p>
    <w:p w14:paraId="4468518A" w14:textId="77777777" w:rsidR="0070576D" w:rsidRPr="001E4ACD" w:rsidRDefault="0070576D" w:rsidP="0070576D">
      <w:pPr>
        <w:pStyle w:val="PlainText"/>
        <w:rPr>
          <w:color w:val="000000" w:themeColor="text1"/>
        </w:rPr>
      </w:pPr>
    </w:p>
    <w:p w14:paraId="710CF5B8" w14:textId="77777777" w:rsidR="0070576D" w:rsidRPr="001E4ACD" w:rsidRDefault="0070576D" w:rsidP="0070576D">
      <w:pPr>
        <w:pStyle w:val="PlainText"/>
        <w:rPr>
          <w:color w:val="000000" w:themeColor="text1"/>
        </w:rPr>
      </w:pPr>
      <w:r w:rsidRPr="001E4ACD">
        <w:rPr>
          <w:color w:val="000000" w:themeColor="text1"/>
        </w:rPr>
        <w:t>5/01 – 6/01</w:t>
      </w:r>
      <w:r w:rsidRPr="001E4ACD">
        <w:rPr>
          <w:color w:val="000000" w:themeColor="text1"/>
        </w:rPr>
        <w:tab/>
      </w:r>
      <w:r w:rsidRPr="001E4ACD">
        <w:rPr>
          <w:color w:val="000000" w:themeColor="text1"/>
        </w:rPr>
        <w:tab/>
        <w:t>University of Twente, Netherlands. Computer Science Department</w:t>
      </w:r>
    </w:p>
    <w:p w14:paraId="193B84D7" w14:textId="77777777" w:rsidR="0070576D" w:rsidRPr="001E4ACD" w:rsidRDefault="0070576D" w:rsidP="0070576D">
      <w:pPr>
        <w:pStyle w:val="PlainText"/>
        <w:rPr>
          <w:color w:val="000000" w:themeColor="text1"/>
        </w:rPr>
      </w:pPr>
    </w:p>
    <w:p w14:paraId="1B63DC49" w14:textId="77777777" w:rsidR="0070576D" w:rsidRPr="001E4ACD" w:rsidRDefault="0070576D" w:rsidP="0070576D">
      <w:pPr>
        <w:pStyle w:val="PlainText"/>
        <w:ind w:left="2160" w:hanging="2160"/>
        <w:rPr>
          <w:color w:val="000000" w:themeColor="text1"/>
        </w:rPr>
      </w:pPr>
      <w:r w:rsidRPr="001E4ACD">
        <w:rPr>
          <w:color w:val="000000" w:themeColor="text1"/>
        </w:rPr>
        <w:t>1/2000 – 4/2000</w:t>
      </w:r>
      <w:r w:rsidRPr="001E4ACD">
        <w:rPr>
          <w:color w:val="000000" w:themeColor="text1"/>
        </w:rPr>
        <w:tab/>
        <w:t xml:space="preserve">Stanford University, Department of Management Science and Engineering </w:t>
      </w:r>
    </w:p>
    <w:p w14:paraId="6106AE7D" w14:textId="77777777" w:rsidR="0070576D" w:rsidRPr="001E4ACD" w:rsidRDefault="0070576D" w:rsidP="0070576D">
      <w:pPr>
        <w:pStyle w:val="PlainText"/>
        <w:rPr>
          <w:color w:val="000000" w:themeColor="text1"/>
        </w:rPr>
      </w:pPr>
      <w:r w:rsidRPr="001E4ACD">
        <w:rPr>
          <w:color w:val="000000" w:themeColor="text1"/>
        </w:rPr>
        <w:tab/>
        <w:t xml:space="preserve">        </w:t>
      </w:r>
    </w:p>
    <w:p w14:paraId="5860E6AC" w14:textId="77777777" w:rsidR="0070576D" w:rsidRPr="001E4ACD" w:rsidRDefault="0070576D" w:rsidP="0070576D">
      <w:pPr>
        <w:pStyle w:val="PlainText"/>
        <w:ind w:left="2160" w:hanging="2160"/>
        <w:rPr>
          <w:bCs/>
          <w:color w:val="000000" w:themeColor="text1"/>
        </w:rPr>
      </w:pPr>
      <w:r w:rsidRPr="001E4ACD">
        <w:rPr>
          <w:bCs/>
          <w:color w:val="000000" w:themeColor="text1"/>
        </w:rPr>
        <w:t>7/03 – 12/05</w:t>
      </w:r>
      <w:r w:rsidRPr="001E4ACD">
        <w:rPr>
          <w:bCs/>
          <w:color w:val="000000" w:themeColor="text1"/>
        </w:rPr>
        <w:tab/>
      </w:r>
      <w:r w:rsidRPr="001E4ACD">
        <w:rPr>
          <w:color w:val="000000" w:themeColor="text1"/>
        </w:rPr>
        <w:t>Indira Gandhi Institute for Developmental Research</w:t>
      </w:r>
      <w:r w:rsidRPr="001E4ACD">
        <w:rPr>
          <w:bCs/>
          <w:color w:val="000000" w:themeColor="text1"/>
        </w:rPr>
        <w:t>, Mumbai. Adjunct Associate Professor</w:t>
      </w:r>
    </w:p>
    <w:p w14:paraId="187E3897" w14:textId="77777777" w:rsidR="0070576D" w:rsidRPr="001E4ACD" w:rsidRDefault="0070576D" w:rsidP="0070576D">
      <w:pPr>
        <w:pStyle w:val="PlainText"/>
        <w:ind w:left="0" w:firstLine="0"/>
        <w:rPr>
          <w:b/>
          <w:color w:val="000000" w:themeColor="text1"/>
          <w:sz w:val="28"/>
        </w:rPr>
      </w:pPr>
    </w:p>
    <w:p w14:paraId="17D52A7F" w14:textId="77777777" w:rsidR="00791003" w:rsidRPr="0082157F" w:rsidRDefault="00791003" w:rsidP="004417BB">
      <w:pPr>
        <w:pStyle w:val="PlainText"/>
        <w:ind w:left="0" w:firstLine="0"/>
        <w:rPr>
          <w:b/>
          <w:sz w:val="28"/>
        </w:rPr>
      </w:pPr>
      <w:r>
        <w:rPr>
          <w:b/>
          <w:sz w:val="28"/>
        </w:rPr>
        <w:t>Publications</w:t>
      </w:r>
      <w:r w:rsidR="0082157F">
        <w:rPr>
          <w:b/>
          <w:sz w:val="28"/>
        </w:rPr>
        <w:t xml:space="preserve"> </w:t>
      </w:r>
      <w:r w:rsidR="0082157F">
        <w:rPr>
          <w:b/>
          <w:sz w:val="28"/>
        </w:rPr>
        <w:tab/>
      </w:r>
      <w:r w:rsidR="00197D4F">
        <w:rPr>
          <w:bCs/>
        </w:rPr>
        <w:t>Th</w:t>
      </w:r>
      <w:r w:rsidR="0082157F">
        <w:rPr>
          <w:bCs/>
        </w:rPr>
        <w:t>e list is attached separately</w:t>
      </w:r>
    </w:p>
    <w:p w14:paraId="67CBFE49" w14:textId="77777777" w:rsidR="00791003" w:rsidRDefault="00791003" w:rsidP="00ED3A83">
      <w:pPr>
        <w:pStyle w:val="PlainText"/>
        <w:ind w:left="0" w:firstLine="0"/>
        <w:rPr>
          <w:b/>
        </w:rPr>
      </w:pPr>
    </w:p>
    <w:p w14:paraId="3D965F23" w14:textId="77777777" w:rsidR="001E4ACD" w:rsidRPr="000B6190" w:rsidRDefault="001E4ACD" w:rsidP="001E4ACD">
      <w:pPr>
        <w:pStyle w:val="PlainText"/>
        <w:ind w:left="0" w:firstLine="0"/>
        <w:rPr>
          <w:b/>
          <w:bCs/>
          <w:color w:val="000000" w:themeColor="text1"/>
          <w:sz w:val="28"/>
        </w:rPr>
      </w:pPr>
      <w:r w:rsidRPr="000B6190">
        <w:rPr>
          <w:b/>
          <w:bCs/>
          <w:color w:val="000000" w:themeColor="text1"/>
          <w:sz w:val="28"/>
        </w:rPr>
        <w:t>Editorial boards, professional service</w:t>
      </w:r>
    </w:p>
    <w:p w14:paraId="4CCCA12C" w14:textId="77777777" w:rsidR="001E4ACD" w:rsidRPr="000B6190" w:rsidRDefault="001E4ACD" w:rsidP="001E4ACD">
      <w:pPr>
        <w:pStyle w:val="Heading5"/>
        <w:rPr>
          <w:color w:val="000000" w:themeColor="text1"/>
        </w:rPr>
      </w:pPr>
    </w:p>
    <w:p w14:paraId="74609A8C" w14:textId="2B78C9CA" w:rsidR="006C1F7E" w:rsidRDefault="006C1F7E" w:rsidP="00FE2716">
      <w:pPr>
        <w:pStyle w:val="PlainText"/>
        <w:ind w:left="2160" w:hanging="2160"/>
        <w:rPr>
          <w:color w:val="000000" w:themeColor="text1"/>
        </w:rPr>
      </w:pPr>
      <w:r>
        <w:rPr>
          <w:color w:val="000000" w:themeColor="text1"/>
        </w:rPr>
        <w:t>2024 – Present</w:t>
      </w:r>
      <w:r>
        <w:rPr>
          <w:color w:val="000000" w:themeColor="text1"/>
        </w:rPr>
        <w:tab/>
        <w:t>Area Editor, Operations Research (in simulation area)</w:t>
      </w:r>
    </w:p>
    <w:p w14:paraId="179C22ED" w14:textId="77777777" w:rsidR="006C1F7E" w:rsidRDefault="006C1F7E" w:rsidP="00FE2716">
      <w:pPr>
        <w:pStyle w:val="PlainText"/>
        <w:ind w:left="2160" w:hanging="2160"/>
        <w:rPr>
          <w:color w:val="000000" w:themeColor="text1"/>
        </w:rPr>
      </w:pPr>
    </w:p>
    <w:p w14:paraId="793A52AD" w14:textId="24127D60" w:rsidR="00FE2716" w:rsidRPr="001E4ACD" w:rsidRDefault="001E4ACD" w:rsidP="00FE2716">
      <w:pPr>
        <w:pStyle w:val="PlainText"/>
        <w:ind w:left="2160" w:hanging="2160"/>
        <w:rPr>
          <w:color w:val="000000" w:themeColor="text1"/>
        </w:rPr>
      </w:pPr>
      <w:r w:rsidRPr="001E4ACD">
        <w:rPr>
          <w:color w:val="000000" w:themeColor="text1"/>
        </w:rPr>
        <w:t xml:space="preserve">2017 – present </w:t>
      </w:r>
      <w:r w:rsidRPr="001E4ACD">
        <w:rPr>
          <w:color w:val="000000" w:themeColor="text1"/>
        </w:rPr>
        <w:tab/>
        <w:t>Associate Editor, Stochastic Systems</w:t>
      </w:r>
    </w:p>
    <w:p w14:paraId="54E58B2A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</w:p>
    <w:p w14:paraId="0518B496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  <w:r w:rsidRPr="001E4ACD">
        <w:rPr>
          <w:color w:val="000000" w:themeColor="text1"/>
        </w:rPr>
        <w:t>2008 – 2016</w:t>
      </w:r>
      <w:r w:rsidRPr="001E4ACD">
        <w:rPr>
          <w:color w:val="000000" w:themeColor="text1"/>
        </w:rPr>
        <w:tab/>
        <w:t>Associate Editor, Mathematics of Operations Research</w:t>
      </w:r>
    </w:p>
    <w:p w14:paraId="1FD4884E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</w:p>
    <w:p w14:paraId="377DD973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  <w:r w:rsidRPr="001E4ACD">
        <w:rPr>
          <w:color w:val="000000" w:themeColor="text1"/>
        </w:rPr>
        <w:t>2003-2009</w:t>
      </w:r>
      <w:r w:rsidRPr="001E4ACD">
        <w:rPr>
          <w:color w:val="000000" w:themeColor="text1"/>
        </w:rPr>
        <w:tab/>
        <w:t>Associate Editor, Management Science. In the area of Stochastic Models and Simulation</w:t>
      </w:r>
    </w:p>
    <w:p w14:paraId="720BE4B2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</w:p>
    <w:p w14:paraId="4D516B49" w14:textId="2F1C1D4E" w:rsidR="001E4ACD" w:rsidRPr="001E4ACD" w:rsidRDefault="001E4ACD" w:rsidP="001E4ACD">
      <w:pPr>
        <w:pStyle w:val="PlainText"/>
        <w:rPr>
          <w:color w:val="000000" w:themeColor="text1"/>
        </w:rPr>
      </w:pPr>
      <w:r w:rsidRPr="001E4ACD">
        <w:rPr>
          <w:color w:val="000000" w:themeColor="text1"/>
        </w:rPr>
        <w:t>2007 - 2010</w:t>
      </w:r>
      <w:r w:rsidRPr="001E4ACD">
        <w:rPr>
          <w:color w:val="000000" w:themeColor="text1"/>
        </w:rPr>
        <w:tab/>
      </w:r>
      <w:r w:rsidRPr="001E4ACD">
        <w:rPr>
          <w:color w:val="000000" w:themeColor="text1"/>
        </w:rPr>
        <w:tab/>
        <w:t>Associate Editor, ACM TOMACS.  In the area of Monte Carlo simulation</w:t>
      </w:r>
    </w:p>
    <w:p w14:paraId="478DBBA4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</w:p>
    <w:p w14:paraId="4F6EBB8D" w14:textId="5D208C76" w:rsidR="008F1945" w:rsidRDefault="008F1945" w:rsidP="008F1945">
      <w:pPr>
        <w:pStyle w:val="PlainText"/>
        <w:ind w:left="2160" w:hanging="2160"/>
      </w:pPr>
      <w:r>
        <w:t>2024 – present</w:t>
      </w:r>
      <w:r>
        <w:tab/>
        <w:t>Member, Technical Advisory Group, Collaboratory, a laboratory for pandemic and epidemic intelligence within the World Health Organization (WHO) Hub.</w:t>
      </w:r>
    </w:p>
    <w:p w14:paraId="22C08F79" w14:textId="77777777" w:rsidR="008F1945" w:rsidRDefault="008F1945" w:rsidP="001E4ACD">
      <w:pPr>
        <w:pStyle w:val="PlainText"/>
        <w:ind w:left="2160" w:hanging="2160"/>
      </w:pPr>
    </w:p>
    <w:p w14:paraId="30BD375E" w14:textId="661DDD52" w:rsidR="001E4ACD" w:rsidRPr="00B738B6" w:rsidRDefault="001E4ACD" w:rsidP="001E4ACD">
      <w:pPr>
        <w:pStyle w:val="PlainText"/>
        <w:ind w:left="2160" w:hanging="2160"/>
      </w:pPr>
      <w:r w:rsidRPr="00B738B6">
        <w:t xml:space="preserve">2021 – </w:t>
      </w:r>
      <w:r w:rsidR="008F1945">
        <w:t>2024</w:t>
      </w:r>
      <w:r w:rsidRPr="00B738B6">
        <w:tab/>
      </w:r>
      <w:r w:rsidR="00C63E56">
        <w:t>Chair (Dec 21</w:t>
      </w:r>
      <w:r w:rsidR="00C02730">
        <w:t>-</w:t>
      </w:r>
      <w:r w:rsidR="00C704B3">
        <w:t xml:space="preserve"> </w:t>
      </w:r>
      <w:r w:rsidR="00C63E56">
        <w:t xml:space="preserve">Dec 22), </w:t>
      </w:r>
      <w:r w:rsidRPr="00B738B6">
        <w:t>Member</w:t>
      </w:r>
      <w:r w:rsidR="00C63E56">
        <w:t xml:space="preserve"> (Dec 2</w:t>
      </w:r>
      <w:r w:rsidR="00420D57">
        <w:t>0</w:t>
      </w:r>
      <w:r w:rsidR="00C704B3">
        <w:t xml:space="preserve"> </w:t>
      </w:r>
      <w:r w:rsidR="00C63E56">
        <w:t>-</w:t>
      </w:r>
      <w:r w:rsidR="00C704B3">
        <w:t xml:space="preserve"> </w:t>
      </w:r>
      <w:r w:rsidR="00C63E56">
        <w:t>Dec</w:t>
      </w:r>
      <w:r w:rsidR="00C704B3">
        <w:t xml:space="preserve"> </w:t>
      </w:r>
      <w:r w:rsidR="00C63E56">
        <w:t>23)</w:t>
      </w:r>
      <w:r w:rsidRPr="00B738B6">
        <w:t>, INFORMS Applied Probability Society Prize Selection Committee</w:t>
      </w:r>
    </w:p>
    <w:p w14:paraId="6601E597" w14:textId="77777777" w:rsidR="001E4ACD" w:rsidRPr="00B738B6" w:rsidRDefault="001E4ACD" w:rsidP="001E4ACD">
      <w:pPr>
        <w:pStyle w:val="PlainText"/>
        <w:ind w:left="2160" w:hanging="2160"/>
      </w:pPr>
    </w:p>
    <w:p w14:paraId="20446E83" w14:textId="601AFC63" w:rsidR="008E5EC7" w:rsidRDefault="008E5EC7" w:rsidP="001E4ACD">
      <w:pPr>
        <w:pStyle w:val="PlainText"/>
        <w:ind w:left="2160" w:hanging="2160"/>
      </w:pPr>
      <w:r>
        <w:t xml:space="preserve">2021 </w:t>
      </w:r>
      <w:r>
        <w:tab/>
        <w:t xml:space="preserve">Member of Committee for modelling of medical oxygen requirements across states and UT. Under </w:t>
      </w:r>
      <w:proofErr w:type="spellStart"/>
      <w:r>
        <w:t>Niti</w:t>
      </w:r>
      <w:proofErr w:type="spellEnd"/>
      <w:r>
        <w:t xml:space="preserve"> Aayog</w:t>
      </w:r>
    </w:p>
    <w:p w14:paraId="771257DF" w14:textId="77777777" w:rsidR="008E5EC7" w:rsidRDefault="008E5EC7" w:rsidP="001E4ACD">
      <w:pPr>
        <w:pStyle w:val="PlainText"/>
        <w:ind w:left="2160" w:hanging="2160"/>
      </w:pPr>
    </w:p>
    <w:p w14:paraId="71D1C6E4" w14:textId="1BE03849" w:rsidR="001E4ACD" w:rsidRPr="00B738B6" w:rsidRDefault="001E4ACD" w:rsidP="001E4ACD">
      <w:pPr>
        <w:pStyle w:val="PlainText"/>
        <w:ind w:left="2160" w:hanging="2160"/>
      </w:pPr>
      <w:r w:rsidRPr="00B738B6">
        <w:t xml:space="preserve">2021 – </w:t>
      </w:r>
      <w:r w:rsidR="00B53178">
        <w:t>2022</w:t>
      </w:r>
      <w:r w:rsidRPr="00B738B6">
        <w:tab/>
        <w:t>Member, Lancet Covid-19 Commission India Task Force</w:t>
      </w:r>
    </w:p>
    <w:p w14:paraId="17C80E65" w14:textId="77777777" w:rsidR="001E4ACD" w:rsidRPr="00B738B6" w:rsidRDefault="001E4ACD" w:rsidP="001E4ACD">
      <w:pPr>
        <w:pStyle w:val="PlainText"/>
        <w:ind w:left="0" w:firstLine="0"/>
      </w:pPr>
    </w:p>
    <w:p w14:paraId="56F22302" w14:textId="2235E4B0" w:rsidR="00310ACF" w:rsidRDefault="00310ACF" w:rsidP="00310ACF">
      <w:pPr>
        <w:pStyle w:val="PlainText"/>
        <w:ind w:left="2160" w:hanging="2160"/>
        <w:rPr>
          <w:color w:val="000000"/>
          <w:shd w:val="clear" w:color="auto" w:fill="FFFFFF"/>
        </w:rPr>
      </w:pPr>
      <w:r>
        <w:rPr>
          <w:color w:val="000000" w:themeColor="text1"/>
          <w:lang w:val="en-IN"/>
        </w:rPr>
        <w:t>2022 – present</w:t>
      </w:r>
      <w:r>
        <w:rPr>
          <w:color w:val="000000" w:themeColor="text1"/>
          <w:lang w:val="en-IN"/>
        </w:rPr>
        <w:tab/>
      </w:r>
      <w:r w:rsidRPr="00310ACF">
        <w:rPr>
          <w:color w:val="000000" w:themeColor="text1"/>
          <w:lang w:val="en-IN"/>
        </w:rPr>
        <w:t xml:space="preserve">Member, Board of Studies, </w:t>
      </w:r>
      <w:r>
        <w:rPr>
          <w:color w:val="000000" w:themeColor="text1"/>
          <w:lang w:val="en-IN"/>
        </w:rPr>
        <w:t xml:space="preserve">Artificial Intelligence and Machine Learning department, </w:t>
      </w:r>
      <w:proofErr w:type="spellStart"/>
      <w:r w:rsidRPr="00310ACF">
        <w:rPr>
          <w:color w:val="000000"/>
          <w:shd w:val="clear" w:color="auto" w:fill="FFFFFF"/>
        </w:rPr>
        <w:t>Dwarkadas</w:t>
      </w:r>
      <w:proofErr w:type="spellEnd"/>
      <w:r w:rsidRPr="00310ACF">
        <w:rPr>
          <w:color w:val="000000"/>
          <w:shd w:val="clear" w:color="auto" w:fill="FFFFFF"/>
        </w:rPr>
        <w:t> J. Sanghvi College of Engineering</w:t>
      </w:r>
      <w:r>
        <w:rPr>
          <w:color w:val="000000"/>
          <w:shd w:val="clear" w:color="auto" w:fill="FFFFFF"/>
        </w:rPr>
        <w:t>, Mumbai</w:t>
      </w:r>
      <w:r w:rsidRPr="00310ACF">
        <w:rPr>
          <w:color w:val="000000"/>
          <w:shd w:val="clear" w:color="auto" w:fill="FFFFFF"/>
        </w:rPr>
        <w:t> </w:t>
      </w:r>
    </w:p>
    <w:p w14:paraId="0892E911" w14:textId="77777777" w:rsidR="00310ACF" w:rsidRPr="00310ACF" w:rsidRDefault="00310ACF" w:rsidP="00310ACF">
      <w:pPr>
        <w:pStyle w:val="PlainText"/>
        <w:ind w:left="2160" w:hanging="2160"/>
        <w:rPr>
          <w:color w:val="000000" w:themeColor="text1"/>
          <w:lang w:val="en-IN"/>
        </w:rPr>
      </w:pPr>
    </w:p>
    <w:p w14:paraId="2364608A" w14:textId="367F488F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  <w:r w:rsidRPr="001E4ACD">
        <w:rPr>
          <w:color w:val="000000" w:themeColor="text1"/>
        </w:rPr>
        <w:t xml:space="preserve">2019 – </w:t>
      </w:r>
      <w:r w:rsidR="00310ACF">
        <w:rPr>
          <w:color w:val="000000" w:themeColor="text1"/>
        </w:rPr>
        <w:t>2022</w:t>
      </w:r>
      <w:r w:rsidRPr="001E4ACD">
        <w:rPr>
          <w:color w:val="000000" w:themeColor="text1"/>
        </w:rPr>
        <w:tab/>
        <w:t>Member, Bombay Chamber of Commerce, Banking, Finance and Economics Committee</w:t>
      </w:r>
    </w:p>
    <w:p w14:paraId="5CD85F6E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</w:p>
    <w:p w14:paraId="73D1DBDF" w14:textId="64098EAE" w:rsidR="001E4ACD" w:rsidRDefault="001E4ACD" w:rsidP="001E4ACD">
      <w:pPr>
        <w:pStyle w:val="PlainText"/>
        <w:ind w:left="2160" w:hanging="2160"/>
        <w:rPr>
          <w:color w:val="000000" w:themeColor="text1"/>
          <w:lang w:val="en-IN"/>
        </w:rPr>
      </w:pPr>
      <w:r w:rsidRPr="001E4ACD">
        <w:rPr>
          <w:color w:val="000000" w:themeColor="text1"/>
        </w:rPr>
        <w:t xml:space="preserve">2018 – </w:t>
      </w:r>
      <w:r w:rsidR="00310ACF">
        <w:rPr>
          <w:color w:val="000000" w:themeColor="text1"/>
        </w:rPr>
        <w:t>2022</w:t>
      </w:r>
      <w:r w:rsidRPr="001E4ACD">
        <w:rPr>
          <w:color w:val="000000" w:themeColor="text1"/>
        </w:rPr>
        <w:tab/>
        <w:t xml:space="preserve">Member, Board of Studies, </w:t>
      </w:r>
      <w:r w:rsidRPr="001E4ACD">
        <w:rPr>
          <w:color w:val="000000" w:themeColor="text1"/>
          <w:lang w:val="en-IN"/>
        </w:rPr>
        <w:t>School of Mathematical Sciences at the NMIMS, Mumbai</w:t>
      </w:r>
    </w:p>
    <w:p w14:paraId="54ECDCD7" w14:textId="77777777" w:rsidR="001E4ACD" w:rsidRPr="001E4ACD" w:rsidRDefault="001E4ACD" w:rsidP="00310ACF">
      <w:pPr>
        <w:pStyle w:val="PlainText"/>
        <w:ind w:left="0" w:firstLine="0"/>
        <w:rPr>
          <w:color w:val="000000" w:themeColor="text1"/>
        </w:rPr>
      </w:pPr>
    </w:p>
    <w:p w14:paraId="1DE1146D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  <w:r w:rsidRPr="001E4ACD">
        <w:rPr>
          <w:color w:val="000000" w:themeColor="text1"/>
        </w:rPr>
        <w:t>2016 – 2018</w:t>
      </w:r>
      <w:r w:rsidRPr="001E4ACD">
        <w:rPr>
          <w:color w:val="000000" w:themeColor="text1"/>
        </w:rPr>
        <w:tab/>
        <w:t>Member, National Advisory Board, Economic Sciences at IIT Kanpur</w:t>
      </w:r>
    </w:p>
    <w:p w14:paraId="5ED957C9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</w:p>
    <w:p w14:paraId="5309B114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</w:rPr>
      </w:pPr>
      <w:r w:rsidRPr="001E4ACD">
        <w:rPr>
          <w:color w:val="000000" w:themeColor="text1"/>
        </w:rPr>
        <w:t>2016 – 2019</w:t>
      </w:r>
      <w:r w:rsidRPr="001E4ACD">
        <w:rPr>
          <w:color w:val="000000" w:themeColor="text1"/>
        </w:rPr>
        <w:tab/>
        <w:t>Member, Academic Council, Indira Gandhi Institute for Developmental Research</w:t>
      </w:r>
      <w:r w:rsidRPr="001E4ACD">
        <w:rPr>
          <w:bCs/>
          <w:color w:val="000000" w:themeColor="text1"/>
        </w:rPr>
        <w:t>, Mumbai</w:t>
      </w:r>
    </w:p>
    <w:p w14:paraId="35DB3E28" w14:textId="77777777" w:rsidR="001E4ACD" w:rsidRPr="001E4ACD" w:rsidRDefault="001E4ACD" w:rsidP="001E4ACD">
      <w:pPr>
        <w:pStyle w:val="PlainText"/>
        <w:ind w:left="0" w:firstLine="0"/>
        <w:rPr>
          <w:color w:val="000000" w:themeColor="text1"/>
        </w:rPr>
      </w:pPr>
    </w:p>
    <w:p w14:paraId="36EC61F8" w14:textId="3FD4C470" w:rsidR="001E4ACD" w:rsidRPr="001E4ACD" w:rsidRDefault="001E4ACD" w:rsidP="001E4ACD">
      <w:pPr>
        <w:pStyle w:val="PlainText"/>
        <w:ind w:hanging="1350"/>
        <w:rPr>
          <w:color w:val="000000" w:themeColor="text1"/>
        </w:rPr>
      </w:pPr>
      <w:r w:rsidRPr="001E4ACD">
        <w:rPr>
          <w:color w:val="000000" w:themeColor="text1"/>
        </w:rPr>
        <w:t>2008 - 2010</w:t>
      </w:r>
      <w:r w:rsidRPr="001E4ACD">
        <w:rPr>
          <w:color w:val="000000" w:themeColor="text1"/>
        </w:rPr>
        <w:tab/>
      </w:r>
      <w:r w:rsidRPr="001E4ACD">
        <w:rPr>
          <w:color w:val="000000" w:themeColor="text1"/>
        </w:rPr>
        <w:tab/>
        <w:t>Guest Editor for a special issue of Annals of Operations Research</w:t>
      </w:r>
    </w:p>
    <w:p w14:paraId="25772DFA" w14:textId="77777777" w:rsidR="001E4ACD" w:rsidRPr="001E4ACD" w:rsidRDefault="001E4ACD" w:rsidP="001E4ACD">
      <w:pPr>
        <w:pStyle w:val="PlainText"/>
        <w:ind w:hanging="1350"/>
        <w:rPr>
          <w:color w:val="000000" w:themeColor="text1"/>
        </w:rPr>
      </w:pPr>
    </w:p>
    <w:p w14:paraId="682BA337" w14:textId="77777777" w:rsidR="001E4ACD" w:rsidRPr="001E4ACD" w:rsidRDefault="001E4ACD" w:rsidP="001E4ACD">
      <w:pPr>
        <w:pStyle w:val="BodyTextIndent"/>
        <w:rPr>
          <w:color w:val="000000" w:themeColor="text1"/>
        </w:rPr>
      </w:pPr>
      <w:r w:rsidRPr="001E4ACD">
        <w:rPr>
          <w:color w:val="000000" w:themeColor="text1"/>
        </w:rPr>
        <w:t>2006, 2008</w:t>
      </w:r>
      <w:r w:rsidRPr="001E4ACD">
        <w:rPr>
          <w:color w:val="000000" w:themeColor="text1"/>
        </w:rPr>
        <w:tab/>
        <w:t>Track Coordinator, Risk Analysis, Winter Simulation Conference</w:t>
      </w:r>
    </w:p>
    <w:p w14:paraId="6D215530" w14:textId="6DD53E9E" w:rsidR="001E4ACD" w:rsidRDefault="001E4ACD" w:rsidP="001E4ACD">
      <w:pPr>
        <w:pStyle w:val="PlainText"/>
        <w:ind w:left="0" w:firstLine="0"/>
        <w:rPr>
          <w:color w:val="000000" w:themeColor="text1"/>
        </w:rPr>
      </w:pPr>
    </w:p>
    <w:p w14:paraId="28D02C69" w14:textId="5544791B" w:rsidR="00FE2716" w:rsidRDefault="00FE2716" w:rsidP="001E4ACD">
      <w:pPr>
        <w:pStyle w:val="PlainText"/>
        <w:ind w:left="0" w:firstLine="0"/>
        <w:rPr>
          <w:color w:val="000000" w:themeColor="text1"/>
        </w:rPr>
      </w:pPr>
    </w:p>
    <w:p w14:paraId="3EE6ED28" w14:textId="5113C6DE" w:rsidR="00FE2716" w:rsidRPr="00FE2716" w:rsidRDefault="00FE2716" w:rsidP="001E4ACD">
      <w:pPr>
        <w:pStyle w:val="PlainText"/>
        <w:ind w:left="0" w:firstLine="0"/>
        <w:rPr>
          <w:b/>
          <w:bCs/>
          <w:color w:val="000000" w:themeColor="text1"/>
        </w:rPr>
      </w:pPr>
      <w:r w:rsidRPr="00FE2716">
        <w:rPr>
          <w:b/>
          <w:bCs/>
          <w:color w:val="000000" w:themeColor="text1"/>
        </w:rPr>
        <w:t>Program Committee</w:t>
      </w:r>
      <w:r>
        <w:rPr>
          <w:b/>
          <w:bCs/>
          <w:color w:val="000000" w:themeColor="text1"/>
        </w:rPr>
        <w:t xml:space="preserve"> Member</w:t>
      </w:r>
    </w:p>
    <w:p w14:paraId="0F476126" w14:textId="4066B0F7" w:rsidR="00FE2716" w:rsidRDefault="00FE2716" w:rsidP="001E4ACD">
      <w:pPr>
        <w:pStyle w:val="PlainText"/>
        <w:ind w:left="0" w:firstLine="0"/>
        <w:rPr>
          <w:color w:val="000000" w:themeColor="text1"/>
        </w:rPr>
      </w:pPr>
    </w:p>
    <w:p w14:paraId="23F2C486" w14:textId="5C75C016" w:rsidR="00FE2716" w:rsidRPr="00FE2716" w:rsidRDefault="00CD43EE">
      <w:pPr>
        <w:numPr>
          <w:ilvl w:val="0"/>
          <w:numId w:val="61"/>
        </w:numPr>
        <w:spacing w:after="120"/>
        <w:rPr>
          <w:lang w:val="en-GB"/>
        </w:rPr>
      </w:pPr>
      <w:r>
        <w:rPr>
          <w:color w:val="000000" w:themeColor="text1"/>
        </w:rPr>
        <w:t xml:space="preserve">Senior PC member COLT 2024,  </w:t>
      </w:r>
      <w:r w:rsidR="00FE2716">
        <w:rPr>
          <w:color w:val="000000" w:themeColor="text1"/>
        </w:rPr>
        <w:t xml:space="preserve">ACM </w:t>
      </w:r>
      <w:proofErr w:type="spellStart"/>
      <w:r w:rsidR="00FE2716">
        <w:rPr>
          <w:color w:val="000000" w:themeColor="text1"/>
        </w:rPr>
        <w:t>Sigmetrics</w:t>
      </w:r>
      <w:proofErr w:type="spellEnd"/>
      <w:r w:rsidR="00FE2716">
        <w:rPr>
          <w:color w:val="000000" w:themeColor="text1"/>
        </w:rPr>
        <w:t xml:space="preserve"> (2021- </w:t>
      </w:r>
      <w:r w:rsidR="00F85B5C">
        <w:rPr>
          <w:color w:val="000000" w:themeColor="text1"/>
        </w:rPr>
        <w:t>22</w:t>
      </w:r>
      <w:r w:rsidR="00FE2716">
        <w:rPr>
          <w:color w:val="000000" w:themeColor="text1"/>
        </w:rPr>
        <w:t xml:space="preserve">), INFORMS Nov. 2018, </w:t>
      </w:r>
      <w:r w:rsidR="00FE2716">
        <w:t>INFORMS Applied Probability Conference, July 2017, Scientific Committee Member, Statistical Methods in Finance Conference, CMI 2016, INFORMS Applied Probability Conference 2015, IFIP Performance 2015</w:t>
      </w:r>
    </w:p>
    <w:p w14:paraId="32CDF4F8" w14:textId="77777777" w:rsidR="001E4ACD" w:rsidRPr="000B6190" w:rsidRDefault="001E4ACD" w:rsidP="001E4ACD">
      <w:pPr>
        <w:rPr>
          <w:b/>
          <w:color w:val="000000" w:themeColor="text1"/>
          <w:sz w:val="28"/>
        </w:rPr>
      </w:pPr>
    </w:p>
    <w:p w14:paraId="223BA28A" w14:textId="77777777" w:rsidR="001E4ACD" w:rsidRPr="000B6190" w:rsidRDefault="001E4ACD" w:rsidP="001E4ACD">
      <w:pPr>
        <w:rPr>
          <w:b/>
          <w:color w:val="000000" w:themeColor="text1"/>
          <w:sz w:val="28"/>
        </w:rPr>
      </w:pPr>
      <w:r w:rsidRPr="000B6190">
        <w:rPr>
          <w:b/>
          <w:color w:val="000000" w:themeColor="text1"/>
          <w:sz w:val="28"/>
        </w:rPr>
        <w:t>Awards and recognition</w:t>
      </w:r>
    </w:p>
    <w:p w14:paraId="64D756CE" w14:textId="77777777" w:rsidR="001E4ACD" w:rsidRPr="001E4ACD" w:rsidRDefault="001E4ACD" w:rsidP="001E4ACD">
      <w:pPr>
        <w:pStyle w:val="PlainText"/>
        <w:ind w:left="0" w:firstLine="0"/>
        <w:rPr>
          <w:b/>
          <w:color w:val="000000" w:themeColor="text1"/>
          <w:sz w:val="28"/>
        </w:rPr>
      </w:pPr>
    </w:p>
    <w:p w14:paraId="29483858" w14:textId="77777777" w:rsidR="00B53178" w:rsidRPr="00B814CA" w:rsidRDefault="00B53178" w:rsidP="00B53178">
      <w:pPr>
        <w:pStyle w:val="PlainText"/>
        <w:numPr>
          <w:ilvl w:val="0"/>
          <w:numId w:val="59"/>
        </w:numPr>
        <w:rPr>
          <w:color w:val="000000" w:themeColor="text1"/>
        </w:rPr>
      </w:pPr>
      <w:r>
        <w:t>Finalist for Best Theoretical Paper at Winter Simulation Conference 2022 for the paper Exact Optimal Fixed-width Confidence Interval Estimation for the Mean.</w:t>
      </w:r>
    </w:p>
    <w:p w14:paraId="5322DDF5" w14:textId="77777777" w:rsidR="00B53178" w:rsidRDefault="00B53178" w:rsidP="00B53178">
      <w:pPr>
        <w:pStyle w:val="PlainText"/>
        <w:ind w:left="360" w:firstLine="0"/>
        <w:jc w:val="left"/>
        <w:rPr>
          <w:color w:val="000000" w:themeColor="text1"/>
        </w:rPr>
      </w:pPr>
    </w:p>
    <w:p w14:paraId="40336CD4" w14:textId="77777777" w:rsidR="00B53178" w:rsidRPr="00310ACF" w:rsidRDefault="00B53178" w:rsidP="00B53178">
      <w:pPr>
        <w:pStyle w:val="PlainText"/>
        <w:numPr>
          <w:ilvl w:val="0"/>
          <w:numId w:val="59"/>
        </w:numPr>
        <w:rPr>
          <w:color w:val="000000" w:themeColor="text1"/>
        </w:rPr>
      </w:pPr>
      <w:proofErr w:type="spellStart"/>
      <w:r>
        <w:rPr>
          <w:bCs/>
          <w:color w:val="000000" w:themeColor="text1"/>
        </w:rPr>
        <w:t>Wockhardt</w:t>
      </w:r>
      <w:proofErr w:type="spellEnd"/>
      <w:r>
        <w:rPr>
          <w:bCs/>
          <w:color w:val="000000" w:themeColor="text1"/>
        </w:rPr>
        <w:t xml:space="preserve"> Foundation Shining Star Award. January 2022</w:t>
      </w:r>
    </w:p>
    <w:p w14:paraId="0BC7E2AF" w14:textId="77777777" w:rsidR="00B53178" w:rsidRDefault="00B53178" w:rsidP="00B53178">
      <w:pPr>
        <w:pStyle w:val="PlainText"/>
        <w:ind w:left="360" w:firstLine="0"/>
        <w:jc w:val="left"/>
        <w:rPr>
          <w:color w:val="000000" w:themeColor="text1"/>
        </w:rPr>
      </w:pPr>
    </w:p>
    <w:p w14:paraId="301704CB" w14:textId="77777777" w:rsidR="00B53178" w:rsidRPr="001E4ACD" w:rsidRDefault="00B53178" w:rsidP="00B53178">
      <w:pPr>
        <w:pStyle w:val="PlainText"/>
        <w:numPr>
          <w:ilvl w:val="0"/>
          <w:numId w:val="59"/>
        </w:numPr>
        <w:jc w:val="left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Best paper award at CRISIL Doctoral Symposium 2017 won by graduate student Anand Deo for joint work on </w:t>
      </w:r>
      <w:r w:rsidRPr="001E4ACD">
        <w:rPr>
          <w:color w:val="000000" w:themeColor="text1"/>
          <w:szCs w:val="24"/>
          <w:shd w:val="clear" w:color="auto" w:fill="FFFFFF"/>
        </w:rPr>
        <w:t>Calibration of Credit Default</w:t>
      </w:r>
      <w:r w:rsidRPr="001E4ACD">
        <w:rPr>
          <w:color w:val="000000" w:themeColor="text1"/>
          <w:szCs w:val="24"/>
        </w:rPr>
        <w:t xml:space="preserve"> </w:t>
      </w:r>
      <w:r w:rsidRPr="001E4ACD">
        <w:rPr>
          <w:color w:val="000000" w:themeColor="text1"/>
          <w:szCs w:val="24"/>
          <w:shd w:val="clear" w:color="auto" w:fill="FFFFFF"/>
        </w:rPr>
        <w:t>Probabilities in Discrete Default Intensity and Logit Models</w:t>
      </w:r>
    </w:p>
    <w:p w14:paraId="1D68377C" w14:textId="77777777" w:rsidR="00B53178" w:rsidRDefault="00B53178" w:rsidP="00B53178">
      <w:pPr>
        <w:pStyle w:val="PlainText"/>
        <w:ind w:left="360" w:firstLine="0"/>
        <w:jc w:val="left"/>
        <w:rPr>
          <w:color w:val="000000" w:themeColor="text1"/>
        </w:rPr>
      </w:pPr>
    </w:p>
    <w:p w14:paraId="342A1266" w14:textId="7E1F9A1D" w:rsidR="001E4ACD" w:rsidRPr="001E4ACD" w:rsidRDefault="001E4ACD" w:rsidP="004417BB">
      <w:pPr>
        <w:pStyle w:val="PlainText"/>
        <w:numPr>
          <w:ilvl w:val="0"/>
          <w:numId w:val="59"/>
        </w:numPr>
        <w:jc w:val="left"/>
        <w:rPr>
          <w:color w:val="000000" w:themeColor="text1"/>
        </w:rPr>
      </w:pPr>
      <w:r w:rsidRPr="001E4ACD">
        <w:rPr>
          <w:color w:val="000000" w:themeColor="text1"/>
        </w:rPr>
        <w:t>Best paper award at the ICST Sixth International Conference on Performance Evaluation Methodologies and Tools (</w:t>
      </w:r>
      <w:proofErr w:type="spellStart"/>
      <w:r w:rsidRPr="001E4ACD">
        <w:rPr>
          <w:color w:val="000000" w:themeColor="text1"/>
        </w:rPr>
        <w:t>Valuetools</w:t>
      </w:r>
      <w:proofErr w:type="spellEnd"/>
      <w:r w:rsidRPr="001E4ACD">
        <w:rPr>
          <w:color w:val="000000" w:themeColor="text1"/>
        </w:rPr>
        <w:t xml:space="preserve"> 2012) for the paper The Concert Queueing Game with Random Arrivals Volume</w:t>
      </w:r>
    </w:p>
    <w:p w14:paraId="54992000" w14:textId="77777777" w:rsidR="001E4ACD" w:rsidRPr="001E4ACD" w:rsidRDefault="001E4ACD" w:rsidP="00B53178">
      <w:pPr>
        <w:pStyle w:val="PlainText"/>
        <w:ind w:left="0" w:firstLine="0"/>
        <w:jc w:val="left"/>
        <w:rPr>
          <w:color w:val="000000" w:themeColor="text1"/>
        </w:rPr>
      </w:pPr>
    </w:p>
    <w:p w14:paraId="116D9378" w14:textId="77777777" w:rsidR="001E4ACD" w:rsidRPr="001E4ACD" w:rsidRDefault="001E4ACD" w:rsidP="004417BB">
      <w:pPr>
        <w:pStyle w:val="PlainText"/>
        <w:numPr>
          <w:ilvl w:val="0"/>
          <w:numId w:val="59"/>
        </w:numPr>
        <w:jc w:val="left"/>
        <w:rPr>
          <w:color w:val="000000" w:themeColor="text1"/>
        </w:rPr>
      </w:pPr>
      <w:r w:rsidRPr="001E4ACD">
        <w:rPr>
          <w:color w:val="000000" w:themeColor="text1"/>
        </w:rPr>
        <w:t xml:space="preserve">Ranked amongst the most productive researchers in management from India (for period 1990-2009) in a study conducted by researchers from Aditya Birla Centre at the London Business School </w:t>
      </w:r>
    </w:p>
    <w:p w14:paraId="33BF128D" w14:textId="77777777" w:rsidR="001E4ACD" w:rsidRPr="001E4ACD" w:rsidRDefault="00000000" w:rsidP="004417BB">
      <w:pPr>
        <w:pStyle w:val="PlainText"/>
        <w:ind w:left="360" w:firstLine="0"/>
        <w:jc w:val="left"/>
        <w:rPr>
          <w:color w:val="000000" w:themeColor="text1"/>
        </w:rPr>
      </w:pPr>
      <w:hyperlink r:id="rId8" w:history="1">
        <w:r w:rsidR="001E4ACD" w:rsidRPr="001E4ACD">
          <w:rPr>
            <w:rStyle w:val="Hyperlink"/>
            <w:color w:val="000000" w:themeColor="text1"/>
            <w:u w:val="none"/>
          </w:rPr>
          <w:t>http://www.peerpower.com/et/3464/Taking-stock-of-Indian-management-research</w:t>
        </w:r>
      </w:hyperlink>
    </w:p>
    <w:p w14:paraId="4437684A" w14:textId="77777777" w:rsidR="001E4ACD" w:rsidRPr="001E4ACD" w:rsidRDefault="001E4ACD" w:rsidP="001E4ACD">
      <w:pPr>
        <w:pStyle w:val="PlainText"/>
        <w:ind w:left="720" w:firstLine="0"/>
        <w:jc w:val="left"/>
        <w:rPr>
          <w:color w:val="000000" w:themeColor="text1"/>
        </w:rPr>
      </w:pPr>
    </w:p>
    <w:p w14:paraId="1CA8BA26" w14:textId="528670C1" w:rsidR="001E4ACD" w:rsidRPr="00B814CA" w:rsidRDefault="001E4ACD" w:rsidP="004417BB">
      <w:pPr>
        <w:pStyle w:val="PlainText"/>
        <w:numPr>
          <w:ilvl w:val="0"/>
          <w:numId w:val="59"/>
        </w:numPr>
        <w:rPr>
          <w:color w:val="000000" w:themeColor="text1"/>
        </w:rPr>
      </w:pPr>
      <w:r w:rsidRPr="001E4ACD">
        <w:rPr>
          <w:color w:val="000000" w:themeColor="text1"/>
        </w:rPr>
        <w:t xml:space="preserve">Best paper award at the </w:t>
      </w:r>
      <w:r w:rsidRPr="001E4ACD">
        <w:rPr>
          <w:bCs/>
          <w:color w:val="000000" w:themeColor="text1"/>
        </w:rPr>
        <w:t>ICST Fourth International Conference on Performance Evaluation Methodologies and Tools (</w:t>
      </w:r>
      <w:proofErr w:type="spellStart"/>
      <w:r w:rsidRPr="001E4ACD">
        <w:rPr>
          <w:bCs/>
          <w:color w:val="000000" w:themeColor="text1"/>
        </w:rPr>
        <w:t>Valuetools</w:t>
      </w:r>
      <w:proofErr w:type="spellEnd"/>
      <w:r w:rsidRPr="001E4ACD">
        <w:rPr>
          <w:bCs/>
          <w:color w:val="000000" w:themeColor="text1"/>
        </w:rPr>
        <w:t xml:space="preserve"> 2009) for the paper The Concert/Cafeteria Queuing Problem: A Game of Arrivals</w:t>
      </w:r>
    </w:p>
    <w:p w14:paraId="7A1B5A79" w14:textId="77777777" w:rsidR="00B814CA" w:rsidRPr="00B814CA" w:rsidRDefault="00B814CA" w:rsidP="00B814CA">
      <w:pPr>
        <w:rPr>
          <w:bCs/>
          <w:color w:val="000000" w:themeColor="text1"/>
        </w:rPr>
      </w:pPr>
    </w:p>
    <w:p w14:paraId="04EF070E" w14:textId="7CED5ECF" w:rsidR="001E4ACD" w:rsidRPr="001E4ACD" w:rsidRDefault="001E4ACD" w:rsidP="004417BB">
      <w:pPr>
        <w:pStyle w:val="PlainText"/>
        <w:numPr>
          <w:ilvl w:val="0"/>
          <w:numId w:val="59"/>
        </w:numPr>
        <w:rPr>
          <w:color w:val="000000" w:themeColor="text1"/>
        </w:rPr>
      </w:pPr>
      <w:r w:rsidRPr="001E4ACD">
        <w:rPr>
          <w:bCs/>
          <w:color w:val="000000" w:themeColor="text1"/>
        </w:rPr>
        <w:t>Recipient of Yahoo Academic Research Grant for the year 2009-10</w:t>
      </w:r>
    </w:p>
    <w:p w14:paraId="60EE5310" w14:textId="77777777" w:rsidR="001E4ACD" w:rsidRPr="001E4ACD" w:rsidRDefault="001E4ACD" w:rsidP="001E4ACD">
      <w:pPr>
        <w:pStyle w:val="PlainText"/>
        <w:ind w:left="720" w:firstLine="0"/>
        <w:rPr>
          <w:color w:val="000000" w:themeColor="text1"/>
        </w:rPr>
      </w:pPr>
    </w:p>
    <w:p w14:paraId="31F588BF" w14:textId="77777777" w:rsidR="001E4ACD" w:rsidRPr="001E4ACD" w:rsidRDefault="001E4ACD" w:rsidP="004417BB">
      <w:pPr>
        <w:pStyle w:val="PlainText"/>
        <w:numPr>
          <w:ilvl w:val="0"/>
          <w:numId w:val="59"/>
        </w:numPr>
        <w:rPr>
          <w:color w:val="000000" w:themeColor="text1"/>
        </w:rPr>
      </w:pPr>
      <w:r w:rsidRPr="001E4ACD">
        <w:rPr>
          <w:color w:val="000000" w:themeColor="text1"/>
        </w:rPr>
        <w:t>Faculty Partnership award from IBM Research Lab Yorktown Heights for the year 2001-2002</w:t>
      </w:r>
    </w:p>
    <w:p w14:paraId="338BCB7F" w14:textId="77777777" w:rsidR="001E4ACD" w:rsidRPr="001E4ACD" w:rsidRDefault="001E4ACD" w:rsidP="001E4ACD">
      <w:pPr>
        <w:pStyle w:val="PlainText"/>
        <w:ind w:left="0" w:firstLine="0"/>
        <w:rPr>
          <w:color w:val="000000" w:themeColor="text1"/>
        </w:rPr>
      </w:pPr>
    </w:p>
    <w:p w14:paraId="150AA540" w14:textId="77777777" w:rsidR="001E4ACD" w:rsidRPr="001E4ACD" w:rsidRDefault="001E4ACD" w:rsidP="004417BB">
      <w:pPr>
        <w:pStyle w:val="PlainText"/>
        <w:numPr>
          <w:ilvl w:val="0"/>
          <w:numId w:val="59"/>
        </w:numPr>
        <w:rPr>
          <w:color w:val="000000" w:themeColor="text1"/>
        </w:rPr>
      </w:pPr>
      <w:r w:rsidRPr="001E4ACD">
        <w:rPr>
          <w:color w:val="000000" w:themeColor="text1"/>
        </w:rPr>
        <w:t>First Patent Invention Award, IBM Research Lab India, 2000</w:t>
      </w:r>
    </w:p>
    <w:p w14:paraId="5472411F" w14:textId="77777777" w:rsidR="001E4ACD" w:rsidRPr="001E4ACD" w:rsidRDefault="001E4ACD" w:rsidP="001E4ACD">
      <w:pPr>
        <w:rPr>
          <w:color w:val="000000" w:themeColor="text1"/>
        </w:rPr>
      </w:pPr>
    </w:p>
    <w:p w14:paraId="2F318C0B" w14:textId="6833D555" w:rsidR="001E4ACD" w:rsidRPr="001971A3" w:rsidRDefault="001E4ACD" w:rsidP="001971A3">
      <w:pPr>
        <w:pStyle w:val="PlainText"/>
        <w:numPr>
          <w:ilvl w:val="0"/>
          <w:numId w:val="59"/>
        </w:numPr>
        <w:rPr>
          <w:color w:val="000000" w:themeColor="text1"/>
        </w:rPr>
      </w:pPr>
      <w:r w:rsidRPr="001E4ACD">
        <w:rPr>
          <w:color w:val="000000" w:themeColor="text1"/>
        </w:rPr>
        <w:t>Fellowship and continued support, Department of Operations Research, Stanford University, 1989-93</w:t>
      </w:r>
    </w:p>
    <w:p w14:paraId="2B3D361C" w14:textId="77777777" w:rsidR="00B53178" w:rsidRDefault="00B53178" w:rsidP="00B53178">
      <w:pPr>
        <w:pStyle w:val="PlainText"/>
        <w:ind w:left="360" w:firstLine="0"/>
        <w:rPr>
          <w:color w:val="000000" w:themeColor="text1"/>
        </w:rPr>
      </w:pPr>
    </w:p>
    <w:p w14:paraId="1AD644D6" w14:textId="422547B8" w:rsidR="001E4ACD" w:rsidRPr="001E4ACD" w:rsidRDefault="001E4ACD" w:rsidP="004417BB">
      <w:pPr>
        <w:pStyle w:val="PlainText"/>
        <w:numPr>
          <w:ilvl w:val="0"/>
          <w:numId w:val="59"/>
        </w:numPr>
        <w:rPr>
          <w:color w:val="000000" w:themeColor="text1"/>
        </w:rPr>
      </w:pPr>
      <w:r w:rsidRPr="001E4ACD">
        <w:rPr>
          <w:color w:val="000000" w:themeColor="text1"/>
        </w:rPr>
        <w:t xml:space="preserve">Merit scholarship for topping in the Department of Mechanical Engineering in fourth and fifth semesters (1987-88), IIT Delhi  </w:t>
      </w:r>
    </w:p>
    <w:p w14:paraId="291B7A1E" w14:textId="77777777" w:rsidR="001E4ACD" w:rsidRPr="001E4ACD" w:rsidRDefault="001E4ACD" w:rsidP="001E4ACD">
      <w:pPr>
        <w:pStyle w:val="PlainText"/>
        <w:ind w:left="360"/>
        <w:rPr>
          <w:color w:val="000000" w:themeColor="text1"/>
        </w:rPr>
      </w:pPr>
    </w:p>
    <w:p w14:paraId="18FA0889" w14:textId="623C2CE5" w:rsidR="001E4ACD" w:rsidRPr="000B6190" w:rsidRDefault="001E4ACD" w:rsidP="004417BB">
      <w:pPr>
        <w:pStyle w:val="PlainText"/>
        <w:ind w:left="0" w:firstLine="0"/>
        <w:rPr>
          <w:b/>
          <w:color w:val="000000" w:themeColor="text1"/>
          <w:sz w:val="28"/>
          <w:szCs w:val="28"/>
        </w:rPr>
      </w:pPr>
      <w:r w:rsidRPr="000B6190">
        <w:rPr>
          <w:b/>
          <w:color w:val="000000" w:themeColor="text1"/>
          <w:sz w:val="28"/>
          <w:szCs w:val="28"/>
        </w:rPr>
        <w:t xml:space="preserve">Former PhD students </w:t>
      </w:r>
    </w:p>
    <w:p w14:paraId="4B261C20" w14:textId="77777777" w:rsidR="001E4ACD" w:rsidRPr="000B6190" w:rsidRDefault="001E4ACD" w:rsidP="001E4ACD">
      <w:pPr>
        <w:pStyle w:val="PlainText"/>
        <w:rPr>
          <w:b/>
          <w:color w:val="000000" w:themeColor="text1"/>
        </w:rPr>
      </w:pPr>
    </w:p>
    <w:p w14:paraId="1011E5D9" w14:textId="77777777" w:rsidR="001E4ACD" w:rsidRPr="001E4ACD" w:rsidRDefault="001E4ACD" w:rsidP="004417BB">
      <w:pPr>
        <w:pStyle w:val="PlainText"/>
        <w:numPr>
          <w:ilvl w:val="0"/>
          <w:numId w:val="4"/>
        </w:numPr>
        <w:rPr>
          <w:color w:val="000000" w:themeColor="text1"/>
        </w:rPr>
      </w:pPr>
      <w:proofErr w:type="spellStart"/>
      <w:r w:rsidRPr="001E4ACD">
        <w:rPr>
          <w:color w:val="000000" w:themeColor="text1"/>
        </w:rPr>
        <w:t>Santanu</w:t>
      </w:r>
      <w:proofErr w:type="spellEnd"/>
      <w:r w:rsidRPr="001E4ACD">
        <w:rPr>
          <w:color w:val="000000" w:themeColor="text1"/>
        </w:rPr>
        <w:t xml:space="preserve"> Dey. 2013. Goldman Sachs, 2013 – 15. Unfortunately, </w:t>
      </w:r>
      <w:proofErr w:type="spellStart"/>
      <w:r w:rsidRPr="001E4ACD">
        <w:rPr>
          <w:color w:val="000000" w:themeColor="text1"/>
        </w:rPr>
        <w:t>Santanu</w:t>
      </w:r>
      <w:proofErr w:type="spellEnd"/>
      <w:r w:rsidRPr="001E4ACD">
        <w:rPr>
          <w:color w:val="000000" w:themeColor="text1"/>
        </w:rPr>
        <w:t xml:space="preserve"> passed away in 2015</w:t>
      </w:r>
    </w:p>
    <w:p w14:paraId="19AB70BA" w14:textId="77777777" w:rsidR="001E4ACD" w:rsidRPr="001E4ACD" w:rsidRDefault="001E4ACD" w:rsidP="001E4ACD">
      <w:pPr>
        <w:pStyle w:val="PlainText"/>
        <w:ind w:hanging="1080"/>
        <w:rPr>
          <w:color w:val="000000" w:themeColor="text1"/>
        </w:rPr>
      </w:pPr>
      <w:r w:rsidRPr="001E4ACD">
        <w:rPr>
          <w:color w:val="000000" w:themeColor="text1"/>
        </w:rPr>
        <w:t>Optimal Change of Measure for Model Selection and Efficient Simulation of Rare</w:t>
      </w:r>
    </w:p>
    <w:p w14:paraId="61106091" w14:textId="77777777" w:rsidR="001E4ACD" w:rsidRPr="001E4ACD" w:rsidRDefault="001E4ACD" w:rsidP="001E4ACD">
      <w:pPr>
        <w:pStyle w:val="PlainText"/>
        <w:ind w:hanging="1080"/>
        <w:rPr>
          <w:color w:val="000000" w:themeColor="text1"/>
        </w:rPr>
      </w:pPr>
      <w:r w:rsidRPr="001E4ACD">
        <w:rPr>
          <w:color w:val="000000" w:themeColor="text1"/>
        </w:rPr>
        <w:t xml:space="preserve"> Event Probabilities with Financial Applications</w:t>
      </w:r>
    </w:p>
    <w:p w14:paraId="4C558214" w14:textId="77777777" w:rsidR="001E4ACD" w:rsidRPr="001E4ACD" w:rsidRDefault="001E4ACD" w:rsidP="001E4ACD">
      <w:pPr>
        <w:pStyle w:val="PlainText"/>
        <w:ind w:left="0" w:firstLine="0"/>
        <w:rPr>
          <w:color w:val="000000" w:themeColor="text1"/>
        </w:rPr>
      </w:pPr>
    </w:p>
    <w:p w14:paraId="076C0639" w14:textId="77777777" w:rsidR="001E4ACD" w:rsidRPr="001E4ACD" w:rsidRDefault="001E4ACD" w:rsidP="004417BB">
      <w:pPr>
        <w:pStyle w:val="PlainText"/>
        <w:numPr>
          <w:ilvl w:val="0"/>
          <w:numId w:val="4"/>
        </w:numPr>
        <w:rPr>
          <w:color w:val="000000" w:themeColor="text1"/>
        </w:rPr>
      </w:pPr>
      <w:r w:rsidRPr="001E4ACD">
        <w:rPr>
          <w:color w:val="000000" w:themeColor="text1"/>
        </w:rPr>
        <w:t>Ankush Agarwal. 2015. Faculty at Adam Smith Business School, Glasgow University</w:t>
      </w:r>
    </w:p>
    <w:p w14:paraId="56375AB9" w14:textId="77777777" w:rsidR="001E4ACD" w:rsidRPr="001E4ACD" w:rsidRDefault="001E4ACD" w:rsidP="001E4ACD">
      <w:pPr>
        <w:pStyle w:val="PlainText"/>
        <w:ind w:hanging="1080"/>
        <w:rPr>
          <w:color w:val="000000" w:themeColor="text1"/>
        </w:rPr>
      </w:pPr>
      <w:r w:rsidRPr="001E4ACD">
        <w:rPr>
          <w:color w:val="000000" w:themeColor="text1"/>
        </w:rPr>
        <w:t>Monte Carlo Based Methods for Pricing American Options</w:t>
      </w:r>
    </w:p>
    <w:p w14:paraId="24A056E2" w14:textId="77777777" w:rsidR="001E4ACD" w:rsidRPr="001E4ACD" w:rsidRDefault="001E4ACD" w:rsidP="001E4ACD">
      <w:pPr>
        <w:pStyle w:val="PlainText"/>
        <w:rPr>
          <w:color w:val="000000" w:themeColor="text1"/>
        </w:rPr>
      </w:pPr>
    </w:p>
    <w:p w14:paraId="3631D041" w14:textId="738EC752" w:rsidR="001E4ACD" w:rsidRPr="001E4ACD" w:rsidRDefault="001E4ACD" w:rsidP="004417BB">
      <w:pPr>
        <w:pStyle w:val="PlainText"/>
        <w:numPr>
          <w:ilvl w:val="0"/>
          <w:numId w:val="4"/>
        </w:numPr>
        <w:jc w:val="left"/>
        <w:rPr>
          <w:color w:val="000000" w:themeColor="text1"/>
          <w:szCs w:val="24"/>
        </w:rPr>
      </w:pPr>
      <w:proofErr w:type="spellStart"/>
      <w:r w:rsidRPr="001E4ACD">
        <w:rPr>
          <w:color w:val="000000" w:themeColor="text1"/>
          <w:szCs w:val="24"/>
        </w:rPr>
        <w:t>Karthyek</w:t>
      </w:r>
      <w:proofErr w:type="spellEnd"/>
      <w:r w:rsidRPr="001E4ACD">
        <w:rPr>
          <w:color w:val="000000" w:themeColor="text1"/>
          <w:szCs w:val="24"/>
        </w:rPr>
        <w:t xml:space="preserve"> RA Murthy. 2015. Faculty at Singapore </w:t>
      </w:r>
      <w:r w:rsidR="00B53178">
        <w:rPr>
          <w:color w:val="000000" w:themeColor="text1"/>
          <w:szCs w:val="24"/>
        </w:rPr>
        <w:t>University of Technology and Design.</w:t>
      </w:r>
    </w:p>
    <w:p w14:paraId="300F1146" w14:textId="77777777" w:rsidR="001E4ACD" w:rsidRPr="001E4ACD" w:rsidRDefault="001E4ACD" w:rsidP="001E4ACD">
      <w:pPr>
        <w:pStyle w:val="PlainText"/>
        <w:ind w:hanging="1080"/>
        <w:rPr>
          <w:color w:val="000000" w:themeColor="text1"/>
        </w:rPr>
      </w:pPr>
      <w:r w:rsidRPr="001E4ACD">
        <w:rPr>
          <w:color w:val="000000" w:themeColor="text1"/>
        </w:rPr>
        <w:t>Rare Events in Heavy Tailed Stochastic Systems: Algorithms and Analysis</w:t>
      </w:r>
    </w:p>
    <w:p w14:paraId="4D168518" w14:textId="77777777" w:rsidR="001E4ACD" w:rsidRPr="001E4ACD" w:rsidRDefault="001E4ACD" w:rsidP="001E4ACD">
      <w:pPr>
        <w:pStyle w:val="PlainText"/>
        <w:rPr>
          <w:color w:val="000000" w:themeColor="text1"/>
        </w:rPr>
      </w:pPr>
    </w:p>
    <w:p w14:paraId="73FCBB50" w14:textId="07D20FCD" w:rsidR="001E4ACD" w:rsidRPr="001E4ACD" w:rsidRDefault="001E4ACD" w:rsidP="004417BB">
      <w:pPr>
        <w:pStyle w:val="PlainText"/>
        <w:numPr>
          <w:ilvl w:val="0"/>
          <w:numId w:val="4"/>
        </w:numPr>
        <w:rPr>
          <w:color w:val="000000" w:themeColor="text1"/>
        </w:rPr>
      </w:pPr>
      <w:r w:rsidRPr="001E4ACD">
        <w:rPr>
          <w:color w:val="000000" w:themeColor="text1"/>
        </w:rPr>
        <w:t>Tushar Raheja. 2016. (jointly with Prof. Kiran Seth, IITD)</w:t>
      </w:r>
      <w:r w:rsidR="00B53178">
        <w:rPr>
          <w:color w:val="000000" w:themeColor="text1"/>
        </w:rPr>
        <w:t>.</w:t>
      </w:r>
      <w:r w:rsidRPr="001E4ACD">
        <w:rPr>
          <w:color w:val="000000" w:themeColor="text1"/>
        </w:rPr>
        <w:t xml:space="preserve">  Popular writer, film maker</w:t>
      </w:r>
    </w:p>
    <w:p w14:paraId="41AAE4D9" w14:textId="77777777" w:rsidR="001E4ACD" w:rsidRPr="001E4ACD" w:rsidRDefault="001E4ACD" w:rsidP="001E4ACD">
      <w:pPr>
        <w:pStyle w:val="PlainText"/>
        <w:ind w:left="0" w:firstLine="360"/>
        <w:rPr>
          <w:color w:val="000000" w:themeColor="text1"/>
        </w:rPr>
      </w:pPr>
      <w:r w:rsidRPr="001E4ACD">
        <w:rPr>
          <w:color w:val="000000" w:themeColor="text1"/>
        </w:rPr>
        <w:t>Modeling traffic congestion – to wait or to be late</w:t>
      </w:r>
    </w:p>
    <w:p w14:paraId="541A2B2D" w14:textId="77777777" w:rsidR="001E4ACD" w:rsidRPr="001E4ACD" w:rsidRDefault="001E4ACD" w:rsidP="001E4ACD">
      <w:pPr>
        <w:pStyle w:val="PlainText"/>
        <w:ind w:left="0" w:firstLine="360"/>
        <w:rPr>
          <w:color w:val="000000" w:themeColor="text1"/>
        </w:rPr>
      </w:pPr>
    </w:p>
    <w:p w14:paraId="0AF74F18" w14:textId="300C0609" w:rsidR="001E4ACD" w:rsidRPr="001E4ACD" w:rsidRDefault="001E4ACD" w:rsidP="004417BB">
      <w:pPr>
        <w:pStyle w:val="PlainText"/>
        <w:numPr>
          <w:ilvl w:val="0"/>
          <w:numId w:val="4"/>
        </w:numPr>
        <w:jc w:val="left"/>
        <w:rPr>
          <w:color w:val="000000" w:themeColor="text1"/>
          <w:szCs w:val="24"/>
        </w:rPr>
      </w:pPr>
      <w:proofErr w:type="spellStart"/>
      <w:r w:rsidRPr="001E4ACD">
        <w:rPr>
          <w:color w:val="000000" w:themeColor="text1"/>
          <w:szCs w:val="24"/>
        </w:rPr>
        <w:t>Sarat</w:t>
      </w:r>
      <w:proofErr w:type="spellEnd"/>
      <w:r w:rsidRPr="001E4ACD">
        <w:rPr>
          <w:color w:val="000000" w:themeColor="text1"/>
          <w:szCs w:val="24"/>
        </w:rPr>
        <w:t xml:space="preserve"> Babu </w:t>
      </w:r>
      <w:proofErr w:type="spellStart"/>
      <w:r w:rsidRPr="001E4ACD">
        <w:rPr>
          <w:color w:val="000000" w:themeColor="text1"/>
          <w:szCs w:val="24"/>
        </w:rPr>
        <w:t>Moka</w:t>
      </w:r>
      <w:proofErr w:type="spellEnd"/>
      <w:r w:rsidRPr="001E4ACD">
        <w:rPr>
          <w:color w:val="000000" w:themeColor="text1"/>
          <w:szCs w:val="24"/>
        </w:rPr>
        <w:t xml:space="preserve">. 2017. </w:t>
      </w:r>
      <w:r w:rsidR="00463FEC">
        <w:rPr>
          <w:color w:val="000000" w:themeColor="text1"/>
          <w:szCs w:val="24"/>
        </w:rPr>
        <w:t>Faculty at University of New South Wales, Sydney.</w:t>
      </w:r>
    </w:p>
    <w:p w14:paraId="4CA1F4DB" w14:textId="77777777" w:rsidR="001E4ACD" w:rsidRPr="001E4ACD" w:rsidRDefault="001E4ACD" w:rsidP="001E4ACD">
      <w:pPr>
        <w:pStyle w:val="PlainText"/>
        <w:ind w:hanging="1080"/>
        <w:jc w:val="left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Invariant Measures for Queueing and Spatial Markov Processes: Algorithms and </w:t>
      </w:r>
    </w:p>
    <w:p w14:paraId="7C3B44AE" w14:textId="7D9E1D46" w:rsidR="001E4ACD" w:rsidRDefault="001E4ACD" w:rsidP="001E4ACD">
      <w:pPr>
        <w:pStyle w:val="PlainText"/>
        <w:ind w:hanging="1080"/>
        <w:jc w:val="left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Analysis</w:t>
      </w:r>
    </w:p>
    <w:p w14:paraId="35D60715" w14:textId="77777777" w:rsidR="003E42EC" w:rsidRDefault="003E42EC" w:rsidP="001E4ACD">
      <w:pPr>
        <w:pStyle w:val="PlainText"/>
        <w:ind w:hanging="1080"/>
        <w:jc w:val="left"/>
        <w:rPr>
          <w:color w:val="000000" w:themeColor="text1"/>
          <w:szCs w:val="24"/>
        </w:rPr>
      </w:pPr>
    </w:p>
    <w:p w14:paraId="698F171A" w14:textId="1AA30100" w:rsidR="003E42EC" w:rsidRPr="003E42EC" w:rsidRDefault="003E42EC" w:rsidP="003E42EC">
      <w:pPr>
        <w:pStyle w:val="PlainText"/>
        <w:numPr>
          <w:ilvl w:val="0"/>
          <w:numId w:val="4"/>
        </w:numPr>
        <w:jc w:val="left"/>
        <w:rPr>
          <w:color w:val="000000" w:themeColor="text1"/>
          <w:szCs w:val="24"/>
        </w:rPr>
      </w:pPr>
      <w:r w:rsidRPr="003E42EC">
        <w:rPr>
          <w:color w:val="000000" w:themeColor="text1"/>
          <w:szCs w:val="24"/>
        </w:rPr>
        <w:t xml:space="preserve">Anand Deo. 2021. </w:t>
      </w:r>
      <w:r w:rsidR="00463FEC">
        <w:rPr>
          <w:szCs w:val="24"/>
        </w:rPr>
        <w:t>Faculty at IIM Bangalore.</w:t>
      </w:r>
    </w:p>
    <w:p w14:paraId="4A19AB2B" w14:textId="1F8F2675" w:rsidR="003E42EC" w:rsidRDefault="003E42EC" w:rsidP="003E42EC">
      <w:pPr>
        <w:pStyle w:val="ListParagraph"/>
        <w:ind w:left="360"/>
        <w:rPr>
          <w:sz w:val="24"/>
          <w:szCs w:val="24"/>
        </w:rPr>
      </w:pPr>
      <w:r w:rsidRPr="003E42EC">
        <w:rPr>
          <w:sz w:val="24"/>
          <w:szCs w:val="24"/>
        </w:rPr>
        <w:t>An Asymptotic Study of Risk in Financial Systems - Algorithms and Analysis</w:t>
      </w:r>
    </w:p>
    <w:p w14:paraId="51C32B66" w14:textId="4764BA2D" w:rsidR="00463FEC" w:rsidRDefault="00463FEC" w:rsidP="003E42EC">
      <w:pPr>
        <w:pStyle w:val="ListParagraph"/>
        <w:ind w:left="360"/>
        <w:rPr>
          <w:sz w:val="24"/>
          <w:szCs w:val="24"/>
        </w:rPr>
      </w:pPr>
    </w:p>
    <w:p w14:paraId="7E472D2E" w14:textId="58504276" w:rsidR="00463FEC" w:rsidRPr="00463FEC" w:rsidRDefault="00463FEC" w:rsidP="00463FEC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</w:rPr>
        <w:t>Shubhada</w:t>
      </w:r>
      <w:proofErr w:type="spellEnd"/>
      <w:r>
        <w:rPr>
          <w:sz w:val="24"/>
          <w:szCs w:val="24"/>
        </w:rPr>
        <w:t xml:space="preserve"> Agrawal. 2022. Post-doc at Georgia Tech. </w:t>
      </w:r>
    </w:p>
    <w:p w14:paraId="1A1295BE" w14:textId="7EF0CCAD" w:rsidR="00463FEC" w:rsidRPr="00463FEC" w:rsidRDefault="00463FEC" w:rsidP="00463FEC">
      <w:pPr>
        <w:pStyle w:val="ListParagraph"/>
        <w:ind w:left="360"/>
        <w:rPr>
          <w:sz w:val="24"/>
          <w:szCs w:val="24"/>
          <w:lang w:val="en-IN"/>
        </w:rPr>
      </w:pPr>
      <w:r w:rsidRPr="00463FEC">
        <w:rPr>
          <w:sz w:val="24"/>
          <w:szCs w:val="24"/>
          <w:lang w:val="en-IN"/>
        </w:rPr>
        <w:t>Bandits with Heavy Tails:</w:t>
      </w:r>
      <w:r>
        <w:rPr>
          <w:sz w:val="24"/>
          <w:szCs w:val="24"/>
          <w:lang w:val="en-IN"/>
        </w:rPr>
        <w:t xml:space="preserve"> </w:t>
      </w:r>
      <w:r w:rsidRPr="00463FEC">
        <w:rPr>
          <w:sz w:val="24"/>
          <w:szCs w:val="24"/>
          <w:lang w:val="en-IN"/>
        </w:rPr>
        <w:t>Algorithms, Analysis &amp; Optimality</w:t>
      </w:r>
    </w:p>
    <w:p w14:paraId="287921FD" w14:textId="77777777" w:rsidR="003E42EC" w:rsidRPr="001E4ACD" w:rsidRDefault="003E42EC" w:rsidP="003E42EC">
      <w:pPr>
        <w:pStyle w:val="PlainText"/>
        <w:ind w:left="360" w:firstLine="0"/>
        <w:jc w:val="left"/>
        <w:rPr>
          <w:color w:val="000000" w:themeColor="text1"/>
          <w:szCs w:val="24"/>
        </w:rPr>
      </w:pPr>
    </w:p>
    <w:p w14:paraId="08C6C039" w14:textId="77777777" w:rsidR="001E4ACD" w:rsidRPr="001E4ACD" w:rsidRDefault="001E4ACD" w:rsidP="001E4ACD">
      <w:pPr>
        <w:pStyle w:val="PlainText"/>
        <w:ind w:left="0" w:firstLine="0"/>
        <w:rPr>
          <w:color w:val="000000" w:themeColor="text1"/>
        </w:rPr>
      </w:pPr>
    </w:p>
    <w:p w14:paraId="4BC90BAB" w14:textId="77777777" w:rsidR="001E4ACD" w:rsidRPr="001E4ACD" w:rsidRDefault="001E4ACD" w:rsidP="001E4ACD">
      <w:pPr>
        <w:pStyle w:val="PlainText"/>
        <w:ind w:left="0" w:firstLine="0"/>
        <w:rPr>
          <w:b/>
          <w:color w:val="000000" w:themeColor="text1"/>
          <w:sz w:val="28"/>
          <w:szCs w:val="28"/>
        </w:rPr>
      </w:pPr>
      <w:r w:rsidRPr="001E4ACD">
        <w:rPr>
          <w:b/>
          <w:color w:val="000000" w:themeColor="text1"/>
          <w:sz w:val="28"/>
          <w:szCs w:val="28"/>
        </w:rPr>
        <w:t>Current PhD students</w:t>
      </w:r>
    </w:p>
    <w:p w14:paraId="78FE7A6C" w14:textId="77777777" w:rsidR="001E4ACD" w:rsidRDefault="001E4ACD" w:rsidP="001E4ACD">
      <w:pPr>
        <w:pStyle w:val="PlainText"/>
        <w:ind w:left="0" w:firstLine="0"/>
        <w:jc w:val="left"/>
        <w:rPr>
          <w:szCs w:val="24"/>
        </w:rPr>
      </w:pPr>
    </w:p>
    <w:p w14:paraId="30776D17" w14:textId="73EC0430" w:rsidR="001E4ACD" w:rsidRPr="001E4ACD" w:rsidRDefault="001E4ACD" w:rsidP="004417BB">
      <w:pPr>
        <w:pStyle w:val="PlainText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Anirban Bhattacharjee</w:t>
      </w:r>
    </w:p>
    <w:p w14:paraId="70A0D4EF" w14:textId="74F6E5AB" w:rsidR="001E4ACD" w:rsidRDefault="001E4ACD" w:rsidP="001E4ACD">
      <w:pPr>
        <w:pStyle w:val="PlainText"/>
        <w:ind w:hanging="1080"/>
        <w:jc w:val="left"/>
        <w:rPr>
          <w:szCs w:val="24"/>
        </w:rPr>
      </w:pPr>
      <w:r>
        <w:rPr>
          <w:szCs w:val="24"/>
        </w:rPr>
        <w:t xml:space="preserve">(Tentative) Bandits and </w:t>
      </w:r>
      <w:r w:rsidR="001971A3">
        <w:rPr>
          <w:szCs w:val="24"/>
        </w:rPr>
        <w:t>Rare Events</w:t>
      </w:r>
    </w:p>
    <w:p w14:paraId="2D86FEEF" w14:textId="77777777" w:rsidR="003E42EC" w:rsidRDefault="003E42EC" w:rsidP="003E42EC">
      <w:pPr>
        <w:pStyle w:val="PlainText"/>
        <w:jc w:val="left"/>
        <w:rPr>
          <w:szCs w:val="24"/>
        </w:rPr>
      </w:pPr>
    </w:p>
    <w:p w14:paraId="36B9B097" w14:textId="326BF182" w:rsidR="003E42EC" w:rsidRDefault="003E42EC" w:rsidP="003E42EC">
      <w:pPr>
        <w:pStyle w:val="PlainText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Sushant Vijayan</w:t>
      </w:r>
    </w:p>
    <w:p w14:paraId="721CD1CE" w14:textId="65DB9646" w:rsidR="003E42EC" w:rsidRDefault="003E42EC" w:rsidP="003E42EC">
      <w:pPr>
        <w:pStyle w:val="PlainText"/>
        <w:ind w:left="360" w:firstLine="0"/>
        <w:jc w:val="left"/>
        <w:rPr>
          <w:szCs w:val="24"/>
        </w:rPr>
      </w:pPr>
      <w:r>
        <w:rPr>
          <w:szCs w:val="24"/>
        </w:rPr>
        <w:t xml:space="preserve">(tentative) </w:t>
      </w:r>
      <w:r w:rsidR="00463FEC">
        <w:rPr>
          <w:szCs w:val="24"/>
        </w:rPr>
        <w:t>Bayesian methods in sequential learning</w:t>
      </w:r>
    </w:p>
    <w:p w14:paraId="057B38B9" w14:textId="77777777" w:rsidR="008815B2" w:rsidRDefault="008815B2" w:rsidP="003E42EC">
      <w:pPr>
        <w:pStyle w:val="PlainText"/>
        <w:ind w:left="360" w:firstLine="0"/>
        <w:jc w:val="left"/>
        <w:rPr>
          <w:szCs w:val="24"/>
        </w:rPr>
      </w:pPr>
    </w:p>
    <w:p w14:paraId="72499827" w14:textId="05010E4A" w:rsidR="00124B25" w:rsidRDefault="00124B25" w:rsidP="00124B25">
      <w:pPr>
        <w:pStyle w:val="PlainText"/>
        <w:numPr>
          <w:ilvl w:val="0"/>
          <w:numId w:val="5"/>
        </w:numPr>
        <w:jc w:val="left"/>
        <w:rPr>
          <w:szCs w:val="24"/>
        </w:rPr>
      </w:pPr>
      <w:proofErr w:type="spellStart"/>
      <w:r>
        <w:rPr>
          <w:szCs w:val="24"/>
        </w:rPr>
        <w:t>Agniv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Bandopadhyay</w:t>
      </w:r>
      <w:proofErr w:type="spellEnd"/>
    </w:p>
    <w:p w14:paraId="024844B6" w14:textId="77777777" w:rsidR="001E4ACD" w:rsidRPr="001E4ACD" w:rsidRDefault="001E4ACD" w:rsidP="001E4ACD">
      <w:pPr>
        <w:pStyle w:val="PlainText"/>
        <w:ind w:left="0" w:firstLine="0"/>
        <w:jc w:val="left"/>
        <w:rPr>
          <w:color w:val="000000" w:themeColor="text1"/>
          <w:szCs w:val="24"/>
        </w:rPr>
      </w:pPr>
    </w:p>
    <w:p w14:paraId="09B2D509" w14:textId="77777777" w:rsidR="001E4ACD" w:rsidRPr="000B6190" w:rsidRDefault="001E4ACD" w:rsidP="001E4A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  <w:lang w:eastAsia="en-US"/>
        </w:rPr>
      </w:pPr>
      <w:r w:rsidRPr="000B6190">
        <w:rPr>
          <w:b/>
          <w:color w:val="000000" w:themeColor="text1"/>
          <w:sz w:val="28"/>
          <w:szCs w:val="28"/>
        </w:rPr>
        <w:t>Post-doctoral visitors mentored</w:t>
      </w:r>
    </w:p>
    <w:p w14:paraId="2CA38041" w14:textId="22EA6A5C" w:rsidR="001E4ACD" w:rsidRPr="000B6190" w:rsidRDefault="001E4ACD" w:rsidP="004417BB">
      <w:pPr>
        <w:pStyle w:val="ListParagraph"/>
        <w:widowControl w:val="0"/>
        <w:numPr>
          <w:ilvl w:val="0"/>
          <w:numId w:val="5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contextualSpacing/>
        <w:rPr>
          <w:color w:val="000000"/>
          <w:sz w:val="24"/>
          <w:szCs w:val="24"/>
        </w:rPr>
      </w:pPr>
      <w:r w:rsidRPr="000B6190">
        <w:rPr>
          <w:color w:val="000000"/>
          <w:sz w:val="24"/>
          <w:szCs w:val="24"/>
        </w:rPr>
        <w:t xml:space="preserve">Poonam </w:t>
      </w:r>
      <w:proofErr w:type="spellStart"/>
      <w:r w:rsidRPr="000B6190">
        <w:rPr>
          <w:color w:val="000000"/>
          <w:sz w:val="24"/>
          <w:szCs w:val="24"/>
        </w:rPr>
        <w:t>Kesarwani</w:t>
      </w:r>
      <w:proofErr w:type="spellEnd"/>
      <w:r w:rsidRPr="000B6190">
        <w:rPr>
          <w:color w:val="000000"/>
          <w:sz w:val="24"/>
          <w:szCs w:val="24"/>
        </w:rPr>
        <w:t xml:space="preserve">. Jan. 2020 – </w:t>
      </w:r>
      <w:r w:rsidR="006E1F37">
        <w:rPr>
          <w:color w:val="000000"/>
          <w:sz w:val="24"/>
          <w:szCs w:val="24"/>
        </w:rPr>
        <w:t>Nov. 2021</w:t>
      </w:r>
      <w:r w:rsidRPr="000B6190">
        <w:rPr>
          <w:color w:val="000000"/>
          <w:sz w:val="24"/>
          <w:szCs w:val="24"/>
        </w:rPr>
        <w:t>. (PhD IIT Kanpur)</w:t>
      </w:r>
    </w:p>
    <w:p w14:paraId="177C0A1E" w14:textId="77777777" w:rsidR="001E4ACD" w:rsidRPr="000B6190" w:rsidRDefault="001E4ACD" w:rsidP="004417BB">
      <w:pPr>
        <w:pStyle w:val="ListParagraph"/>
        <w:widowControl w:val="0"/>
        <w:numPr>
          <w:ilvl w:val="0"/>
          <w:numId w:val="5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contextualSpacing/>
        <w:rPr>
          <w:color w:val="000000"/>
          <w:sz w:val="24"/>
          <w:szCs w:val="24"/>
        </w:rPr>
      </w:pPr>
      <w:r w:rsidRPr="000B6190">
        <w:rPr>
          <w:color w:val="000000"/>
          <w:sz w:val="24"/>
          <w:szCs w:val="24"/>
        </w:rPr>
        <w:t xml:space="preserve">Subhashini </w:t>
      </w:r>
      <w:proofErr w:type="spellStart"/>
      <w:r w:rsidRPr="000B6190">
        <w:rPr>
          <w:color w:val="000000"/>
          <w:sz w:val="24"/>
          <w:szCs w:val="24"/>
        </w:rPr>
        <w:t>Krishnasamy</w:t>
      </w:r>
      <w:proofErr w:type="spellEnd"/>
      <w:r w:rsidRPr="000B6190">
        <w:rPr>
          <w:color w:val="000000"/>
          <w:sz w:val="24"/>
          <w:szCs w:val="24"/>
        </w:rPr>
        <w:t xml:space="preserve">. September 2017 - November 2018. (PhD UT Austin) </w:t>
      </w:r>
    </w:p>
    <w:p w14:paraId="0C9CE5D6" w14:textId="77777777" w:rsidR="001E4ACD" w:rsidRPr="000B6190" w:rsidRDefault="001E4ACD" w:rsidP="004417BB">
      <w:pPr>
        <w:pStyle w:val="ListParagraph"/>
        <w:widowControl w:val="0"/>
        <w:numPr>
          <w:ilvl w:val="0"/>
          <w:numId w:val="5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contextualSpacing/>
        <w:rPr>
          <w:color w:val="000000"/>
          <w:sz w:val="24"/>
          <w:szCs w:val="24"/>
        </w:rPr>
      </w:pPr>
      <w:r w:rsidRPr="000B6190">
        <w:rPr>
          <w:color w:val="000000"/>
          <w:sz w:val="24"/>
          <w:szCs w:val="24"/>
        </w:rPr>
        <w:t xml:space="preserve">Vineeth </w:t>
      </w:r>
      <w:proofErr w:type="spellStart"/>
      <w:r w:rsidRPr="000B6190">
        <w:rPr>
          <w:color w:val="000000"/>
          <w:sz w:val="24"/>
          <w:szCs w:val="24"/>
        </w:rPr>
        <w:t>Chintala</w:t>
      </w:r>
      <w:proofErr w:type="spellEnd"/>
      <w:r w:rsidRPr="000B6190">
        <w:rPr>
          <w:color w:val="000000"/>
          <w:sz w:val="24"/>
          <w:szCs w:val="24"/>
        </w:rPr>
        <w:t xml:space="preserve"> April - June 2017. (PhD TIFR Mathematics, Mumbai) </w:t>
      </w:r>
    </w:p>
    <w:p w14:paraId="7A29FA69" w14:textId="77777777" w:rsidR="001E4ACD" w:rsidRPr="000B6190" w:rsidRDefault="001E4ACD" w:rsidP="004417BB">
      <w:pPr>
        <w:pStyle w:val="ListParagraph"/>
        <w:widowControl w:val="0"/>
        <w:numPr>
          <w:ilvl w:val="0"/>
          <w:numId w:val="5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contextualSpacing/>
        <w:rPr>
          <w:color w:val="000000"/>
          <w:sz w:val="24"/>
          <w:szCs w:val="24"/>
        </w:rPr>
      </w:pPr>
      <w:proofErr w:type="spellStart"/>
      <w:r w:rsidRPr="000B6190">
        <w:rPr>
          <w:color w:val="000000"/>
          <w:sz w:val="24"/>
          <w:szCs w:val="24"/>
        </w:rPr>
        <w:t>Tejas</w:t>
      </w:r>
      <w:proofErr w:type="spellEnd"/>
      <w:r w:rsidRPr="000B6190">
        <w:rPr>
          <w:color w:val="000000"/>
          <w:sz w:val="24"/>
          <w:szCs w:val="24"/>
        </w:rPr>
        <w:t xml:space="preserve"> </w:t>
      </w:r>
      <w:proofErr w:type="spellStart"/>
      <w:r w:rsidRPr="000B6190">
        <w:rPr>
          <w:color w:val="000000"/>
          <w:sz w:val="24"/>
          <w:szCs w:val="24"/>
        </w:rPr>
        <w:t>Bordas</w:t>
      </w:r>
      <w:proofErr w:type="spellEnd"/>
      <w:r w:rsidRPr="000B6190">
        <w:rPr>
          <w:color w:val="000000"/>
          <w:sz w:val="24"/>
          <w:szCs w:val="24"/>
        </w:rPr>
        <w:t>. June - September 2016. (PhD IIT Bombay)</w:t>
      </w:r>
    </w:p>
    <w:p w14:paraId="072BDCCB" w14:textId="77777777" w:rsidR="008815B2" w:rsidRDefault="008815B2" w:rsidP="001E4ACD">
      <w:pPr>
        <w:pStyle w:val="PlainText"/>
        <w:ind w:left="0" w:firstLine="0"/>
        <w:rPr>
          <w:b/>
          <w:bCs/>
          <w:color w:val="000000" w:themeColor="text1"/>
          <w:sz w:val="28"/>
          <w:szCs w:val="28"/>
        </w:rPr>
      </w:pPr>
    </w:p>
    <w:p w14:paraId="3162CADD" w14:textId="633BC61B" w:rsidR="001E4ACD" w:rsidRPr="000B6190" w:rsidRDefault="001E4ACD" w:rsidP="001E4ACD">
      <w:pPr>
        <w:pStyle w:val="PlainText"/>
        <w:ind w:left="0" w:firstLine="0"/>
        <w:rPr>
          <w:b/>
          <w:bCs/>
          <w:color w:val="000000" w:themeColor="text1"/>
          <w:sz w:val="28"/>
          <w:szCs w:val="28"/>
        </w:rPr>
      </w:pPr>
      <w:r w:rsidRPr="000B6190">
        <w:rPr>
          <w:b/>
          <w:bCs/>
          <w:color w:val="000000" w:themeColor="text1"/>
          <w:sz w:val="28"/>
          <w:szCs w:val="28"/>
        </w:rPr>
        <w:t>Doctoral committees</w:t>
      </w:r>
    </w:p>
    <w:p w14:paraId="360D4A04" w14:textId="77777777" w:rsidR="001E4ACD" w:rsidRPr="000B6190" w:rsidRDefault="001E4ACD" w:rsidP="001E4ACD">
      <w:pPr>
        <w:pStyle w:val="PlainText"/>
        <w:rPr>
          <w:b/>
          <w:bCs/>
          <w:color w:val="000000" w:themeColor="text1"/>
          <w:sz w:val="32"/>
          <w:szCs w:val="24"/>
        </w:rPr>
      </w:pPr>
    </w:p>
    <w:p w14:paraId="06E7BEE0" w14:textId="00F78384" w:rsidR="008815B2" w:rsidRPr="008815B2" w:rsidRDefault="008815B2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8815B2">
        <w:rPr>
          <w:color w:val="000000" w:themeColor="text1"/>
          <w:szCs w:val="24"/>
        </w:rPr>
        <w:t>Member thesis review committee, Marc Jourdain,</w:t>
      </w:r>
      <w:r>
        <w:rPr>
          <w:color w:val="000000" w:themeColor="text1"/>
          <w:szCs w:val="24"/>
        </w:rPr>
        <w:t xml:space="preserve"> University of Lille, France. June</w:t>
      </w:r>
      <w:r w:rsidRPr="008815B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2024. </w:t>
      </w:r>
    </w:p>
    <w:p w14:paraId="2288D3B9" w14:textId="38C20933" w:rsidR="00124B25" w:rsidRPr="00124B25" w:rsidRDefault="00124B25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124B25">
        <w:rPr>
          <w:color w:val="000000" w:themeColor="text1"/>
          <w:szCs w:val="24"/>
        </w:rPr>
        <w:t xml:space="preserve">Member doctoral committee for </w:t>
      </w:r>
      <w:r w:rsidRPr="00124B25">
        <w:rPr>
          <w:color w:val="222222"/>
          <w:shd w:val="clear" w:color="auto" w:fill="FFFFFF"/>
        </w:rPr>
        <w:t>Fatale Santosh S, EE, IIT Bombay. Jan 2024</w:t>
      </w:r>
    </w:p>
    <w:p w14:paraId="6D0F6DCD" w14:textId="148DE4A2" w:rsidR="00463FEC" w:rsidRDefault="00463FEC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Member doctoral committee for Vikas Deep, </w:t>
      </w:r>
      <w:r w:rsidR="00B53178">
        <w:rPr>
          <w:color w:val="000000" w:themeColor="text1"/>
          <w:szCs w:val="24"/>
        </w:rPr>
        <w:t xml:space="preserve">2023. </w:t>
      </w:r>
      <w:r>
        <w:rPr>
          <w:color w:val="000000" w:themeColor="text1"/>
          <w:szCs w:val="24"/>
        </w:rPr>
        <w:t>Northwestern University.</w:t>
      </w:r>
    </w:p>
    <w:p w14:paraId="36DD4B1A" w14:textId="3420E574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 xml:space="preserve">External Examiner for PhD Thesis of Prasenjit </w:t>
      </w:r>
      <w:proofErr w:type="spellStart"/>
      <w:r w:rsidRPr="000B6190">
        <w:rPr>
          <w:color w:val="000000" w:themeColor="text1"/>
          <w:szCs w:val="24"/>
        </w:rPr>
        <w:t>Karmaker</w:t>
      </w:r>
      <w:proofErr w:type="spellEnd"/>
      <w:r w:rsidRPr="000B6190">
        <w:rPr>
          <w:color w:val="000000" w:themeColor="text1"/>
          <w:szCs w:val="24"/>
        </w:rPr>
        <w:t>, CS Dept., IISc. 2018</w:t>
      </w:r>
    </w:p>
    <w:p w14:paraId="62970181" w14:textId="77777777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 xml:space="preserve">External Examiner for PhD Thesis of </w:t>
      </w:r>
      <w:proofErr w:type="spellStart"/>
      <w:r w:rsidRPr="000B6190">
        <w:rPr>
          <w:color w:val="000000" w:themeColor="text1"/>
          <w:szCs w:val="24"/>
        </w:rPr>
        <w:t>Ajin</w:t>
      </w:r>
      <w:proofErr w:type="spellEnd"/>
      <w:r w:rsidRPr="000B6190">
        <w:rPr>
          <w:color w:val="000000" w:themeColor="text1"/>
          <w:szCs w:val="24"/>
        </w:rPr>
        <w:t xml:space="preserve"> George Joseph, CS Dept., IISc. 2017</w:t>
      </w:r>
    </w:p>
    <w:p w14:paraId="5621A2A1" w14:textId="77777777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 xml:space="preserve">External Examiner for </w:t>
      </w:r>
      <w:proofErr w:type="spellStart"/>
      <w:r w:rsidRPr="000B6190">
        <w:rPr>
          <w:color w:val="000000" w:themeColor="text1"/>
          <w:szCs w:val="24"/>
        </w:rPr>
        <w:t>Phd</w:t>
      </w:r>
      <w:proofErr w:type="spellEnd"/>
      <w:r w:rsidRPr="000B6190">
        <w:rPr>
          <w:color w:val="000000" w:themeColor="text1"/>
          <w:szCs w:val="24"/>
        </w:rPr>
        <w:t xml:space="preserve"> Thesis of </w:t>
      </w:r>
      <w:proofErr w:type="spellStart"/>
      <w:r w:rsidRPr="000B6190">
        <w:rPr>
          <w:color w:val="000000" w:themeColor="text1"/>
          <w:szCs w:val="24"/>
        </w:rPr>
        <w:t>Tejas</w:t>
      </w:r>
      <w:proofErr w:type="spellEnd"/>
      <w:r w:rsidRPr="000B6190">
        <w:rPr>
          <w:color w:val="000000" w:themeColor="text1"/>
          <w:szCs w:val="24"/>
        </w:rPr>
        <w:t xml:space="preserve"> </w:t>
      </w:r>
      <w:proofErr w:type="spellStart"/>
      <w:r w:rsidRPr="000B6190">
        <w:rPr>
          <w:color w:val="000000" w:themeColor="text1"/>
          <w:szCs w:val="24"/>
        </w:rPr>
        <w:t>Bodas</w:t>
      </w:r>
      <w:proofErr w:type="spellEnd"/>
      <w:r w:rsidRPr="000B6190">
        <w:rPr>
          <w:color w:val="000000" w:themeColor="text1"/>
          <w:szCs w:val="24"/>
        </w:rPr>
        <w:t>, EE Dept., IIT Bombay. April 2016</w:t>
      </w:r>
    </w:p>
    <w:p w14:paraId="6368E27D" w14:textId="77777777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 xml:space="preserve">Opponent in PhD thesis </w:t>
      </w:r>
      <w:proofErr w:type="spellStart"/>
      <w:r w:rsidRPr="000B6190">
        <w:rPr>
          <w:color w:val="000000" w:themeColor="text1"/>
          <w:szCs w:val="24"/>
        </w:rPr>
        <w:t>defence</w:t>
      </w:r>
      <w:proofErr w:type="spellEnd"/>
      <w:r w:rsidRPr="000B6190">
        <w:rPr>
          <w:color w:val="000000" w:themeColor="text1"/>
          <w:szCs w:val="24"/>
        </w:rPr>
        <w:t xml:space="preserve"> of Pierre Nyquist. Department of Mathematics, KTH Stockholm. 2014 </w:t>
      </w:r>
    </w:p>
    <w:p w14:paraId="49C5B3BF" w14:textId="77777777" w:rsidR="001E4ACD" w:rsidRPr="000B6190" w:rsidRDefault="001E4ACD" w:rsidP="004417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rPr>
          <w:color w:val="000000" w:themeColor="text1"/>
          <w:sz w:val="24"/>
          <w:szCs w:val="24"/>
          <w:lang w:val="en-IN"/>
        </w:rPr>
      </w:pPr>
      <w:r w:rsidRPr="000B6190">
        <w:rPr>
          <w:color w:val="000000" w:themeColor="text1"/>
          <w:sz w:val="24"/>
          <w:szCs w:val="24"/>
        </w:rPr>
        <w:t xml:space="preserve">Chaired the PhD thesis </w:t>
      </w:r>
      <w:proofErr w:type="spellStart"/>
      <w:r w:rsidRPr="000B6190">
        <w:rPr>
          <w:color w:val="000000" w:themeColor="text1"/>
          <w:sz w:val="24"/>
          <w:szCs w:val="24"/>
        </w:rPr>
        <w:t>defence</w:t>
      </w:r>
      <w:proofErr w:type="spellEnd"/>
      <w:r w:rsidRPr="000B6190">
        <w:rPr>
          <w:color w:val="000000" w:themeColor="text1"/>
          <w:sz w:val="24"/>
          <w:szCs w:val="24"/>
        </w:rPr>
        <w:t xml:space="preserve"> committee for V </w:t>
      </w:r>
      <w:proofErr w:type="spellStart"/>
      <w:r w:rsidRPr="000B6190">
        <w:rPr>
          <w:color w:val="000000" w:themeColor="text1"/>
          <w:sz w:val="24"/>
          <w:szCs w:val="24"/>
        </w:rPr>
        <w:t>Sasidevan</w:t>
      </w:r>
      <w:proofErr w:type="spellEnd"/>
      <w:r w:rsidRPr="000B6190">
        <w:rPr>
          <w:color w:val="000000" w:themeColor="text1"/>
          <w:sz w:val="24"/>
          <w:szCs w:val="24"/>
        </w:rPr>
        <w:t>, TIFR. 2014</w:t>
      </w:r>
    </w:p>
    <w:p w14:paraId="408D742A" w14:textId="77777777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 xml:space="preserve">External Examiner for PhD thesis of Chandan Pal. Dept. Mathematics, IIT Bombay. 2013 </w:t>
      </w:r>
    </w:p>
    <w:p w14:paraId="0DAE3791" w14:textId="77777777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>External Examiner for PhD thesis of Tamal Banerjee. 2013. Dept. Mathematics, IISc Bangalore</w:t>
      </w:r>
    </w:p>
    <w:p w14:paraId="6F967403" w14:textId="77777777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>Examiner for PhD thesis Samarth Chandra. 2009. Dept. of Theoretical Physics, TIFR</w:t>
      </w:r>
    </w:p>
    <w:p w14:paraId="79ED9C16" w14:textId="77777777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 xml:space="preserve">External Examiner for PhD thesis </w:t>
      </w:r>
      <w:proofErr w:type="gramStart"/>
      <w:r w:rsidRPr="000B6190">
        <w:rPr>
          <w:color w:val="000000" w:themeColor="text1"/>
          <w:szCs w:val="24"/>
        </w:rPr>
        <w:t xml:space="preserve">of  </w:t>
      </w:r>
      <w:proofErr w:type="spellStart"/>
      <w:r w:rsidRPr="000B6190">
        <w:rPr>
          <w:color w:val="000000" w:themeColor="text1"/>
          <w:szCs w:val="24"/>
        </w:rPr>
        <w:t>Ozgur</w:t>
      </w:r>
      <w:proofErr w:type="spellEnd"/>
      <w:proofErr w:type="gramEnd"/>
      <w:r w:rsidRPr="000B6190">
        <w:rPr>
          <w:color w:val="000000" w:themeColor="text1"/>
          <w:szCs w:val="24"/>
        </w:rPr>
        <w:t xml:space="preserve"> Kaya. 2005.  Columbia Business School</w:t>
      </w:r>
    </w:p>
    <w:p w14:paraId="2B89E1B8" w14:textId="77777777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>External Examiner for PhD thesis of Z. Huang. 2004.  Department of Industrial Engineering and Operations Research, Columbia University</w:t>
      </w:r>
    </w:p>
    <w:p w14:paraId="63A50EB5" w14:textId="77777777" w:rsidR="001E4ACD" w:rsidRPr="000B6190" w:rsidRDefault="001E4ACD" w:rsidP="004417BB">
      <w:pPr>
        <w:pStyle w:val="PlainText"/>
        <w:numPr>
          <w:ilvl w:val="0"/>
          <w:numId w:val="2"/>
        </w:numPr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>Examiner for PhD thesis of Rahul Jain. 2004. School of Technology and Computer Science, TIFR</w:t>
      </w:r>
    </w:p>
    <w:p w14:paraId="77EE44E4" w14:textId="77777777" w:rsidR="004417BB" w:rsidRDefault="004417BB" w:rsidP="001E4ACD">
      <w:pPr>
        <w:pStyle w:val="PlainText"/>
        <w:ind w:left="0" w:firstLine="0"/>
        <w:rPr>
          <w:b/>
          <w:color w:val="000000" w:themeColor="text1"/>
          <w:sz w:val="28"/>
        </w:rPr>
      </w:pPr>
    </w:p>
    <w:p w14:paraId="475BE45D" w14:textId="77777777" w:rsidR="004417BB" w:rsidRDefault="004417BB" w:rsidP="001E4ACD">
      <w:pPr>
        <w:pStyle w:val="PlainText"/>
        <w:ind w:left="0" w:firstLine="0"/>
        <w:rPr>
          <w:b/>
          <w:color w:val="000000" w:themeColor="text1"/>
          <w:sz w:val="28"/>
        </w:rPr>
      </w:pPr>
    </w:p>
    <w:p w14:paraId="6BF748A9" w14:textId="0AD5CE66" w:rsidR="001E4ACD" w:rsidRPr="000B6190" w:rsidRDefault="001E4ACD" w:rsidP="001E4ACD">
      <w:pPr>
        <w:pStyle w:val="PlainText"/>
        <w:ind w:left="0" w:firstLine="0"/>
        <w:rPr>
          <w:b/>
          <w:color w:val="000000" w:themeColor="text1"/>
          <w:sz w:val="28"/>
        </w:rPr>
      </w:pPr>
      <w:r w:rsidRPr="000B6190">
        <w:rPr>
          <w:b/>
          <w:color w:val="000000" w:themeColor="text1"/>
          <w:sz w:val="28"/>
        </w:rPr>
        <w:t>Key consultancies and industry interaction</w:t>
      </w:r>
    </w:p>
    <w:p w14:paraId="08AB77DB" w14:textId="77777777" w:rsidR="001E4ACD" w:rsidRPr="000B6190" w:rsidRDefault="001E4ACD" w:rsidP="001E4ACD">
      <w:pPr>
        <w:pStyle w:val="PlainText"/>
        <w:ind w:left="0" w:firstLine="0"/>
        <w:rPr>
          <w:color w:val="000000" w:themeColor="text1"/>
          <w:szCs w:val="24"/>
        </w:rPr>
      </w:pPr>
    </w:p>
    <w:p w14:paraId="3521B4CC" w14:textId="77777777" w:rsidR="001E4ACD" w:rsidRPr="000B6190" w:rsidRDefault="001E4ACD" w:rsidP="001E4ACD">
      <w:pPr>
        <w:pStyle w:val="PlainText"/>
        <w:ind w:left="2160" w:hanging="2160"/>
        <w:rPr>
          <w:rStyle w:val="rts1"/>
          <w:bCs/>
          <w:color w:val="000000" w:themeColor="text1"/>
          <w:szCs w:val="24"/>
        </w:rPr>
      </w:pPr>
    </w:p>
    <w:p w14:paraId="35BDE3D1" w14:textId="3C269601" w:rsidR="001E4ACD" w:rsidRPr="001E4ACD" w:rsidRDefault="001E4ACD" w:rsidP="001E4ACD">
      <w:pPr>
        <w:pStyle w:val="PlainText"/>
        <w:ind w:left="2160" w:hanging="2160"/>
        <w:rPr>
          <w:rStyle w:val="rts1"/>
          <w:rFonts w:ascii="Times New Roman" w:hAnsi="Times New Roman"/>
          <w:bCs/>
          <w:color w:val="auto"/>
          <w:sz w:val="24"/>
          <w:szCs w:val="24"/>
        </w:rPr>
      </w:pPr>
      <w:r w:rsidRPr="001E4ACD">
        <w:rPr>
          <w:rStyle w:val="rts1"/>
          <w:rFonts w:ascii="Times New Roman" w:hAnsi="Times New Roman"/>
          <w:bCs/>
          <w:color w:val="auto"/>
          <w:sz w:val="24"/>
          <w:szCs w:val="24"/>
        </w:rPr>
        <w:t xml:space="preserve">Sep. - Nov. 20 </w:t>
      </w:r>
      <w:r w:rsidRPr="001E4ACD">
        <w:rPr>
          <w:rStyle w:val="rts1"/>
          <w:rFonts w:ascii="Times New Roman" w:hAnsi="Times New Roman"/>
          <w:bCs/>
          <w:color w:val="auto"/>
          <w:sz w:val="24"/>
          <w:szCs w:val="24"/>
        </w:rPr>
        <w:tab/>
        <w:t>Taught a course on stochastic calculus and math finance to quant associates in Bank of America (BA Continuum), Mumbai</w:t>
      </w:r>
    </w:p>
    <w:p w14:paraId="63C5C906" w14:textId="77777777" w:rsidR="001E4ACD" w:rsidRPr="001E4ACD" w:rsidRDefault="001E4ACD" w:rsidP="001E4ACD">
      <w:pPr>
        <w:pStyle w:val="PlainText"/>
        <w:ind w:left="2160" w:hanging="2160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</w:p>
    <w:p w14:paraId="6921BE57" w14:textId="21F8E068" w:rsidR="001E4ACD" w:rsidRPr="001E4ACD" w:rsidRDefault="001E4ACD" w:rsidP="001E4ACD">
      <w:pPr>
        <w:pStyle w:val="PlainText"/>
        <w:ind w:left="2160" w:hanging="2160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 xml:space="preserve">Aug. 19 </w:t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ab/>
        <w:t>Taught a course on math finance to quant associates in JP Morgan, Mumbai</w:t>
      </w:r>
    </w:p>
    <w:p w14:paraId="4E8FED57" w14:textId="77777777" w:rsidR="001E4ACD" w:rsidRPr="001E4ACD" w:rsidRDefault="001E4ACD" w:rsidP="001E4ACD">
      <w:pPr>
        <w:pStyle w:val="PlainText"/>
        <w:ind w:left="2160" w:hanging="2160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</w:p>
    <w:p w14:paraId="0291055D" w14:textId="77777777" w:rsidR="001E4ACD" w:rsidRPr="001E4ACD" w:rsidRDefault="001E4ACD" w:rsidP="001E4ACD">
      <w:pPr>
        <w:pStyle w:val="PlainText"/>
        <w:ind w:left="2160" w:hanging="2160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>Mar. 19</w:t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ab/>
        <w:t xml:space="preserve">Taught a short course on equity and interest rate financial derivatives to quants at Ernst and Young in Bangalore </w:t>
      </w:r>
    </w:p>
    <w:p w14:paraId="108783B3" w14:textId="77777777" w:rsidR="001E4ACD" w:rsidRPr="001E4ACD" w:rsidRDefault="001E4ACD" w:rsidP="001E4ACD">
      <w:pPr>
        <w:pStyle w:val="PlainText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</w:p>
    <w:p w14:paraId="39D42560" w14:textId="1633DDED" w:rsidR="001E4ACD" w:rsidRPr="001E4ACD" w:rsidRDefault="001E4ACD" w:rsidP="001E4ACD">
      <w:pPr>
        <w:pStyle w:val="PlainText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>Sep – Dec 14</w:t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ab/>
        <w:t>Taught introductory math finance to quants at Nomura Bank, Mumbai</w:t>
      </w:r>
    </w:p>
    <w:p w14:paraId="1AAA98F6" w14:textId="77777777" w:rsidR="001E4ACD" w:rsidRPr="001E4ACD" w:rsidRDefault="001E4ACD" w:rsidP="001E4ACD">
      <w:pPr>
        <w:pStyle w:val="PlainText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>Feb – Apr 16</w:t>
      </w:r>
    </w:p>
    <w:p w14:paraId="1DBADAFA" w14:textId="77777777" w:rsidR="001E4ACD" w:rsidRPr="001E4ACD" w:rsidRDefault="001E4ACD" w:rsidP="001E4ACD">
      <w:pPr>
        <w:pStyle w:val="PlainText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</w:p>
    <w:p w14:paraId="246F78D9" w14:textId="5ED598EC" w:rsidR="001E4ACD" w:rsidRPr="001E4ACD" w:rsidRDefault="001E4ACD" w:rsidP="001E4ACD">
      <w:pPr>
        <w:pStyle w:val="PlainText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>Aug. 14</w:t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ab/>
        <w:t>Taught Interest Rate Models to quants at Credit-Suisse Bank, Mumbai</w:t>
      </w:r>
    </w:p>
    <w:p w14:paraId="637BD002" w14:textId="77777777" w:rsidR="001E4ACD" w:rsidRPr="001E4ACD" w:rsidRDefault="001E4ACD" w:rsidP="001E4ACD">
      <w:pPr>
        <w:pStyle w:val="PlainText"/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</w:pPr>
    </w:p>
    <w:p w14:paraId="1FE7B8E4" w14:textId="77777777" w:rsidR="001E4ACD" w:rsidRPr="001E4ACD" w:rsidRDefault="001E4ACD" w:rsidP="001E4ACD">
      <w:pPr>
        <w:pStyle w:val="PlainText"/>
        <w:rPr>
          <w:rStyle w:val="rts1"/>
          <w:rFonts w:ascii="Times New Roman" w:hAnsi="Times New Roman"/>
          <w:color w:val="000000" w:themeColor="text1"/>
          <w:sz w:val="24"/>
          <w:szCs w:val="24"/>
        </w:rPr>
      </w:pP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 xml:space="preserve">Sep 11 – July 12 </w:t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ab/>
        <w:t xml:space="preserve">Capital Metrics and Risk Solutions, Pune, India. </w:t>
      </w:r>
    </w:p>
    <w:p w14:paraId="17ACC657" w14:textId="43588F0B" w:rsidR="001E4ACD" w:rsidRPr="001E4ACD" w:rsidRDefault="001E4ACD" w:rsidP="001E4ACD">
      <w:pPr>
        <w:pStyle w:val="PlainText"/>
        <w:rPr>
          <w:color w:val="000000" w:themeColor="text1"/>
          <w:szCs w:val="24"/>
        </w:rPr>
      </w:pPr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ab/>
      </w:r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ab/>
        <w:t xml:space="preserve">Helping in designing a </w:t>
      </w:r>
      <w:proofErr w:type="gramStart"/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>cutting edge</w:t>
      </w:r>
      <w:proofErr w:type="gramEnd"/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 xml:space="preserve"> portfolio risk measurement product</w:t>
      </w:r>
    </w:p>
    <w:p w14:paraId="5A41C455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</w:p>
    <w:p w14:paraId="2815CAB8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Aug - Dec 10</w:t>
      </w:r>
      <w:r w:rsidRPr="001E4ACD">
        <w:rPr>
          <w:color w:val="000000" w:themeColor="text1"/>
          <w:szCs w:val="24"/>
        </w:rPr>
        <w:tab/>
        <w:t>Taught introductory math finance to quants at ICICI Bank, Mumbai</w:t>
      </w:r>
    </w:p>
    <w:p w14:paraId="670EC683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</w:p>
    <w:p w14:paraId="3CE28F58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July 10</w:t>
      </w:r>
      <w:r w:rsidRPr="001E4ACD">
        <w:rPr>
          <w:color w:val="000000" w:themeColor="text1"/>
          <w:szCs w:val="24"/>
        </w:rPr>
        <w:tab/>
        <w:t>Taught introductory math finance to quants at Morgan Stanley in Mumbai</w:t>
      </w:r>
    </w:p>
    <w:p w14:paraId="5AA1F131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</w:p>
    <w:p w14:paraId="11AED6EB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Apr – Sep 10</w:t>
      </w:r>
      <w:r w:rsidRPr="001E4ACD">
        <w:rPr>
          <w:color w:val="000000" w:themeColor="text1"/>
          <w:szCs w:val="24"/>
        </w:rPr>
        <w:tab/>
        <w:t xml:space="preserve">Taught cutting edge interest rate models, stochastic </w:t>
      </w:r>
      <w:proofErr w:type="gramStart"/>
      <w:r w:rsidRPr="001E4ACD">
        <w:rPr>
          <w:color w:val="000000" w:themeColor="text1"/>
          <w:szCs w:val="24"/>
        </w:rPr>
        <w:t>volatility based</w:t>
      </w:r>
      <w:proofErr w:type="gramEnd"/>
      <w:r w:rsidRPr="001E4ACD">
        <w:rPr>
          <w:color w:val="000000" w:themeColor="text1"/>
          <w:szCs w:val="24"/>
        </w:rPr>
        <w:t xml:space="preserve"> models, credit risk models to the advanced quants at Nomura, Mumbai</w:t>
      </w:r>
    </w:p>
    <w:p w14:paraId="7B77C158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</w:p>
    <w:p w14:paraId="3C415437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June 09</w:t>
      </w:r>
      <w:r w:rsidRPr="001E4ACD">
        <w:rPr>
          <w:color w:val="000000" w:themeColor="text1"/>
          <w:szCs w:val="24"/>
        </w:rPr>
        <w:tab/>
        <w:t>Yahoo Research Lab, Bangalore.</w:t>
      </w:r>
    </w:p>
    <w:p w14:paraId="31489693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ab/>
        <w:t>Designed algorithms for better estimation of click probabilities of Internet advertisements</w:t>
      </w:r>
    </w:p>
    <w:p w14:paraId="48C56203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ab/>
      </w:r>
    </w:p>
    <w:p w14:paraId="574DFA69" w14:textId="77777777" w:rsidR="001E4ACD" w:rsidRPr="001E4ACD" w:rsidRDefault="001E4ACD" w:rsidP="001E4ACD">
      <w:pPr>
        <w:pStyle w:val="PlainText"/>
        <w:ind w:left="2160" w:hanging="2160"/>
        <w:rPr>
          <w:bCs/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Jan – Sep 08</w:t>
      </w:r>
      <w:r w:rsidRPr="001E4ACD">
        <w:rPr>
          <w:color w:val="000000" w:themeColor="text1"/>
          <w:szCs w:val="24"/>
        </w:rPr>
        <w:tab/>
      </w:r>
      <w:r w:rsidRPr="001E4ACD">
        <w:rPr>
          <w:bCs/>
          <w:color w:val="000000" w:themeColor="text1"/>
          <w:szCs w:val="24"/>
        </w:rPr>
        <w:t>Bank of America.</w:t>
      </w:r>
    </w:p>
    <w:p w14:paraId="658C6882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  <w:r w:rsidRPr="001E4ACD">
        <w:rPr>
          <w:bCs/>
          <w:color w:val="000000" w:themeColor="text1"/>
          <w:szCs w:val="24"/>
        </w:rPr>
        <w:tab/>
        <w:t>(</w:t>
      </w:r>
      <w:r w:rsidRPr="001E4ACD">
        <w:rPr>
          <w:color w:val="000000" w:themeColor="text1"/>
          <w:szCs w:val="24"/>
        </w:rPr>
        <w:t xml:space="preserve">On leave from TIFR) Vice President, Head Quantitative Analysis for Bank of America Continuum Solutions at Mumbai. Amongst the fifteen members of the executive global quantitative council of Bank of America </w:t>
      </w:r>
    </w:p>
    <w:p w14:paraId="56921F50" w14:textId="77777777" w:rsidR="001E4ACD" w:rsidRPr="001E4ACD" w:rsidRDefault="001E4ACD" w:rsidP="001E4ACD">
      <w:pPr>
        <w:pStyle w:val="PlainText"/>
        <w:ind w:left="0" w:firstLine="0"/>
        <w:rPr>
          <w:color w:val="000000" w:themeColor="text1"/>
          <w:szCs w:val="24"/>
        </w:rPr>
      </w:pPr>
    </w:p>
    <w:p w14:paraId="3EC822F8" w14:textId="77777777" w:rsidR="001E4ACD" w:rsidRPr="001E4ACD" w:rsidRDefault="001E4ACD" w:rsidP="001E4ACD">
      <w:pPr>
        <w:pStyle w:val="PlainText"/>
        <w:ind w:left="0" w:firstLine="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October 07</w:t>
      </w:r>
      <w:r w:rsidRPr="001E4ACD">
        <w:rPr>
          <w:color w:val="000000" w:themeColor="text1"/>
          <w:szCs w:val="24"/>
        </w:rPr>
        <w:tab/>
      </w:r>
      <w:r w:rsidRPr="001E4ACD">
        <w:rPr>
          <w:color w:val="000000" w:themeColor="text1"/>
          <w:szCs w:val="24"/>
        </w:rPr>
        <w:tab/>
        <w:t xml:space="preserve">Institute for Financial Management and Research (IFMR), Chennai. </w:t>
      </w:r>
    </w:p>
    <w:p w14:paraId="1EF254F2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ab/>
        <w:t>Taught a short course on Monte Carlo Methods in Finance to industry participants</w:t>
      </w:r>
    </w:p>
    <w:p w14:paraId="51B17B04" w14:textId="77777777" w:rsidR="001E4ACD" w:rsidRPr="001E4ACD" w:rsidRDefault="001E4ACD" w:rsidP="001E4ACD">
      <w:pPr>
        <w:pStyle w:val="PlainText"/>
        <w:ind w:left="2160" w:hanging="216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 </w:t>
      </w:r>
    </w:p>
    <w:p w14:paraId="20C91DA6" w14:textId="77777777" w:rsidR="001E4ACD" w:rsidRPr="001E4ACD" w:rsidRDefault="001E4ACD" w:rsidP="001E4ACD">
      <w:pPr>
        <w:pStyle w:val="PlainText"/>
        <w:ind w:left="2160" w:hanging="2160"/>
        <w:rPr>
          <w:bCs/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Jan – April 07</w:t>
      </w:r>
      <w:r w:rsidRPr="001E4ACD">
        <w:rPr>
          <w:color w:val="000000" w:themeColor="text1"/>
          <w:szCs w:val="24"/>
        </w:rPr>
        <w:tab/>
      </w:r>
      <w:r w:rsidRPr="001E4ACD">
        <w:rPr>
          <w:bCs/>
          <w:color w:val="000000" w:themeColor="text1"/>
          <w:szCs w:val="24"/>
        </w:rPr>
        <w:t>Bank of America.</w:t>
      </w:r>
    </w:p>
    <w:p w14:paraId="5E8330EF" w14:textId="77777777" w:rsidR="001E4ACD" w:rsidRPr="001E4ACD" w:rsidRDefault="001E4ACD" w:rsidP="001E4ACD">
      <w:pPr>
        <w:pStyle w:val="PlainText"/>
        <w:ind w:left="2160" w:firstLine="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Taught a course on Mathematical Finance to researchers and analysts at Bank of America Continuum Solutions at Mumbai</w:t>
      </w:r>
    </w:p>
    <w:p w14:paraId="69F9338A" w14:textId="77777777" w:rsidR="001E4ACD" w:rsidRPr="001E4ACD" w:rsidRDefault="001E4ACD" w:rsidP="001E4ACD">
      <w:pPr>
        <w:pStyle w:val="PlainText"/>
        <w:ind w:left="0" w:firstLine="0"/>
        <w:rPr>
          <w:color w:val="000000" w:themeColor="text1"/>
          <w:szCs w:val="24"/>
        </w:rPr>
      </w:pPr>
    </w:p>
    <w:p w14:paraId="183B127F" w14:textId="77777777" w:rsidR="001E4ACD" w:rsidRPr="001E4ACD" w:rsidRDefault="001E4ACD" w:rsidP="001E4ACD">
      <w:pPr>
        <w:pStyle w:val="PlainText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4/05 – 12/07 </w:t>
      </w:r>
      <w:r w:rsidRPr="001E4ACD">
        <w:rPr>
          <w:color w:val="000000" w:themeColor="text1"/>
          <w:szCs w:val="24"/>
        </w:rPr>
        <w:tab/>
        <w:t xml:space="preserve"> </w:t>
      </w:r>
      <w:r w:rsidRPr="001E4ACD">
        <w:rPr>
          <w:color w:val="000000" w:themeColor="text1"/>
          <w:szCs w:val="24"/>
        </w:rPr>
        <w:tab/>
      </w:r>
      <w:r w:rsidRPr="001E4ACD">
        <w:rPr>
          <w:bCs/>
          <w:color w:val="000000" w:themeColor="text1"/>
          <w:szCs w:val="24"/>
        </w:rPr>
        <w:t>General Motors Research, India.</w:t>
      </w:r>
    </w:p>
    <w:p w14:paraId="2D41520D" w14:textId="77777777" w:rsidR="001E4ACD" w:rsidRPr="001E4ACD" w:rsidRDefault="001E4ACD" w:rsidP="001E4ACD">
      <w:pPr>
        <w:pStyle w:val="PlainText"/>
        <w:ind w:left="2160" w:firstLine="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In an R&amp;D project, conducted research on modeling procurement auctions for project networks </w:t>
      </w:r>
    </w:p>
    <w:p w14:paraId="3DF5943D" w14:textId="77777777" w:rsidR="001E4ACD" w:rsidRPr="001E4ACD" w:rsidRDefault="001E4ACD" w:rsidP="001E4ACD">
      <w:pPr>
        <w:pStyle w:val="PlainText"/>
        <w:rPr>
          <w:color w:val="000000" w:themeColor="text1"/>
          <w:szCs w:val="24"/>
        </w:rPr>
      </w:pPr>
    </w:p>
    <w:p w14:paraId="1144C7FF" w14:textId="77777777" w:rsidR="001E4ACD" w:rsidRPr="001E4ACD" w:rsidRDefault="001E4ACD" w:rsidP="001E4ACD">
      <w:pPr>
        <w:pStyle w:val="PlainText"/>
        <w:ind w:left="2160" w:hanging="2160"/>
        <w:rPr>
          <w:rStyle w:val="rts1"/>
          <w:rFonts w:ascii="Times New Roman" w:hAnsi="Times New Roman"/>
          <w:color w:val="000000" w:themeColor="text1"/>
          <w:sz w:val="24"/>
          <w:szCs w:val="24"/>
        </w:rPr>
      </w:pPr>
      <w:r w:rsidRPr="001E4ACD">
        <w:rPr>
          <w:color w:val="000000" w:themeColor="text1"/>
          <w:szCs w:val="24"/>
        </w:rPr>
        <w:t>12/05–6/07</w:t>
      </w:r>
      <w:r w:rsidRPr="001E4ACD">
        <w:rPr>
          <w:color w:val="000000" w:themeColor="text1"/>
          <w:szCs w:val="24"/>
        </w:rPr>
        <w:tab/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 xml:space="preserve">Capital Metrics and Risk Solutions, Pune, India. </w:t>
      </w:r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>Equity and financial analytics research firm.</w:t>
      </w:r>
    </w:p>
    <w:p w14:paraId="16B94154" w14:textId="77777777" w:rsidR="001E4ACD" w:rsidRPr="001E4ACD" w:rsidRDefault="001E4ACD" w:rsidP="001E4ACD">
      <w:pPr>
        <w:ind w:left="2160"/>
        <w:rPr>
          <w:rStyle w:val="rts1"/>
          <w:rFonts w:ascii="Times New Roman" w:hAnsi="Times New Roman"/>
          <w:color w:val="000000" w:themeColor="text1"/>
          <w:sz w:val="24"/>
          <w:szCs w:val="24"/>
        </w:rPr>
      </w:pPr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 xml:space="preserve">Helped develop cutting edge risk analysis and financial models </w:t>
      </w:r>
    </w:p>
    <w:p w14:paraId="5C0BF620" w14:textId="77777777" w:rsidR="001E4ACD" w:rsidRPr="001E4ACD" w:rsidRDefault="001E4ACD" w:rsidP="001E4ACD">
      <w:pPr>
        <w:ind w:left="2160"/>
        <w:rPr>
          <w:rStyle w:val="rts1"/>
          <w:rFonts w:ascii="Times New Roman" w:hAnsi="Times New Roman"/>
          <w:color w:val="000000" w:themeColor="text1"/>
          <w:sz w:val="24"/>
          <w:szCs w:val="24"/>
        </w:rPr>
      </w:pPr>
    </w:p>
    <w:p w14:paraId="51EE15D2" w14:textId="77777777" w:rsidR="001E4ACD" w:rsidRPr="001E4ACD" w:rsidRDefault="001E4ACD" w:rsidP="001E4ACD">
      <w:pPr>
        <w:pStyle w:val="Heading4"/>
        <w:ind w:left="2160" w:hanging="2070"/>
        <w:rPr>
          <w:rStyle w:val="rts1"/>
          <w:rFonts w:ascii="Times New Roman" w:hAnsi="Times New Roman"/>
          <w:color w:val="000000" w:themeColor="text1"/>
          <w:sz w:val="24"/>
          <w:szCs w:val="24"/>
        </w:rPr>
      </w:pPr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>July 15, 2006</w:t>
      </w:r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ab/>
        <w:t xml:space="preserve">Indian School of Business, Hyderabad. Conducted a </w:t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>workshop</w:t>
      </w:r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 xml:space="preserve"> on </w:t>
      </w:r>
      <w:r w:rsidRPr="001E4ACD">
        <w:rPr>
          <w:rStyle w:val="rts1"/>
          <w:rFonts w:ascii="Times New Roman" w:hAnsi="Times New Roman"/>
          <w:bCs/>
          <w:color w:val="000000" w:themeColor="text1"/>
          <w:sz w:val="24"/>
          <w:szCs w:val="24"/>
        </w:rPr>
        <w:t>Computational Finance</w:t>
      </w:r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 xml:space="preserve"> for industry participants</w:t>
      </w:r>
    </w:p>
    <w:p w14:paraId="35C7FE38" w14:textId="77777777" w:rsidR="001E4ACD" w:rsidRPr="001E4ACD" w:rsidRDefault="001E4ACD" w:rsidP="001E4ACD">
      <w:pPr>
        <w:pStyle w:val="NormalWeb"/>
        <w:spacing w:before="0" w:beforeAutospacing="0" w:after="0" w:afterAutospacing="0"/>
        <w:rPr>
          <w:color w:val="000000" w:themeColor="text1"/>
        </w:rPr>
      </w:pPr>
      <w:r w:rsidRPr="001E4ACD">
        <w:rPr>
          <w:rStyle w:val="rts1"/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54707785" w14:textId="49DB5795" w:rsidR="001E4ACD" w:rsidRPr="001E4ACD" w:rsidRDefault="001E4ACD" w:rsidP="001E4ACD">
      <w:pPr>
        <w:pStyle w:val="PlainText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7/99 – 7/02 </w:t>
      </w:r>
      <w:r w:rsidRPr="001E4ACD">
        <w:rPr>
          <w:color w:val="000000" w:themeColor="text1"/>
          <w:szCs w:val="24"/>
        </w:rPr>
        <w:tab/>
      </w:r>
      <w:r w:rsidR="005431F2">
        <w:rPr>
          <w:color w:val="000000" w:themeColor="text1"/>
          <w:szCs w:val="24"/>
        </w:rPr>
        <w:tab/>
      </w:r>
      <w:r w:rsidRPr="001E4ACD">
        <w:rPr>
          <w:color w:val="000000" w:themeColor="text1"/>
          <w:szCs w:val="24"/>
        </w:rPr>
        <w:t>IBM India Research Lab, Delhi.</w:t>
      </w:r>
    </w:p>
    <w:p w14:paraId="79A60699" w14:textId="77777777" w:rsidR="001E4ACD" w:rsidRPr="001E4ACD" w:rsidRDefault="001E4ACD" w:rsidP="001E4ACD">
      <w:pPr>
        <w:pStyle w:val="PlainText"/>
        <w:ind w:left="2160" w:firstLine="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Conducted research and development in the areas of e-commerce and communications networks </w:t>
      </w:r>
    </w:p>
    <w:p w14:paraId="71582140" w14:textId="77777777" w:rsidR="001E4ACD" w:rsidRPr="001E4ACD" w:rsidRDefault="001E4ACD" w:rsidP="001E4ACD">
      <w:pPr>
        <w:pStyle w:val="PlainText"/>
        <w:ind w:left="2880" w:firstLine="720"/>
        <w:rPr>
          <w:color w:val="000000" w:themeColor="text1"/>
          <w:szCs w:val="24"/>
        </w:rPr>
      </w:pPr>
    </w:p>
    <w:p w14:paraId="5D009640" w14:textId="7EBBD39B" w:rsidR="001E4ACD" w:rsidRPr="001E4ACD" w:rsidRDefault="001E4ACD" w:rsidP="001E4ACD">
      <w:pPr>
        <w:pStyle w:val="PlainText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>7/00 – 12/02</w:t>
      </w:r>
      <w:r w:rsidRPr="001E4ACD">
        <w:rPr>
          <w:color w:val="000000" w:themeColor="text1"/>
          <w:szCs w:val="24"/>
        </w:rPr>
        <w:tab/>
      </w:r>
      <w:r w:rsidRPr="001E4ACD">
        <w:rPr>
          <w:color w:val="000000" w:themeColor="text1"/>
          <w:szCs w:val="24"/>
        </w:rPr>
        <w:tab/>
        <w:t>Delhi Transportation Corporation.</w:t>
      </w:r>
    </w:p>
    <w:p w14:paraId="7A90F4C8" w14:textId="77777777" w:rsidR="001E4ACD" w:rsidRPr="001E4ACD" w:rsidRDefault="001E4ACD" w:rsidP="001E4ACD">
      <w:pPr>
        <w:pStyle w:val="PlainText"/>
        <w:ind w:left="2160" w:firstLine="0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Delhi bus traffic demand estimation and DTC bus route rationalization </w:t>
      </w:r>
    </w:p>
    <w:p w14:paraId="260B8D33" w14:textId="77777777" w:rsidR="001E4ACD" w:rsidRPr="001E4ACD" w:rsidRDefault="001E4ACD" w:rsidP="001E4ACD">
      <w:pPr>
        <w:pStyle w:val="PlainText"/>
        <w:ind w:left="0" w:firstLine="0"/>
        <w:rPr>
          <w:b/>
          <w:color w:val="000000" w:themeColor="text1"/>
          <w:szCs w:val="24"/>
        </w:rPr>
      </w:pPr>
    </w:p>
    <w:p w14:paraId="2E8F1232" w14:textId="77777777" w:rsidR="00A92A0F" w:rsidRDefault="00A92A0F" w:rsidP="001E4ACD">
      <w:pPr>
        <w:rPr>
          <w:b/>
          <w:sz w:val="28"/>
          <w:szCs w:val="28"/>
        </w:rPr>
      </w:pPr>
    </w:p>
    <w:p w14:paraId="6B86854C" w14:textId="37C1E4A6" w:rsidR="001E4ACD" w:rsidRPr="001E4ACD" w:rsidRDefault="00463FEC" w:rsidP="001E4ACD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1E4ACD" w:rsidRPr="001E4ACD">
        <w:rPr>
          <w:b/>
          <w:sz w:val="28"/>
          <w:szCs w:val="28"/>
        </w:rPr>
        <w:t xml:space="preserve">esearch grants </w:t>
      </w:r>
    </w:p>
    <w:p w14:paraId="48E6F50F" w14:textId="77777777" w:rsidR="00463FEC" w:rsidRPr="00463FEC" w:rsidRDefault="001E4ACD" w:rsidP="00463FEC">
      <w:pPr>
        <w:pStyle w:val="NormalWeb"/>
        <w:numPr>
          <w:ilvl w:val="0"/>
          <w:numId w:val="54"/>
        </w:numPr>
        <w:shd w:val="clear" w:color="auto" w:fill="FFFFFF"/>
        <w:ind w:left="360"/>
        <w:contextualSpacing/>
        <w:rPr>
          <w:color w:val="000000" w:themeColor="text1"/>
          <w:lang w:val="en-IN"/>
        </w:rPr>
      </w:pPr>
      <w:r w:rsidRPr="001E4ACD">
        <w:rPr>
          <w:color w:val="000000" w:themeColor="text1"/>
        </w:rPr>
        <w:t>Project with WHO, SEARO.  Analysis of Potential Impact of Public Health and Social Measures</w:t>
      </w:r>
      <w:r w:rsidR="00463FEC">
        <w:rPr>
          <w:color w:val="000000" w:themeColor="text1"/>
        </w:rPr>
        <w:t xml:space="preserve"> 2021-22.</w:t>
      </w:r>
    </w:p>
    <w:p w14:paraId="368A5130" w14:textId="77777777" w:rsidR="00463FEC" w:rsidRPr="00463FEC" w:rsidRDefault="00463FEC" w:rsidP="00463FEC">
      <w:pPr>
        <w:pStyle w:val="NormalWeb"/>
        <w:shd w:val="clear" w:color="auto" w:fill="FFFFFF"/>
        <w:contextualSpacing/>
        <w:rPr>
          <w:color w:val="000000" w:themeColor="text1"/>
          <w:lang w:val="en-IN"/>
        </w:rPr>
      </w:pPr>
    </w:p>
    <w:p w14:paraId="35903204" w14:textId="77777777" w:rsidR="008815B2" w:rsidRPr="008815B2" w:rsidRDefault="001E4ACD" w:rsidP="00B53178">
      <w:pPr>
        <w:pStyle w:val="NormalWeb"/>
        <w:numPr>
          <w:ilvl w:val="0"/>
          <w:numId w:val="54"/>
        </w:numPr>
        <w:shd w:val="clear" w:color="auto" w:fill="FFFFFF"/>
        <w:ind w:left="360"/>
        <w:contextualSpacing/>
        <w:rPr>
          <w:color w:val="000000" w:themeColor="text1"/>
          <w:lang w:val="en-IN"/>
        </w:rPr>
      </w:pPr>
      <w:r w:rsidRPr="00463FEC">
        <w:rPr>
          <w:color w:val="000000" w:themeColor="text1"/>
          <w:lang w:val="en-IN"/>
        </w:rPr>
        <w:t xml:space="preserve">Grant by ATE Chandra Foundation to </w:t>
      </w:r>
      <w:r w:rsidRPr="00463FEC">
        <w:rPr>
          <w:color w:val="000000" w:themeColor="text1"/>
        </w:rPr>
        <w:t>enhance the IISc-TIFR Agent-Based Simulator</w:t>
      </w:r>
      <w:r w:rsidR="00463FEC">
        <w:rPr>
          <w:color w:val="000000" w:themeColor="text1"/>
        </w:rPr>
        <w:t>. 2020-22</w:t>
      </w:r>
      <w:r w:rsidR="00B53178">
        <w:rPr>
          <w:color w:val="000000" w:themeColor="text1"/>
        </w:rPr>
        <w:tab/>
      </w:r>
      <w:r w:rsidR="005431F2">
        <w:rPr>
          <w:color w:val="000000" w:themeColor="text1"/>
        </w:rPr>
        <w:tab/>
      </w:r>
      <w:r w:rsidR="005431F2">
        <w:rPr>
          <w:color w:val="000000" w:themeColor="text1"/>
        </w:rPr>
        <w:tab/>
      </w:r>
      <w:r w:rsidR="005431F2">
        <w:rPr>
          <w:color w:val="000000" w:themeColor="text1"/>
        </w:rPr>
        <w:tab/>
      </w:r>
      <w:r w:rsidR="005431F2">
        <w:rPr>
          <w:color w:val="000000" w:themeColor="text1"/>
        </w:rPr>
        <w:tab/>
      </w:r>
    </w:p>
    <w:p w14:paraId="0F7A34FD" w14:textId="5125E35C" w:rsidR="00463FEC" w:rsidRPr="00B53178" w:rsidRDefault="005431F2" w:rsidP="008815B2">
      <w:pPr>
        <w:pStyle w:val="NormalWeb"/>
        <w:shd w:val="clear" w:color="auto" w:fill="FFFFFF"/>
        <w:contextualSpacing/>
        <w:rPr>
          <w:color w:val="000000" w:themeColor="text1"/>
          <w:lang w:val="en-IN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4D0688E9" w14:textId="63DDDAF5" w:rsidR="001E4ACD" w:rsidRPr="008815B2" w:rsidRDefault="001E4ACD" w:rsidP="008815B2">
      <w:pPr>
        <w:pStyle w:val="NormalWeb"/>
        <w:numPr>
          <w:ilvl w:val="0"/>
          <w:numId w:val="54"/>
        </w:numPr>
        <w:shd w:val="clear" w:color="auto" w:fill="FFFFFF"/>
        <w:ind w:left="360"/>
        <w:contextualSpacing/>
        <w:rPr>
          <w:color w:val="000000" w:themeColor="text1"/>
          <w:lang w:val="en-IN"/>
        </w:rPr>
      </w:pPr>
      <w:r w:rsidRPr="00463FEC">
        <w:rPr>
          <w:color w:val="000000" w:themeColor="text1"/>
        </w:rPr>
        <w:t xml:space="preserve">Indo-Swedish Network Grant jointly with </w:t>
      </w:r>
      <w:r w:rsidRPr="00463FEC">
        <w:rPr>
          <w:color w:val="000000" w:themeColor="text1"/>
          <w:shd w:val="clear" w:color="auto" w:fill="FFFFFF"/>
        </w:rPr>
        <w:t xml:space="preserve">Dr. Pierre Nyquist and Prof. Henrik </w:t>
      </w:r>
      <w:proofErr w:type="spellStart"/>
      <w:r w:rsidRPr="00463FEC">
        <w:rPr>
          <w:color w:val="000000" w:themeColor="text1"/>
          <w:shd w:val="clear" w:color="auto" w:fill="FFFFFF"/>
        </w:rPr>
        <w:t>Hult</w:t>
      </w:r>
      <w:proofErr w:type="spellEnd"/>
      <w:r w:rsidRPr="00463FEC">
        <w:rPr>
          <w:color w:val="000000" w:themeColor="text1"/>
          <w:shd w:val="clear" w:color="auto" w:fill="FFFFFF"/>
        </w:rPr>
        <w:t xml:space="preserve"> at KTH, Sweden. 2020-22. Large deviations, rare-event simulation and machine learning: Importance sampling using neural networks</w:t>
      </w:r>
      <w:r w:rsidR="005431F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8815B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  <w:r w:rsidR="005431F2" w:rsidRPr="008815B2">
        <w:rPr>
          <w:color w:val="000000" w:themeColor="text1"/>
          <w:shd w:val="clear" w:color="auto" w:fill="FFFFFF"/>
        </w:rPr>
        <w:tab/>
      </w:r>
    </w:p>
    <w:p w14:paraId="358FBF43" w14:textId="7FA62933" w:rsidR="001E4ACD" w:rsidRPr="001E4ACD" w:rsidRDefault="001E4ACD" w:rsidP="004417BB">
      <w:pPr>
        <w:pStyle w:val="ListParagraph"/>
        <w:numPr>
          <w:ilvl w:val="0"/>
          <w:numId w:val="54"/>
        </w:numPr>
        <w:spacing w:after="200"/>
        <w:ind w:left="360"/>
        <w:contextualSpacing/>
        <w:rPr>
          <w:color w:val="000000" w:themeColor="text1"/>
          <w:sz w:val="24"/>
          <w:szCs w:val="24"/>
        </w:rPr>
      </w:pPr>
      <w:r w:rsidRPr="001E4ACD">
        <w:rPr>
          <w:color w:val="000000" w:themeColor="text1"/>
          <w:sz w:val="24"/>
          <w:szCs w:val="24"/>
          <w:shd w:val="clear" w:color="auto" w:fill="FFFFFF"/>
        </w:rPr>
        <w:t xml:space="preserve">MATRICS grant </w:t>
      </w:r>
      <w:r w:rsidRPr="001E4ACD">
        <w:rPr>
          <w:color w:val="000000" w:themeColor="text1"/>
          <w:spacing w:val="9"/>
          <w:sz w:val="24"/>
          <w:szCs w:val="24"/>
          <w:shd w:val="clear" w:color="auto" w:fill="FFFFFF"/>
        </w:rPr>
        <w:t xml:space="preserve">in Mathematical Sciences by Science and Engineering Research Board (SERB). 2020-22. </w:t>
      </w:r>
      <w:r w:rsidRPr="001E4ACD">
        <w:rPr>
          <w:color w:val="000000" w:themeColor="text1"/>
          <w:sz w:val="24"/>
          <w:szCs w:val="24"/>
        </w:rPr>
        <w:t>Designing a Perfect Interview/Exam using Multi-Armed Bandit Methods</w:t>
      </w:r>
    </w:p>
    <w:p w14:paraId="66A942D5" w14:textId="77777777" w:rsidR="001E4ACD" w:rsidRPr="001E4ACD" w:rsidRDefault="001E4ACD" w:rsidP="001E4ACD">
      <w:pPr>
        <w:pStyle w:val="ListParagraph"/>
        <w:ind w:left="-1080"/>
        <w:rPr>
          <w:sz w:val="24"/>
          <w:szCs w:val="24"/>
        </w:rPr>
      </w:pPr>
    </w:p>
    <w:p w14:paraId="6013D805" w14:textId="77777777" w:rsidR="001E4ACD" w:rsidRDefault="001E4ACD" w:rsidP="001E4ACD">
      <w:pPr>
        <w:pStyle w:val="PlainText"/>
        <w:ind w:left="0" w:firstLine="0"/>
        <w:rPr>
          <w:b/>
          <w:color w:val="000000" w:themeColor="text1"/>
          <w:sz w:val="28"/>
        </w:rPr>
      </w:pPr>
    </w:p>
    <w:p w14:paraId="0675C8E3" w14:textId="58D43576" w:rsidR="001E4ACD" w:rsidRPr="000B6190" w:rsidRDefault="001E4ACD" w:rsidP="001E4ACD">
      <w:pPr>
        <w:pStyle w:val="PlainText"/>
        <w:ind w:left="0" w:firstLine="0"/>
        <w:rPr>
          <w:b/>
          <w:color w:val="000000" w:themeColor="text1"/>
          <w:sz w:val="28"/>
        </w:rPr>
      </w:pPr>
      <w:r w:rsidRPr="000B6190">
        <w:rPr>
          <w:b/>
          <w:color w:val="000000" w:themeColor="text1"/>
          <w:sz w:val="28"/>
        </w:rPr>
        <w:t>Patents awarded</w:t>
      </w:r>
    </w:p>
    <w:p w14:paraId="6FA86854" w14:textId="77777777" w:rsidR="001E4ACD" w:rsidRPr="000B6190" w:rsidRDefault="001E4ACD" w:rsidP="001E4ACD">
      <w:pPr>
        <w:pStyle w:val="PlainText"/>
        <w:rPr>
          <w:b/>
          <w:color w:val="000000" w:themeColor="text1"/>
        </w:rPr>
      </w:pPr>
    </w:p>
    <w:p w14:paraId="2AB763BD" w14:textId="77777777" w:rsidR="001E4ACD" w:rsidRPr="000B6190" w:rsidRDefault="001E4ACD" w:rsidP="004417BB">
      <w:pPr>
        <w:pStyle w:val="PlainText"/>
        <w:numPr>
          <w:ilvl w:val="0"/>
          <w:numId w:val="55"/>
        </w:numPr>
        <w:ind w:left="360"/>
        <w:rPr>
          <w:bCs/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 xml:space="preserve">Distributed bid processing method for open-cry and descending price auctions. With Manish Gupta. Filed </w:t>
      </w:r>
      <w:r w:rsidRPr="000B6190">
        <w:rPr>
          <w:bCs/>
          <w:color w:val="000000" w:themeColor="text1"/>
          <w:szCs w:val="24"/>
        </w:rPr>
        <w:t>February 17, 2000. Awarded July 31, 2007. Number 7,251,630.</w:t>
      </w:r>
    </w:p>
    <w:p w14:paraId="587A2200" w14:textId="77777777" w:rsidR="001E4ACD" w:rsidRPr="000B6190" w:rsidRDefault="001E4ACD" w:rsidP="004417BB">
      <w:pPr>
        <w:pStyle w:val="PlainText"/>
        <w:ind w:left="0" w:firstLine="0"/>
        <w:rPr>
          <w:bCs/>
          <w:color w:val="000000" w:themeColor="text1"/>
          <w:szCs w:val="24"/>
        </w:rPr>
      </w:pPr>
    </w:p>
    <w:p w14:paraId="607739C2" w14:textId="77777777" w:rsidR="001E4ACD" w:rsidRPr="000B6190" w:rsidRDefault="001E4ACD" w:rsidP="004417BB">
      <w:pPr>
        <w:pStyle w:val="PlainText"/>
        <w:numPr>
          <w:ilvl w:val="0"/>
          <w:numId w:val="55"/>
        </w:numPr>
        <w:ind w:left="360"/>
        <w:rPr>
          <w:color w:val="000000" w:themeColor="text1"/>
          <w:szCs w:val="24"/>
        </w:rPr>
      </w:pPr>
      <w:r w:rsidRPr="000B6190">
        <w:rPr>
          <w:color w:val="000000" w:themeColor="text1"/>
          <w:szCs w:val="24"/>
        </w:rPr>
        <w:t xml:space="preserve">System for optimal resource allocation and planning for hosting computing services. With </w:t>
      </w:r>
      <w:proofErr w:type="spellStart"/>
      <w:r w:rsidRPr="000B6190">
        <w:rPr>
          <w:color w:val="000000" w:themeColor="text1"/>
          <w:szCs w:val="24"/>
        </w:rPr>
        <w:t>Johara</w:t>
      </w:r>
      <w:proofErr w:type="spellEnd"/>
      <w:r w:rsidRPr="000B6190">
        <w:rPr>
          <w:color w:val="000000" w:themeColor="text1"/>
          <w:szCs w:val="24"/>
        </w:rPr>
        <w:t xml:space="preserve"> </w:t>
      </w:r>
      <w:r w:rsidRPr="000B6190">
        <w:rPr>
          <w:bCs/>
          <w:color w:val="000000" w:themeColor="text1"/>
          <w:szCs w:val="24"/>
        </w:rPr>
        <w:t xml:space="preserve">Shahabuddin; Kannan Balaji; Sanjiv Kapoor; </w:t>
      </w:r>
      <w:proofErr w:type="spellStart"/>
      <w:r w:rsidRPr="000B6190">
        <w:rPr>
          <w:bCs/>
          <w:color w:val="000000" w:themeColor="text1"/>
          <w:szCs w:val="24"/>
        </w:rPr>
        <w:t>Vishu</w:t>
      </w:r>
      <w:proofErr w:type="spellEnd"/>
      <w:r w:rsidRPr="000B6190">
        <w:rPr>
          <w:bCs/>
          <w:color w:val="000000" w:themeColor="text1"/>
          <w:szCs w:val="24"/>
        </w:rPr>
        <w:t xml:space="preserve"> Gupta; Ajay </w:t>
      </w:r>
      <w:proofErr w:type="spellStart"/>
      <w:r w:rsidRPr="000B6190">
        <w:rPr>
          <w:bCs/>
          <w:color w:val="000000" w:themeColor="text1"/>
          <w:szCs w:val="24"/>
        </w:rPr>
        <w:t>Chrungoo</w:t>
      </w:r>
      <w:proofErr w:type="spellEnd"/>
      <w:r w:rsidRPr="000B6190">
        <w:rPr>
          <w:bCs/>
          <w:color w:val="000000" w:themeColor="text1"/>
          <w:szCs w:val="24"/>
        </w:rPr>
        <w:t>. Filed January 29, 2001. Awarded April 5, 2005. Number 6,877,035.</w:t>
      </w:r>
    </w:p>
    <w:p w14:paraId="58EFA68F" w14:textId="77777777" w:rsidR="001E4ACD" w:rsidRPr="000B6190" w:rsidRDefault="001E4ACD" w:rsidP="004417BB">
      <w:pPr>
        <w:pStyle w:val="PlainText"/>
        <w:ind w:left="0" w:firstLine="0"/>
        <w:rPr>
          <w:color w:val="000000" w:themeColor="text1"/>
          <w:szCs w:val="24"/>
        </w:rPr>
      </w:pPr>
    </w:p>
    <w:p w14:paraId="7CD5A90B" w14:textId="77777777" w:rsidR="001E4ACD" w:rsidRPr="000B6190" w:rsidRDefault="001E4ACD" w:rsidP="004417BB">
      <w:pPr>
        <w:pStyle w:val="PlainText"/>
        <w:numPr>
          <w:ilvl w:val="0"/>
          <w:numId w:val="55"/>
        </w:numPr>
        <w:ind w:left="360"/>
        <w:rPr>
          <w:color w:val="000000" w:themeColor="text1"/>
        </w:rPr>
      </w:pPr>
      <w:r w:rsidRPr="000B6190">
        <w:rPr>
          <w:color w:val="000000" w:themeColor="text1"/>
        </w:rPr>
        <w:t xml:space="preserve">A. </w:t>
      </w:r>
      <w:proofErr w:type="spellStart"/>
      <w:r w:rsidRPr="000B6190">
        <w:rPr>
          <w:color w:val="000000" w:themeColor="text1"/>
        </w:rPr>
        <w:t>Bassamboo</w:t>
      </w:r>
      <w:proofErr w:type="spellEnd"/>
      <w:r w:rsidRPr="000B6190">
        <w:rPr>
          <w:color w:val="000000" w:themeColor="text1"/>
        </w:rPr>
        <w:t xml:space="preserve">, M. Gupta and S. Juneja. An Efficient Winner Determination Technique for Determining Winner Bids in Online Single Item, Multiple Units Auctions. Filed at USPTO. </w:t>
      </w:r>
    </w:p>
    <w:p w14:paraId="2BC2F6D2" w14:textId="77777777" w:rsidR="001E4ACD" w:rsidRPr="000B6190" w:rsidRDefault="001E4ACD" w:rsidP="001E4ACD">
      <w:pPr>
        <w:pStyle w:val="PlainText"/>
        <w:ind w:left="0" w:firstLine="0"/>
        <w:rPr>
          <w:color w:val="000000" w:themeColor="text1"/>
          <w:szCs w:val="24"/>
        </w:rPr>
      </w:pPr>
    </w:p>
    <w:p w14:paraId="71839873" w14:textId="77777777" w:rsidR="001E4ACD" w:rsidRPr="000B6190" w:rsidRDefault="001E4ACD" w:rsidP="001E4ACD">
      <w:pPr>
        <w:pStyle w:val="PlainText"/>
        <w:ind w:left="360"/>
        <w:rPr>
          <w:color w:val="000000" w:themeColor="text1"/>
          <w:szCs w:val="24"/>
        </w:rPr>
      </w:pPr>
    </w:p>
    <w:p w14:paraId="607C5C87" w14:textId="77777777" w:rsidR="001E4ACD" w:rsidRPr="000B6190" w:rsidRDefault="001E4ACD" w:rsidP="001E4ACD">
      <w:pPr>
        <w:pStyle w:val="PlainText"/>
        <w:ind w:left="0" w:firstLine="0"/>
        <w:rPr>
          <w:b/>
          <w:bCs/>
          <w:color w:val="000000" w:themeColor="text1"/>
          <w:sz w:val="28"/>
        </w:rPr>
      </w:pPr>
      <w:r w:rsidRPr="000B6190">
        <w:rPr>
          <w:b/>
          <w:bCs/>
          <w:color w:val="000000" w:themeColor="text1"/>
          <w:sz w:val="28"/>
        </w:rPr>
        <w:t xml:space="preserve">Internships </w:t>
      </w:r>
    </w:p>
    <w:p w14:paraId="1DF67E7D" w14:textId="77777777" w:rsidR="001E4ACD" w:rsidRPr="000B6190" w:rsidRDefault="001E4ACD" w:rsidP="001E4ACD">
      <w:pPr>
        <w:pStyle w:val="PlainText"/>
        <w:rPr>
          <w:b/>
          <w:bCs/>
          <w:color w:val="000000" w:themeColor="text1"/>
          <w:sz w:val="28"/>
        </w:rPr>
      </w:pPr>
    </w:p>
    <w:p w14:paraId="145F33EA" w14:textId="0825CA6A" w:rsidR="001E4ACD" w:rsidRPr="000B6190" w:rsidRDefault="001E4ACD" w:rsidP="001E4ACD">
      <w:pPr>
        <w:pStyle w:val="PlainText"/>
        <w:rPr>
          <w:color w:val="000000" w:themeColor="text1"/>
        </w:rPr>
      </w:pPr>
      <w:r w:rsidRPr="000B6190">
        <w:rPr>
          <w:color w:val="000000" w:themeColor="text1"/>
        </w:rPr>
        <w:t>6/92 - 9/92</w:t>
      </w:r>
      <w:r w:rsidRPr="000B6190">
        <w:rPr>
          <w:color w:val="000000" w:themeColor="text1"/>
        </w:rPr>
        <w:tab/>
        <w:t xml:space="preserve">IBM T.J. Watson Research Center, Yorktown Heights, NY. </w:t>
      </w:r>
    </w:p>
    <w:p w14:paraId="2D0E206B" w14:textId="77777777" w:rsidR="001971A3" w:rsidRDefault="001971A3" w:rsidP="001E4ACD">
      <w:pPr>
        <w:pStyle w:val="PlainText"/>
        <w:rPr>
          <w:color w:val="000000" w:themeColor="text1"/>
        </w:rPr>
      </w:pPr>
    </w:p>
    <w:p w14:paraId="23575BD2" w14:textId="351B893C" w:rsidR="001E4ACD" w:rsidRPr="000B6190" w:rsidRDefault="001E4ACD" w:rsidP="001E4ACD">
      <w:pPr>
        <w:pStyle w:val="PlainText"/>
        <w:rPr>
          <w:color w:val="000000" w:themeColor="text1"/>
        </w:rPr>
      </w:pPr>
      <w:r w:rsidRPr="000B6190">
        <w:rPr>
          <w:color w:val="000000" w:themeColor="text1"/>
        </w:rPr>
        <w:t>6/91 - 9/91</w:t>
      </w:r>
      <w:r w:rsidRPr="000B6190">
        <w:rPr>
          <w:color w:val="000000" w:themeColor="text1"/>
        </w:rPr>
        <w:tab/>
        <w:t>Summer Intern. Performance Analysis Group, Computer Science Division</w:t>
      </w:r>
      <w:r w:rsidRPr="000B6190">
        <w:rPr>
          <w:color w:val="000000" w:themeColor="text1"/>
        </w:rPr>
        <w:tab/>
      </w:r>
    </w:p>
    <w:p w14:paraId="696A4986" w14:textId="77777777" w:rsidR="001E4ACD" w:rsidRPr="000B6190" w:rsidRDefault="001E4ACD" w:rsidP="001E4ACD">
      <w:pPr>
        <w:pStyle w:val="PlainText"/>
        <w:rPr>
          <w:color w:val="000000" w:themeColor="text1"/>
        </w:rPr>
      </w:pPr>
    </w:p>
    <w:p w14:paraId="2D938966" w14:textId="7C6CA3D3" w:rsidR="001E4ACD" w:rsidRPr="000B6190" w:rsidRDefault="001E4ACD" w:rsidP="001E4ACD">
      <w:pPr>
        <w:pStyle w:val="PlainText"/>
        <w:ind w:left="0" w:firstLine="0"/>
        <w:rPr>
          <w:color w:val="000000" w:themeColor="text1"/>
        </w:rPr>
      </w:pPr>
      <w:r w:rsidRPr="000B6190">
        <w:rPr>
          <w:color w:val="000000" w:themeColor="text1"/>
        </w:rPr>
        <w:t>6/90 - 9/90</w:t>
      </w:r>
      <w:r w:rsidRPr="000B6190">
        <w:rPr>
          <w:color w:val="000000" w:themeColor="text1"/>
        </w:rPr>
        <w:tab/>
        <w:t>Bell Labs, Holmdel, NJ. Summer Intern. Operations Research Group</w:t>
      </w:r>
    </w:p>
    <w:p w14:paraId="4AE90EA5" w14:textId="77777777" w:rsidR="00142C48" w:rsidRDefault="00142C48" w:rsidP="00142C48">
      <w:pPr>
        <w:pStyle w:val="PlainText"/>
        <w:ind w:left="0" w:firstLine="0"/>
        <w:rPr>
          <w:szCs w:val="24"/>
        </w:rPr>
      </w:pPr>
    </w:p>
    <w:p w14:paraId="0A7CE8FD" w14:textId="77777777" w:rsidR="00142C48" w:rsidRDefault="00142C48" w:rsidP="00142C48">
      <w:pPr>
        <w:rPr>
          <w:b/>
          <w:sz w:val="28"/>
          <w:szCs w:val="28"/>
        </w:rPr>
      </w:pPr>
    </w:p>
    <w:p w14:paraId="69E39DDD" w14:textId="2AC96037" w:rsidR="00142C48" w:rsidRPr="00D06A67" w:rsidRDefault="00142C48" w:rsidP="00142C48">
      <w:r>
        <w:rPr>
          <w:b/>
          <w:sz w:val="28"/>
          <w:szCs w:val="28"/>
        </w:rPr>
        <w:t>Outreach interactions</w:t>
      </w:r>
    </w:p>
    <w:p w14:paraId="301D832C" w14:textId="77777777" w:rsidR="00855706" w:rsidRPr="00855706" w:rsidRDefault="00855706" w:rsidP="00855706"/>
    <w:p w14:paraId="3EC78A2D" w14:textId="584A80D7" w:rsidR="00174FF5" w:rsidRPr="00174FF5" w:rsidRDefault="00AF3CEB" w:rsidP="00174FF5">
      <w:pPr>
        <w:pStyle w:val="ListParagraph"/>
        <w:numPr>
          <w:ilvl w:val="0"/>
          <w:numId w:val="5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Public Lecture at Chalmers AI Talk Series. Sweden.  </w:t>
      </w:r>
      <w:r w:rsidRPr="00AF3CEB">
        <w:rPr>
          <w:sz w:val="24"/>
          <w:szCs w:val="24"/>
        </w:rPr>
        <w:t>Shift, Scale and Restart Smaller Models to Estimate Larger Ones: Agent-based Simulators in Epidemiology</w:t>
      </w:r>
      <w:r>
        <w:rPr>
          <w:sz w:val="24"/>
          <w:szCs w:val="24"/>
        </w:rPr>
        <w:t>. June 2, 2022.</w:t>
      </w:r>
    </w:p>
    <w:p w14:paraId="4EF091C3" w14:textId="77777777" w:rsidR="00AF3CEB" w:rsidRDefault="00AF3CEB" w:rsidP="00AF3CEB">
      <w:pPr>
        <w:pStyle w:val="ListParagraph"/>
        <w:ind w:left="360"/>
        <w:rPr>
          <w:sz w:val="24"/>
          <w:szCs w:val="24"/>
        </w:rPr>
      </w:pPr>
    </w:p>
    <w:p w14:paraId="7F6A8FCD" w14:textId="1B30030E" w:rsidR="00B738B6" w:rsidRPr="008A3538" w:rsidRDefault="00B738B6" w:rsidP="004417BB">
      <w:pPr>
        <w:pStyle w:val="ListParagraph"/>
        <w:numPr>
          <w:ilvl w:val="0"/>
          <w:numId w:val="52"/>
        </w:numPr>
        <w:ind w:left="360"/>
        <w:rPr>
          <w:sz w:val="24"/>
          <w:szCs w:val="24"/>
        </w:rPr>
      </w:pPr>
      <w:r w:rsidRPr="008A3538">
        <w:rPr>
          <w:sz w:val="24"/>
          <w:szCs w:val="24"/>
        </w:rPr>
        <w:t xml:space="preserve">Popular Talk at Chai and Why event. </w:t>
      </w:r>
      <w:r w:rsidR="008A3538" w:rsidRPr="008A3538">
        <w:rPr>
          <w:sz w:val="24"/>
          <w:szCs w:val="24"/>
        </w:rPr>
        <w:t xml:space="preserve">Online. </w:t>
      </w:r>
      <w:r w:rsidRPr="008A3538">
        <w:rPr>
          <w:sz w:val="24"/>
          <w:szCs w:val="24"/>
        </w:rPr>
        <w:t>Covid-19 through the Mathematical Crystal Ball. April 4, 2021.</w:t>
      </w:r>
    </w:p>
    <w:p w14:paraId="2780CEEE" w14:textId="77777777" w:rsidR="008A3538" w:rsidRPr="008A3538" w:rsidRDefault="008A3538" w:rsidP="004417BB">
      <w:pPr>
        <w:pStyle w:val="ListParagraph"/>
        <w:ind w:left="360"/>
        <w:rPr>
          <w:sz w:val="24"/>
          <w:szCs w:val="24"/>
        </w:rPr>
      </w:pPr>
    </w:p>
    <w:p w14:paraId="5F259720" w14:textId="0C66FEF3" w:rsidR="00B738B6" w:rsidRPr="008A3538" w:rsidRDefault="008A3538" w:rsidP="004417BB">
      <w:pPr>
        <w:pStyle w:val="ListParagraph"/>
        <w:numPr>
          <w:ilvl w:val="0"/>
          <w:numId w:val="52"/>
        </w:numPr>
        <w:shd w:val="clear" w:color="auto" w:fill="F9F9F9"/>
        <w:ind w:left="360"/>
        <w:contextualSpacing/>
        <w:outlineLvl w:val="0"/>
        <w:rPr>
          <w:kern w:val="36"/>
          <w:sz w:val="24"/>
          <w:szCs w:val="24"/>
          <w:lang w:eastAsia="en-GB"/>
        </w:rPr>
      </w:pPr>
      <w:r w:rsidRPr="008A3538">
        <w:rPr>
          <w:kern w:val="36"/>
          <w:sz w:val="24"/>
          <w:szCs w:val="24"/>
          <w:lang w:eastAsia="en-GB"/>
        </w:rPr>
        <w:t xml:space="preserve">City Scale Agent Based Simulators for the study of Covid-19 spread. </w:t>
      </w:r>
      <w:proofErr w:type="spellStart"/>
      <w:r w:rsidRPr="008A3538">
        <w:rPr>
          <w:kern w:val="36"/>
          <w:sz w:val="24"/>
          <w:szCs w:val="24"/>
          <w:lang w:eastAsia="en-GB"/>
        </w:rPr>
        <w:t>CovidGyan</w:t>
      </w:r>
      <w:proofErr w:type="spellEnd"/>
      <w:r w:rsidRPr="008A3538">
        <w:rPr>
          <w:kern w:val="36"/>
          <w:sz w:val="24"/>
          <w:szCs w:val="24"/>
          <w:lang w:eastAsia="en-GB"/>
        </w:rPr>
        <w:t xml:space="preserve"> </w:t>
      </w:r>
      <w:proofErr w:type="spellStart"/>
      <w:r w:rsidRPr="008A3538">
        <w:rPr>
          <w:kern w:val="36"/>
          <w:sz w:val="24"/>
          <w:szCs w:val="24"/>
          <w:lang w:eastAsia="en-GB"/>
        </w:rPr>
        <w:t>WebGyan</w:t>
      </w:r>
      <w:proofErr w:type="spellEnd"/>
      <w:r w:rsidRPr="008A3538">
        <w:rPr>
          <w:kern w:val="36"/>
          <w:sz w:val="24"/>
          <w:szCs w:val="24"/>
          <w:lang w:eastAsia="en-GB"/>
        </w:rPr>
        <w:t xml:space="preserve"> series. (</w:t>
      </w:r>
      <w:hyperlink r:id="rId9" w:history="1">
        <w:r w:rsidRPr="008A3538">
          <w:rPr>
            <w:rStyle w:val="Hyperlink"/>
            <w:kern w:val="36"/>
            <w:sz w:val="24"/>
            <w:szCs w:val="24"/>
            <w:u w:val="none"/>
            <w:lang w:eastAsia="en-GB"/>
          </w:rPr>
          <w:t>link</w:t>
        </w:r>
      </w:hyperlink>
      <w:r w:rsidRPr="008A3538">
        <w:rPr>
          <w:kern w:val="36"/>
          <w:sz w:val="24"/>
          <w:szCs w:val="24"/>
          <w:lang w:eastAsia="en-GB"/>
        </w:rPr>
        <w:t>) June 18, 2020</w:t>
      </w:r>
    </w:p>
    <w:p w14:paraId="319BD202" w14:textId="77777777" w:rsidR="00B738B6" w:rsidRPr="008A3538" w:rsidRDefault="00B738B6" w:rsidP="004417BB">
      <w:pPr>
        <w:pStyle w:val="ListParagraph"/>
        <w:ind w:left="360"/>
        <w:rPr>
          <w:sz w:val="24"/>
          <w:szCs w:val="24"/>
        </w:rPr>
      </w:pPr>
    </w:p>
    <w:p w14:paraId="7E34103B" w14:textId="77777777" w:rsidR="0001454E" w:rsidRPr="001E4ACD" w:rsidRDefault="0001454E" w:rsidP="004417BB">
      <w:pPr>
        <w:pStyle w:val="ListParagraph"/>
        <w:numPr>
          <w:ilvl w:val="0"/>
          <w:numId w:val="52"/>
        </w:numPr>
        <w:ind w:left="360"/>
        <w:rPr>
          <w:color w:val="000000" w:themeColor="text1"/>
          <w:sz w:val="24"/>
          <w:szCs w:val="24"/>
          <w:lang w:val="en-GB" w:eastAsia="en-GB"/>
        </w:rPr>
      </w:pPr>
      <w:r w:rsidRPr="001E4ACD">
        <w:rPr>
          <w:color w:val="000000" w:themeColor="text1"/>
          <w:sz w:val="24"/>
          <w:szCs w:val="24"/>
          <w:shd w:val="clear" w:color="auto" w:fill="FFFFFF"/>
          <w:lang w:val="en-GB" w:eastAsia="en-GB"/>
        </w:rPr>
        <w:t>Invited by </w:t>
      </w:r>
      <w:proofErr w:type="spellStart"/>
      <w:r w:rsidRPr="001E4ACD">
        <w:rPr>
          <w:color w:val="000000" w:themeColor="text1"/>
          <w:sz w:val="24"/>
          <w:szCs w:val="24"/>
          <w:shd w:val="clear" w:color="auto" w:fill="FFFFFF"/>
          <w:lang w:val="en-GB" w:eastAsia="en-GB"/>
        </w:rPr>
        <w:t>SynTalk</w:t>
      </w:r>
      <w:proofErr w:type="spellEnd"/>
      <w:r w:rsidRPr="001E4ACD">
        <w:rPr>
          <w:color w:val="000000" w:themeColor="text1"/>
          <w:sz w:val="24"/>
          <w:szCs w:val="24"/>
          <w:shd w:val="clear" w:color="auto" w:fill="FFFFFF"/>
          <w:lang w:val="en-GB" w:eastAsia="en-GB"/>
        </w:rPr>
        <w:t xml:space="preserve"> (Mumbai, India) as a </w:t>
      </w:r>
      <w:proofErr w:type="spellStart"/>
      <w:r w:rsidRPr="001E4ACD">
        <w:rPr>
          <w:color w:val="000000" w:themeColor="text1"/>
          <w:sz w:val="24"/>
          <w:szCs w:val="24"/>
          <w:shd w:val="clear" w:color="auto" w:fill="FFFFFF"/>
          <w:lang w:val="en-GB" w:eastAsia="en-GB"/>
        </w:rPr>
        <w:t>SynTalkr</w:t>
      </w:r>
      <w:proofErr w:type="spellEnd"/>
      <w:r w:rsidRPr="001E4ACD">
        <w:rPr>
          <w:color w:val="000000" w:themeColor="text1"/>
          <w:sz w:val="24"/>
          <w:szCs w:val="24"/>
          <w:shd w:val="clear" w:color="auto" w:fill="FFFFFF"/>
          <w:lang w:val="en-GB" w:eastAsia="en-GB"/>
        </w:rPr>
        <w:t xml:space="preserve"> for #TIAU (The Infrequent </w:t>
      </w:r>
      <w:proofErr w:type="gramStart"/>
      <w:r w:rsidRPr="001E4ACD">
        <w:rPr>
          <w:color w:val="000000" w:themeColor="text1"/>
          <w:sz w:val="24"/>
          <w:szCs w:val="24"/>
          <w:shd w:val="clear" w:color="auto" w:fill="FFFFFF"/>
          <w:lang w:val="en-GB" w:eastAsia="en-GB"/>
        </w:rPr>
        <w:t>And</w:t>
      </w:r>
      <w:proofErr w:type="gramEnd"/>
      <w:r w:rsidRPr="001E4ACD">
        <w:rPr>
          <w:color w:val="000000" w:themeColor="text1"/>
          <w:sz w:val="24"/>
          <w:szCs w:val="24"/>
          <w:shd w:val="clear" w:color="auto" w:fill="FFFFFF"/>
          <w:lang w:val="en-GB" w:eastAsia="en-GB"/>
        </w:rPr>
        <w:t xml:space="preserve"> Unlikely, January 12, 2019).      </w:t>
      </w:r>
    </w:p>
    <w:p w14:paraId="6B9B9F4E" w14:textId="488E2719" w:rsidR="00142C48" w:rsidRPr="001E4ACD" w:rsidRDefault="00000000" w:rsidP="004417BB">
      <w:pPr>
        <w:ind w:left="360"/>
        <w:rPr>
          <w:color w:val="000000" w:themeColor="text1"/>
          <w:shd w:val="clear" w:color="auto" w:fill="FFFFFF"/>
        </w:rPr>
      </w:pPr>
      <w:hyperlink r:id="rId10" w:tgtFrame="_blank" w:history="1">
        <w:r w:rsidR="0001454E" w:rsidRPr="001E4ACD">
          <w:rPr>
            <w:rStyle w:val="Hyperlink"/>
            <w:color w:val="000000" w:themeColor="text1"/>
            <w:u w:val="none"/>
            <w:shd w:val="clear" w:color="auto" w:fill="FFFFFF"/>
          </w:rPr>
          <w:t>https://</w:t>
        </w:r>
        <w:r w:rsidR="0001454E" w:rsidRPr="001E4ACD">
          <w:rPr>
            <w:rStyle w:val="il"/>
            <w:color w:val="000000" w:themeColor="text1"/>
            <w:shd w:val="clear" w:color="auto" w:fill="FFFFFF"/>
          </w:rPr>
          <w:t>syntalk</w:t>
        </w:r>
        <w:r w:rsidR="0001454E" w:rsidRPr="001E4ACD">
          <w:rPr>
            <w:rStyle w:val="Hyperlink"/>
            <w:color w:val="000000" w:themeColor="text1"/>
            <w:u w:val="none"/>
            <w:shd w:val="clear" w:color="auto" w:fill="FFFFFF"/>
          </w:rPr>
          <w:t>.wordpress.com/episodes/turn-five/tiau/</w:t>
        </w:r>
      </w:hyperlink>
      <w:r w:rsidR="0001454E" w:rsidRPr="001E4ACD">
        <w:rPr>
          <w:color w:val="000000" w:themeColor="text1"/>
          <w:shd w:val="clear" w:color="auto" w:fill="FFFFFF"/>
        </w:rPr>
        <w:t> (website link) </w:t>
      </w:r>
    </w:p>
    <w:p w14:paraId="04E3CA2D" w14:textId="77777777" w:rsidR="008F464E" w:rsidRPr="001E4ACD" w:rsidRDefault="008F464E" w:rsidP="004417BB">
      <w:pPr>
        <w:rPr>
          <w:color w:val="000000" w:themeColor="text1"/>
        </w:rPr>
      </w:pPr>
    </w:p>
    <w:p w14:paraId="0E0795C7" w14:textId="2F8A06FA" w:rsidR="008F464E" w:rsidRPr="001E4ACD" w:rsidRDefault="008F464E" w:rsidP="004417BB">
      <w:pPr>
        <w:pStyle w:val="ListParagraph"/>
        <w:numPr>
          <w:ilvl w:val="0"/>
          <w:numId w:val="52"/>
        </w:numPr>
        <w:ind w:left="360"/>
        <w:rPr>
          <w:color w:val="000000" w:themeColor="text1"/>
          <w:sz w:val="24"/>
          <w:szCs w:val="24"/>
        </w:rPr>
      </w:pPr>
      <w:r w:rsidRPr="001E4ACD">
        <w:rPr>
          <w:color w:val="000000" w:themeColor="text1"/>
          <w:sz w:val="24"/>
          <w:szCs w:val="24"/>
        </w:rPr>
        <w:t>Popular Talk at Chai and Why event. Finding certainty in an uncertain world: A tale of tails. Oct. 2, 2016 at Prithvi Theatre.</w:t>
      </w:r>
    </w:p>
    <w:p w14:paraId="758C9BC5" w14:textId="77777777" w:rsidR="0001454E" w:rsidRPr="001E4ACD" w:rsidRDefault="0001454E" w:rsidP="004417BB">
      <w:pPr>
        <w:rPr>
          <w:color w:val="000000" w:themeColor="text1"/>
        </w:rPr>
      </w:pPr>
    </w:p>
    <w:p w14:paraId="7B0C0E69" w14:textId="77777777" w:rsidR="0001454E" w:rsidRPr="001E4ACD" w:rsidRDefault="0001454E" w:rsidP="004417BB">
      <w:pPr>
        <w:pStyle w:val="ListParagraph"/>
        <w:numPr>
          <w:ilvl w:val="0"/>
          <w:numId w:val="52"/>
        </w:numPr>
        <w:ind w:left="360"/>
        <w:rPr>
          <w:color w:val="000000" w:themeColor="text1"/>
          <w:sz w:val="24"/>
          <w:szCs w:val="24"/>
          <w:shd w:val="clear" w:color="auto" w:fill="FFFFFF"/>
        </w:rPr>
      </w:pPr>
      <w:r w:rsidRPr="001E4ACD">
        <w:rPr>
          <w:color w:val="000000" w:themeColor="text1"/>
          <w:sz w:val="24"/>
          <w:szCs w:val="24"/>
        </w:rPr>
        <w:t xml:space="preserve">Invited to Speak at Mumbai Local, </w:t>
      </w:r>
      <w:proofErr w:type="spellStart"/>
      <w:r w:rsidRPr="001E4ACD">
        <w:rPr>
          <w:color w:val="000000" w:themeColor="text1"/>
          <w:sz w:val="24"/>
          <w:szCs w:val="24"/>
        </w:rPr>
        <w:t>Junoon</w:t>
      </w:r>
      <w:proofErr w:type="spellEnd"/>
      <w:r w:rsidRPr="001E4ACD">
        <w:rPr>
          <w:color w:val="000000" w:themeColor="text1"/>
          <w:sz w:val="24"/>
          <w:szCs w:val="24"/>
        </w:rPr>
        <w:t xml:space="preserve"> event on Modeling Uncertainty- A Tale of Tails</w:t>
      </w:r>
    </w:p>
    <w:p w14:paraId="11CCDB77" w14:textId="2EC380B2" w:rsidR="0001454E" w:rsidRPr="001E4ACD" w:rsidRDefault="0001454E" w:rsidP="004417BB">
      <w:pPr>
        <w:ind w:firstLine="360"/>
        <w:rPr>
          <w:color w:val="000000" w:themeColor="text1"/>
        </w:rPr>
      </w:pPr>
      <w:r w:rsidRPr="001E4ACD">
        <w:rPr>
          <w:color w:val="000000" w:themeColor="text1"/>
        </w:rPr>
        <w:t xml:space="preserve">January 15, 2016 at </w:t>
      </w:r>
      <w:proofErr w:type="spellStart"/>
      <w:r w:rsidRPr="001E4ACD">
        <w:rPr>
          <w:color w:val="000000" w:themeColor="text1"/>
        </w:rPr>
        <w:t>Kitabkhana</w:t>
      </w:r>
      <w:proofErr w:type="spellEnd"/>
      <w:r w:rsidRPr="001E4ACD">
        <w:rPr>
          <w:color w:val="000000" w:themeColor="text1"/>
        </w:rPr>
        <w:t>, Mumbai</w:t>
      </w:r>
    </w:p>
    <w:p w14:paraId="5D3A5FCA" w14:textId="77777777" w:rsidR="008F464E" w:rsidRPr="001E4ACD" w:rsidRDefault="008F464E" w:rsidP="004417BB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07EBB3C" w14:textId="77777777" w:rsidR="0001454E" w:rsidRPr="001E4ACD" w:rsidRDefault="0001454E" w:rsidP="004417BB">
      <w:pPr>
        <w:pStyle w:val="PlainText"/>
        <w:numPr>
          <w:ilvl w:val="0"/>
          <w:numId w:val="52"/>
        </w:numPr>
        <w:ind w:left="360"/>
        <w:jc w:val="left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Op-Ed piece supporting increased government investments in the IITs.  </w:t>
      </w:r>
    </w:p>
    <w:p w14:paraId="68E1AC69" w14:textId="77777777" w:rsidR="0001454E" w:rsidRPr="001E4ACD" w:rsidRDefault="0001454E" w:rsidP="004417BB">
      <w:pPr>
        <w:pStyle w:val="PlainText"/>
        <w:ind w:left="360" w:firstLine="0"/>
        <w:jc w:val="left"/>
        <w:rPr>
          <w:color w:val="000000" w:themeColor="text1"/>
          <w:szCs w:val="24"/>
        </w:rPr>
      </w:pPr>
      <w:r w:rsidRPr="001E4ACD">
        <w:rPr>
          <w:color w:val="000000" w:themeColor="text1"/>
          <w:szCs w:val="24"/>
        </w:rPr>
        <w:t xml:space="preserve"> </w:t>
      </w:r>
      <w:hyperlink r:id="rId11" w:history="1">
        <w:r w:rsidRPr="001E4ACD">
          <w:rPr>
            <w:rStyle w:val="Hyperlink"/>
            <w:color w:val="000000" w:themeColor="text1"/>
            <w:szCs w:val="24"/>
            <w:u w:val="none"/>
          </w:rPr>
          <w:t>http://www.indianexpress.com/news/pay-it-forward/514743/</w:t>
        </w:r>
      </w:hyperlink>
    </w:p>
    <w:p w14:paraId="34A01A27" w14:textId="77777777" w:rsidR="0001454E" w:rsidRPr="001E4ACD" w:rsidRDefault="0001454E" w:rsidP="004417BB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F3421CE" w14:textId="6FFF722B" w:rsidR="00B42CA6" w:rsidRPr="001E4ACD" w:rsidRDefault="00BE1CD0" w:rsidP="004417BB">
      <w:pPr>
        <w:pStyle w:val="ListParagraph"/>
        <w:numPr>
          <w:ilvl w:val="0"/>
          <w:numId w:val="52"/>
        </w:numPr>
        <w:ind w:left="360"/>
        <w:rPr>
          <w:color w:val="000000" w:themeColor="text1"/>
          <w:sz w:val="24"/>
          <w:szCs w:val="24"/>
        </w:rPr>
      </w:pPr>
      <w:r w:rsidRPr="001E4ACD">
        <w:rPr>
          <w:color w:val="000000" w:themeColor="text1"/>
          <w:sz w:val="24"/>
          <w:szCs w:val="24"/>
        </w:rPr>
        <w:t xml:space="preserve">Popular talk at Chai and Why event Rocket Science and Ketchup Economics in </w:t>
      </w:r>
      <w:proofErr w:type="gramStart"/>
      <w:r w:rsidRPr="001E4ACD">
        <w:rPr>
          <w:color w:val="000000" w:themeColor="text1"/>
          <w:sz w:val="24"/>
          <w:szCs w:val="24"/>
        </w:rPr>
        <w:t>Finance  at</w:t>
      </w:r>
      <w:proofErr w:type="gramEnd"/>
      <w:r w:rsidRPr="001E4ACD">
        <w:rPr>
          <w:color w:val="000000" w:themeColor="text1"/>
          <w:sz w:val="24"/>
          <w:szCs w:val="24"/>
        </w:rPr>
        <w:t xml:space="preserve"> Prithvi Theatre. Nov. 1, 2009. </w:t>
      </w:r>
    </w:p>
    <w:p w14:paraId="76084F5A" w14:textId="77777777" w:rsidR="00201E2C" w:rsidRDefault="00201E2C" w:rsidP="00201E2C">
      <w:pPr>
        <w:pStyle w:val="PlainText"/>
        <w:ind w:left="0" w:firstLine="0"/>
        <w:rPr>
          <w:b/>
          <w:sz w:val="28"/>
          <w:szCs w:val="28"/>
        </w:rPr>
      </w:pPr>
    </w:p>
    <w:p w14:paraId="1F4F1C10" w14:textId="77777777" w:rsidR="00201E2C" w:rsidRDefault="00201E2C" w:rsidP="00201E2C">
      <w:pPr>
        <w:pStyle w:val="PlainText"/>
        <w:ind w:left="0" w:firstLine="0"/>
        <w:rPr>
          <w:b/>
          <w:sz w:val="28"/>
          <w:szCs w:val="28"/>
        </w:rPr>
      </w:pPr>
    </w:p>
    <w:p w14:paraId="0C31A5B4" w14:textId="37D91D8B" w:rsidR="00201E2C" w:rsidRPr="000B6190" w:rsidRDefault="00201E2C" w:rsidP="00201E2C">
      <w:pPr>
        <w:pStyle w:val="PlainText"/>
        <w:ind w:left="0" w:firstLine="0"/>
        <w:rPr>
          <w:b/>
          <w:sz w:val="28"/>
          <w:szCs w:val="28"/>
        </w:rPr>
      </w:pPr>
      <w:r w:rsidRPr="000B6190">
        <w:rPr>
          <w:b/>
          <w:sz w:val="28"/>
          <w:szCs w:val="28"/>
        </w:rPr>
        <w:t>Workshops co-organized</w:t>
      </w:r>
    </w:p>
    <w:p w14:paraId="67AE982B" w14:textId="77777777" w:rsidR="00201E2C" w:rsidRPr="000B6190" w:rsidRDefault="00201E2C" w:rsidP="00201E2C">
      <w:pPr>
        <w:pStyle w:val="PlainText"/>
        <w:ind w:left="720" w:firstLine="0"/>
        <w:rPr>
          <w:b/>
          <w:sz w:val="32"/>
          <w:szCs w:val="32"/>
        </w:rPr>
      </w:pPr>
    </w:p>
    <w:p w14:paraId="40BD9054" w14:textId="3D217C0F" w:rsidR="00463FEC" w:rsidRDefault="00463FEC" w:rsidP="00463FEC">
      <w:pPr>
        <w:pStyle w:val="PlainText"/>
        <w:numPr>
          <w:ilvl w:val="0"/>
          <w:numId w:val="3"/>
        </w:numPr>
        <w:ind w:left="360"/>
        <w:rPr>
          <w:szCs w:val="24"/>
        </w:rPr>
      </w:pPr>
      <w:r>
        <w:rPr>
          <w:szCs w:val="24"/>
        </w:rPr>
        <w:t>Program on Data Science: Probabilistic and Optimization Methods.  ICTS Bangalore. July 3-7, 2023</w:t>
      </w:r>
    </w:p>
    <w:p w14:paraId="01146408" w14:textId="77777777" w:rsidR="00463FEC" w:rsidRDefault="00463FEC" w:rsidP="00463FEC">
      <w:pPr>
        <w:pStyle w:val="PlainText"/>
        <w:ind w:left="360" w:firstLine="0"/>
        <w:rPr>
          <w:szCs w:val="24"/>
        </w:rPr>
      </w:pPr>
    </w:p>
    <w:p w14:paraId="54570DC4" w14:textId="173ECBC5" w:rsidR="00463FEC" w:rsidRDefault="00463FEC" w:rsidP="00A92A0F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463FEC">
        <w:rPr>
          <w:szCs w:val="24"/>
        </w:rPr>
        <w:t>Workshop on Learning and Data Science</w:t>
      </w:r>
      <w:r>
        <w:rPr>
          <w:szCs w:val="24"/>
        </w:rPr>
        <w:t>. March 25-26, 2022. Ashoka University</w:t>
      </w:r>
    </w:p>
    <w:p w14:paraId="2AB7F843" w14:textId="77777777" w:rsidR="00463FEC" w:rsidRDefault="00463FEC" w:rsidP="00463FEC">
      <w:pPr>
        <w:pStyle w:val="ListParagraph"/>
        <w:rPr>
          <w:szCs w:val="24"/>
        </w:rPr>
      </w:pPr>
    </w:p>
    <w:p w14:paraId="66F5AAD2" w14:textId="3C98FE0D" w:rsidR="001971A3" w:rsidRDefault="001971A3" w:rsidP="00A92A0F">
      <w:pPr>
        <w:pStyle w:val="PlainText"/>
        <w:numPr>
          <w:ilvl w:val="0"/>
          <w:numId w:val="3"/>
        </w:numPr>
        <w:ind w:left="360"/>
        <w:rPr>
          <w:szCs w:val="24"/>
        </w:rPr>
      </w:pPr>
      <w:r>
        <w:rPr>
          <w:szCs w:val="24"/>
        </w:rPr>
        <w:t>Workshop on Climate Studies. Hybrid. ICTS Bangalore. March 1-3, 2022</w:t>
      </w:r>
    </w:p>
    <w:p w14:paraId="1BCFCFBD" w14:textId="77777777" w:rsidR="001971A3" w:rsidRDefault="001971A3" w:rsidP="001971A3">
      <w:pPr>
        <w:pStyle w:val="PlainText"/>
        <w:ind w:left="360" w:firstLine="0"/>
        <w:rPr>
          <w:szCs w:val="24"/>
        </w:rPr>
      </w:pPr>
    </w:p>
    <w:p w14:paraId="00E93C21" w14:textId="79A721FD" w:rsidR="00A92A0F" w:rsidRPr="000B6190" w:rsidRDefault="00A92A0F" w:rsidP="00A92A0F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 xml:space="preserve">Program on Advances in Applied Probability </w:t>
      </w:r>
      <w:r>
        <w:rPr>
          <w:szCs w:val="24"/>
        </w:rPr>
        <w:t xml:space="preserve">2 </w:t>
      </w:r>
      <w:r w:rsidRPr="000B6190">
        <w:rPr>
          <w:szCs w:val="24"/>
        </w:rPr>
        <w:t>(PAAP</w:t>
      </w:r>
      <w:r>
        <w:rPr>
          <w:szCs w:val="24"/>
        </w:rPr>
        <w:t>II</w:t>
      </w:r>
      <w:r w:rsidRPr="000B6190">
        <w:rPr>
          <w:szCs w:val="24"/>
        </w:rPr>
        <w:t>)</w:t>
      </w:r>
      <w:r>
        <w:rPr>
          <w:szCs w:val="24"/>
        </w:rPr>
        <w:t>, Online</w:t>
      </w:r>
      <w:r w:rsidRPr="000B6190">
        <w:rPr>
          <w:szCs w:val="24"/>
        </w:rPr>
        <w:t xml:space="preserve"> ICTS Bangalore, </w:t>
      </w:r>
      <w:r>
        <w:rPr>
          <w:szCs w:val="24"/>
        </w:rPr>
        <w:t>January 4-8</w:t>
      </w:r>
      <w:r w:rsidRPr="000B6190">
        <w:rPr>
          <w:szCs w:val="24"/>
        </w:rPr>
        <w:t>, 20</w:t>
      </w:r>
      <w:r>
        <w:rPr>
          <w:szCs w:val="24"/>
        </w:rPr>
        <w:t>21</w:t>
      </w:r>
    </w:p>
    <w:p w14:paraId="0F7F9BD0" w14:textId="77777777" w:rsidR="00A92A0F" w:rsidRDefault="00A92A0F" w:rsidP="00A92A0F">
      <w:pPr>
        <w:pStyle w:val="PlainText"/>
        <w:ind w:left="360" w:firstLine="0"/>
        <w:rPr>
          <w:szCs w:val="24"/>
        </w:rPr>
      </w:pPr>
    </w:p>
    <w:p w14:paraId="3010A926" w14:textId="41B9C9CD" w:rsidR="00201E2C" w:rsidRPr="000B6190" w:rsidRDefault="00201E2C" w:rsidP="004417BB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>Workshop on Learning Theory 2 at TIFR Jan 3-4, 2020</w:t>
      </w:r>
    </w:p>
    <w:p w14:paraId="0A35F67E" w14:textId="77777777" w:rsidR="00201E2C" w:rsidRPr="000B6190" w:rsidRDefault="00201E2C" w:rsidP="00201E2C">
      <w:pPr>
        <w:pStyle w:val="PlainText"/>
        <w:ind w:left="360" w:firstLine="0"/>
        <w:rPr>
          <w:szCs w:val="24"/>
        </w:rPr>
      </w:pPr>
    </w:p>
    <w:p w14:paraId="533DF186" w14:textId="77777777" w:rsidR="00201E2C" w:rsidRPr="000B6190" w:rsidRDefault="00201E2C" w:rsidP="004417BB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>Program on Advances in Applied Probability (PAAP) at ICTS Bangalore, August 5-17, 2019</w:t>
      </w:r>
    </w:p>
    <w:p w14:paraId="0A6792E6" w14:textId="77777777" w:rsidR="00201E2C" w:rsidRPr="000B6190" w:rsidRDefault="00201E2C" w:rsidP="00201E2C">
      <w:pPr>
        <w:pStyle w:val="PlainText"/>
        <w:ind w:left="360" w:firstLine="0"/>
        <w:rPr>
          <w:szCs w:val="24"/>
        </w:rPr>
      </w:pPr>
    </w:p>
    <w:p w14:paraId="427B46A4" w14:textId="77777777" w:rsidR="00201E2C" w:rsidRPr="000B6190" w:rsidRDefault="00201E2C" w:rsidP="004417BB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>Workshop on Learning Theory at TIFR Jan 2-6, 2019</w:t>
      </w:r>
    </w:p>
    <w:p w14:paraId="0E51C731" w14:textId="77777777" w:rsidR="00201E2C" w:rsidRPr="000B6190" w:rsidRDefault="00201E2C" w:rsidP="00201E2C">
      <w:pPr>
        <w:pStyle w:val="PlainText"/>
        <w:ind w:left="360" w:firstLine="0"/>
        <w:rPr>
          <w:szCs w:val="24"/>
        </w:rPr>
      </w:pPr>
    </w:p>
    <w:p w14:paraId="72534C75" w14:textId="77777777" w:rsidR="00201E2C" w:rsidRPr="000B6190" w:rsidRDefault="00201E2C" w:rsidP="004417BB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 xml:space="preserve">Workshop Probability Day at TIFR in January 2018 </w:t>
      </w:r>
    </w:p>
    <w:p w14:paraId="00A92469" w14:textId="77777777" w:rsidR="00201E2C" w:rsidRPr="000B6190" w:rsidRDefault="00201E2C" w:rsidP="00201E2C">
      <w:pPr>
        <w:pStyle w:val="PlainText"/>
        <w:ind w:left="360" w:firstLine="0"/>
        <w:rPr>
          <w:szCs w:val="24"/>
        </w:rPr>
      </w:pPr>
    </w:p>
    <w:p w14:paraId="73E68604" w14:textId="77777777" w:rsidR="00201E2C" w:rsidRPr="000B6190" w:rsidRDefault="00201E2C" w:rsidP="004417BB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>Three-day workshop on Applied Probability at TIFR in March 2017</w:t>
      </w:r>
    </w:p>
    <w:p w14:paraId="6DB0384B" w14:textId="77777777" w:rsidR="00201E2C" w:rsidRPr="000B6190" w:rsidRDefault="00201E2C" w:rsidP="00201E2C">
      <w:pPr>
        <w:pStyle w:val="PlainText"/>
        <w:ind w:left="360" w:firstLine="0"/>
        <w:rPr>
          <w:szCs w:val="24"/>
        </w:rPr>
      </w:pPr>
    </w:p>
    <w:p w14:paraId="1C6C8FC2" w14:textId="77777777" w:rsidR="00201E2C" w:rsidRPr="000B6190" w:rsidRDefault="00201E2C" w:rsidP="004417BB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>Two-day workshop on Learning and Related Probabilistic Applications at TIFR in February 2015</w:t>
      </w:r>
    </w:p>
    <w:p w14:paraId="0BD3B85B" w14:textId="77777777" w:rsidR="00201E2C" w:rsidRPr="000B6190" w:rsidRDefault="00201E2C" w:rsidP="00201E2C">
      <w:pPr>
        <w:pStyle w:val="PlainText"/>
        <w:ind w:left="360" w:firstLine="0"/>
        <w:rPr>
          <w:szCs w:val="24"/>
        </w:rPr>
      </w:pPr>
    </w:p>
    <w:p w14:paraId="54543B59" w14:textId="77777777" w:rsidR="00201E2C" w:rsidRPr="000B6190" w:rsidRDefault="00201E2C" w:rsidP="004417BB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>Two-day workshop on Game Theory at TIFR in May 2013</w:t>
      </w:r>
    </w:p>
    <w:p w14:paraId="3E759954" w14:textId="77777777" w:rsidR="00201E2C" w:rsidRPr="000B6190" w:rsidRDefault="00201E2C" w:rsidP="00201E2C">
      <w:pPr>
        <w:pStyle w:val="PlainText"/>
        <w:ind w:left="360" w:firstLine="0"/>
        <w:rPr>
          <w:szCs w:val="24"/>
        </w:rPr>
      </w:pPr>
    </w:p>
    <w:p w14:paraId="4087F6BE" w14:textId="77777777" w:rsidR="00201E2C" w:rsidRPr="000B6190" w:rsidRDefault="00201E2C" w:rsidP="004417BB">
      <w:pPr>
        <w:pStyle w:val="PlainText"/>
        <w:numPr>
          <w:ilvl w:val="0"/>
          <w:numId w:val="3"/>
        </w:numPr>
        <w:ind w:left="360"/>
      </w:pPr>
      <w:r w:rsidRPr="000B6190">
        <w:rPr>
          <w:szCs w:val="24"/>
        </w:rPr>
        <w:t xml:space="preserve">As part of ICTS, organized a two-week School in Mathematical Finance at TIFR in January 2012 </w:t>
      </w:r>
    </w:p>
    <w:p w14:paraId="3B11BEF3" w14:textId="77777777" w:rsidR="00201E2C" w:rsidRPr="000B6190" w:rsidRDefault="00201E2C" w:rsidP="00201E2C">
      <w:pPr>
        <w:pStyle w:val="ListParagraph"/>
        <w:ind w:left="0"/>
        <w:jc w:val="both"/>
        <w:rPr>
          <w:sz w:val="24"/>
          <w:szCs w:val="24"/>
        </w:rPr>
      </w:pPr>
    </w:p>
    <w:p w14:paraId="32D747A5" w14:textId="77777777" w:rsidR="00201E2C" w:rsidRPr="000B6190" w:rsidRDefault="00201E2C" w:rsidP="004417BB">
      <w:pPr>
        <w:pStyle w:val="ListParagraph"/>
        <w:numPr>
          <w:ilvl w:val="0"/>
          <w:numId w:val="56"/>
        </w:numPr>
        <w:spacing w:after="200" w:line="276" w:lineRule="auto"/>
        <w:jc w:val="both"/>
        <w:rPr>
          <w:sz w:val="24"/>
          <w:szCs w:val="24"/>
        </w:rPr>
      </w:pPr>
      <w:r w:rsidRPr="000B6190">
        <w:rPr>
          <w:sz w:val="24"/>
          <w:szCs w:val="24"/>
        </w:rPr>
        <w:t>Member, Organizing Committee, International Colloquium on Perspectives in Fundamental Research, held at TIFR, March 2010</w:t>
      </w:r>
    </w:p>
    <w:p w14:paraId="07E456D7" w14:textId="77777777" w:rsidR="00201E2C" w:rsidRPr="000B6190" w:rsidRDefault="00201E2C" w:rsidP="004417BB">
      <w:pPr>
        <w:pStyle w:val="ListParagraph"/>
        <w:numPr>
          <w:ilvl w:val="0"/>
          <w:numId w:val="56"/>
        </w:numPr>
        <w:spacing w:after="200" w:line="276" w:lineRule="auto"/>
        <w:jc w:val="both"/>
        <w:rPr>
          <w:sz w:val="24"/>
          <w:szCs w:val="24"/>
        </w:rPr>
      </w:pPr>
      <w:r w:rsidRPr="000B6190">
        <w:rPr>
          <w:sz w:val="24"/>
          <w:szCs w:val="24"/>
        </w:rPr>
        <w:t>Workshop on Stochastic Methods: Analysis and Algorithms. At TIFR, September 2009</w:t>
      </w:r>
    </w:p>
    <w:p w14:paraId="1B5EE01E" w14:textId="22A4A170" w:rsidR="004417BB" w:rsidRPr="00A92A0F" w:rsidRDefault="00201E2C" w:rsidP="00A92A0F">
      <w:pPr>
        <w:pStyle w:val="ListParagraph"/>
        <w:numPr>
          <w:ilvl w:val="0"/>
          <w:numId w:val="56"/>
        </w:numPr>
        <w:spacing w:after="200" w:line="276" w:lineRule="auto"/>
        <w:jc w:val="both"/>
        <w:rPr>
          <w:sz w:val="24"/>
          <w:szCs w:val="24"/>
        </w:rPr>
      </w:pPr>
      <w:r w:rsidRPr="000B6190">
        <w:rPr>
          <w:sz w:val="24"/>
          <w:szCs w:val="24"/>
        </w:rPr>
        <w:t>Summer School in Financial Mathematics (jointly with Prof. P. G. Babu) at IGIDR, April 2005</w:t>
      </w:r>
    </w:p>
    <w:p w14:paraId="2B4D28E1" w14:textId="77777777" w:rsidR="004417BB" w:rsidRDefault="004417BB" w:rsidP="00201E2C">
      <w:pPr>
        <w:pStyle w:val="PlainText"/>
        <w:rPr>
          <w:b/>
          <w:sz w:val="28"/>
          <w:szCs w:val="28"/>
        </w:rPr>
      </w:pPr>
    </w:p>
    <w:p w14:paraId="08EE2004" w14:textId="21C8B179" w:rsidR="00201E2C" w:rsidRPr="000B6190" w:rsidRDefault="00201E2C" w:rsidP="00201E2C">
      <w:pPr>
        <w:pStyle w:val="PlainText"/>
        <w:rPr>
          <w:b/>
          <w:sz w:val="28"/>
          <w:szCs w:val="28"/>
        </w:rPr>
      </w:pPr>
      <w:r w:rsidRPr="000B6190">
        <w:rPr>
          <w:b/>
          <w:sz w:val="28"/>
          <w:szCs w:val="28"/>
        </w:rPr>
        <w:t>Key administrative roles</w:t>
      </w:r>
    </w:p>
    <w:p w14:paraId="7A2CDCD2" w14:textId="20483375" w:rsidR="00201E2C" w:rsidRPr="00C95238" w:rsidRDefault="00201E2C" w:rsidP="00201E2C">
      <w:pPr>
        <w:pStyle w:val="PlainText"/>
        <w:ind w:left="0" w:firstLine="0"/>
        <w:rPr>
          <w:b/>
          <w:szCs w:val="24"/>
        </w:rPr>
      </w:pPr>
    </w:p>
    <w:p w14:paraId="6997E53F" w14:textId="77777777" w:rsidR="00855706" w:rsidRPr="000B6190" w:rsidRDefault="00855706" w:rsidP="00855706">
      <w:pPr>
        <w:pStyle w:val="PlainText"/>
        <w:numPr>
          <w:ilvl w:val="0"/>
          <w:numId w:val="65"/>
        </w:numPr>
        <w:rPr>
          <w:szCs w:val="24"/>
        </w:rPr>
      </w:pPr>
      <w:r w:rsidRPr="000B6190">
        <w:rPr>
          <w:szCs w:val="24"/>
        </w:rPr>
        <w:t>Dean, School of Technology and Computer Science. Jan 2017 to</w:t>
      </w:r>
      <w:r>
        <w:rPr>
          <w:szCs w:val="24"/>
        </w:rPr>
        <w:t xml:space="preserve"> Sep 2021. September 2023- present.</w:t>
      </w:r>
    </w:p>
    <w:p w14:paraId="6192443F" w14:textId="77777777" w:rsidR="00855706" w:rsidRPr="00855706" w:rsidRDefault="00855706" w:rsidP="00855706">
      <w:pPr>
        <w:pStyle w:val="ListParagraph"/>
        <w:ind w:left="360"/>
        <w:rPr>
          <w:sz w:val="24"/>
          <w:szCs w:val="24"/>
        </w:rPr>
      </w:pPr>
    </w:p>
    <w:p w14:paraId="0BF44802" w14:textId="636CD773" w:rsidR="001971A3" w:rsidRPr="00C95238" w:rsidRDefault="001971A3">
      <w:pPr>
        <w:pStyle w:val="ListParagraph"/>
        <w:numPr>
          <w:ilvl w:val="0"/>
          <w:numId w:val="65"/>
        </w:numPr>
        <w:rPr>
          <w:sz w:val="24"/>
          <w:szCs w:val="24"/>
        </w:rPr>
      </w:pPr>
      <w:r w:rsidRPr="00C95238">
        <w:rPr>
          <w:color w:val="000000" w:themeColor="text1"/>
          <w:sz w:val="24"/>
          <w:szCs w:val="24"/>
          <w:lang w:val="en-IN"/>
        </w:rPr>
        <w:t xml:space="preserve">Chair of </w:t>
      </w:r>
      <w:r w:rsidR="00C95238">
        <w:rPr>
          <w:color w:val="000000" w:themeColor="text1"/>
          <w:sz w:val="24"/>
          <w:szCs w:val="24"/>
          <w:lang w:val="en-IN"/>
        </w:rPr>
        <w:t xml:space="preserve">selection </w:t>
      </w:r>
      <w:r w:rsidRPr="00C95238">
        <w:rPr>
          <w:color w:val="000000" w:themeColor="text1"/>
          <w:sz w:val="24"/>
          <w:szCs w:val="24"/>
          <w:lang w:val="en-IN"/>
        </w:rPr>
        <w:t xml:space="preserve">committee </w:t>
      </w:r>
      <w:r w:rsidR="00C95238">
        <w:rPr>
          <w:color w:val="000000" w:themeColor="text1"/>
          <w:sz w:val="24"/>
          <w:szCs w:val="24"/>
          <w:lang w:val="en-IN"/>
        </w:rPr>
        <w:t xml:space="preserve">for </w:t>
      </w:r>
      <w:r w:rsidRPr="00C95238">
        <w:rPr>
          <w:color w:val="000000"/>
          <w:sz w:val="24"/>
          <w:szCs w:val="24"/>
          <w:shd w:val="clear" w:color="auto" w:fill="FFFFFF"/>
        </w:rPr>
        <w:t>RM </w:t>
      </w:r>
      <w:proofErr w:type="spellStart"/>
      <w:r w:rsidRPr="00C95238">
        <w:rPr>
          <w:rStyle w:val="il"/>
          <w:color w:val="000000"/>
          <w:sz w:val="24"/>
          <w:szCs w:val="24"/>
          <w:shd w:val="clear" w:color="auto" w:fill="FFFFFF"/>
        </w:rPr>
        <w:t>Tulpule</w:t>
      </w:r>
      <w:proofErr w:type="spellEnd"/>
      <w:r w:rsidRPr="00C95238">
        <w:rPr>
          <w:color w:val="000000"/>
          <w:sz w:val="24"/>
          <w:szCs w:val="24"/>
          <w:shd w:val="clear" w:color="auto" w:fill="FFFFFF"/>
        </w:rPr>
        <w:t> Chair on Global Warming Research</w:t>
      </w:r>
      <w:r w:rsidR="00C95238">
        <w:rPr>
          <w:color w:val="000000"/>
          <w:sz w:val="24"/>
          <w:szCs w:val="24"/>
          <w:shd w:val="clear" w:color="auto" w:fill="FFFFFF"/>
        </w:rPr>
        <w:t xml:space="preserve"> at TIFR</w:t>
      </w:r>
    </w:p>
    <w:p w14:paraId="370586FD" w14:textId="77777777" w:rsidR="001971A3" w:rsidRPr="001971A3" w:rsidRDefault="001971A3" w:rsidP="00B53178">
      <w:pPr>
        <w:pStyle w:val="ListParagraph"/>
        <w:ind w:left="360"/>
        <w:rPr>
          <w:color w:val="000000" w:themeColor="text1"/>
          <w:sz w:val="24"/>
          <w:szCs w:val="24"/>
          <w:lang w:val="en-IN"/>
        </w:rPr>
      </w:pPr>
    </w:p>
    <w:p w14:paraId="7CFDC7E4" w14:textId="30F034B5" w:rsidR="00201E2C" w:rsidRPr="00201E2C" w:rsidRDefault="00201E2C" w:rsidP="00B53178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4"/>
          <w:szCs w:val="24"/>
          <w:lang w:val="en-IN"/>
        </w:rPr>
      </w:pPr>
      <w:r w:rsidRPr="00E14887">
        <w:rPr>
          <w:color w:val="000000" w:themeColor="text1"/>
          <w:sz w:val="24"/>
          <w:szCs w:val="24"/>
        </w:rPr>
        <w:t xml:space="preserve">Pan-TIFR Task force chair </w:t>
      </w:r>
      <w:r w:rsidRPr="00E14887">
        <w:rPr>
          <w:color w:val="000000" w:themeColor="text1"/>
          <w:sz w:val="24"/>
          <w:szCs w:val="24"/>
          <w:shd w:val="clear" w:color="auto" w:fill="FFFFFF"/>
        </w:rPr>
        <w:t>epidemiology studies, modelling and simulation activities</w:t>
      </w:r>
      <w:r>
        <w:rPr>
          <w:color w:val="000000" w:themeColor="text1"/>
          <w:sz w:val="24"/>
          <w:szCs w:val="24"/>
          <w:shd w:val="clear" w:color="auto" w:fill="FFFFFF"/>
        </w:rPr>
        <w:t>. April 2020 to</w:t>
      </w:r>
      <w:r w:rsidR="00463FEC">
        <w:rPr>
          <w:color w:val="000000" w:themeColor="text1"/>
          <w:sz w:val="24"/>
          <w:szCs w:val="24"/>
          <w:shd w:val="clear" w:color="auto" w:fill="FFFFFF"/>
        </w:rPr>
        <w:t xml:space="preserve"> 2022.</w:t>
      </w:r>
    </w:p>
    <w:p w14:paraId="4B67AD83" w14:textId="77777777" w:rsidR="00201E2C" w:rsidRPr="00201E2C" w:rsidRDefault="00201E2C" w:rsidP="00B53178">
      <w:pPr>
        <w:pStyle w:val="ListParagraph"/>
        <w:ind w:left="360"/>
        <w:rPr>
          <w:color w:val="000000" w:themeColor="text1"/>
          <w:sz w:val="24"/>
          <w:szCs w:val="24"/>
          <w:lang w:val="en-IN"/>
        </w:rPr>
      </w:pPr>
    </w:p>
    <w:p w14:paraId="25733968" w14:textId="77777777" w:rsidR="00201E2C" w:rsidRPr="000B6190" w:rsidRDefault="00201E2C" w:rsidP="00B53178">
      <w:pPr>
        <w:pStyle w:val="PlainText"/>
        <w:ind w:left="1080"/>
        <w:rPr>
          <w:szCs w:val="24"/>
        </w:rPr>
      </w:pPr>
    </w:p>
    <w:p w14:paraId="506E11F6" w14:textId="77777777" w:rsidR="00201E2C" w:rsidRPr="000B6190" w:rsidRDefault="00201E2C" w:rsidP="00B53178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>Chairperson, Faculty Induction and Recruitment Committee. School of Technology and Computer Science, TIFR.  (2012 to 2016)</w:t>
      </w:r>
    </w:p>
    <w:p w14:paraId="29B3F9A3" w14:textId="77777777" w:rsidR="00201E2C" w:rsidRPr="000B6190" w:rsidRDefault="00201E2C" w:rsidP="00B53178"/>
    <w:p w14:paraId="787CB1EF" w14:textId="77777777" w:rsidR="00201E2C" w:rsidRPr="000B6190" w:rsidRDefault="00201E2C" w:rsidP="00B53178">
      <w:pPr>
        <w:pStyle w:val="PlainText"/>
        <w:numPr>
          <w:ilvl w:val="0"/>
          <w:numId w:val="3"/>
        </w:numPr>
        <w:ind w:left="360"/>
        <w:rPr>
          <w:szCs w:val="24"/>
        </w:rPr>
      </w:pPr>
      <w:r w:rsidRPr="000B6190">
        <w:rPr>
          <w:szCs w:val="24"/>
        </w:rPr>
        <w:t>Subject Board Convener, STCS, TIFR. 2005-06, 2012-13, Sept – Nov. 2016</w:t>
      </w:r>
    </w:p>
    <w:p w14:paraId="1C5CB9D7" w14:textId="77777777" w:rsidR="00201E2C" w:rsidRDefault="00201E2C" w:rsidP="00B53178">
      <w:pPr>
        <w:rPr>
          <w:b/>
          <w:sz w:val="28"/>
          <w:szCs w:val="28"/>
        </w:rPr>
      </w:pPr>
    </w:p>
    <w:p w14:paraId="2F491BA0" w14:textId="77777777" w:rsidR="004417BB" w:rsidRDefault="004417BB" w:rsidP="00B53178">
      <w:pPr>
        <w:rPr>
          <w:b/>
          <w:sz w:val="28"/>
          <w:szCs w:val="28"/>
        </w:rPr>
      </w:pPr>
    </w:p>
    <w:p w14:paraId="1F118EE2" w14:textId="4A2602E0" w:rsidR="008A3538" w:rsidRPr="00201E2C" w:rsidRDefault="008A3538" w:rsidP="008A3538">
      <w:r w:rsidRPr="008A3538">
        <w:rPr>
          <w:b/>
          <w:sz w:val="28"/>
          <w:szCs w:val="28"/>
        </w:rPr>
        <w:t>Covid related reports</w:t>
      </w:r>
    </w:p>
    <w:p w14:paraId="7FA33DAD" w14:textId="77777777" w:rsidR="008A3538" w:rsidRPr="008A3538" w:rsidRDefault="008A3538" w:rsidP="008A3538">
      <w:pPr>
        <w:rPr>
          <w:sz w:val="22"/>
          <w:szCs w:val="22"/>
        </w:rPr>
      </w:pPr>
    </w:p>
    <w:p w14:paraId="346ADC8C" w14:textId="4F15106A" w:rsidR="00463FEC" w:rsidRPr="008F12D4" w:rsidRDefault="008F12D4" w:rsidP="008F12D4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E72B22">
        <w:rPr>
          <w:color w:val="222222"/>
          <w:sz w:val="24"/>
          <w:szCs w:val="24"/>
          <w:lang w:val="en-IN"/>
        </w:rPr>
        <w:t xml:space="preserve">Mittal, D., </w:t>
      </w:r>
      <w:proofErr w:type="spellStart"/>
      <w:r w:rsidRPr="00E72B22">
        <w:rPr>
          <w:color w:val="222222"/>
          <w:sz w:val="24"/>
          <w:szCs w:val="24"/>
          <w:lang w:val="en-IN"/>
        </w:rPr>
        <w:t>Juneja</w:t>
      </w:r>
      <w:proofErr w:type="spellEnd"/>
      <w:r w:rsidRPr="00E72B22">
        <w:rPr>
          <w:color w:val="222222"/>
          <w:sz w:val="24"/>
          <w:szCs w:val="24"/>
          <w:lang w:val="en-IN"/>
        </w:rPr>
        <w:t>, S. and Agrawal, S., 2023. Shift, scale and restart smaller models to estimate larger ones: Agent based simulators in epidemiology. </w:t>
      </w:r>
      <w:r w:rsidRPr="008F12D4">
        <w:rPr>
          <w:color w:val="222222"/>
          <w:sz w:val="24"/>
          <w:szCs w:val="24"/>
          <w:lang w:val="en-IN"/>
        </w:rPr>
        <w:t>ACM SIGMETRICS Performance Evaluation Review</w:t>
      </w:r>
      <w:r w:rsidRPr="00DD06A0">
        <w:rPr>
          <w:color w:val="222222"/>
          <w:sz w:val="24"/>
          <w:szCs w:val="24"/>
          <w:lang w:val="en-IN"/>
        </w:rPr>
        <w:t>, 50(4),</w:t>
      </w:r>
      <w:r w:rsidRPr="00E72B22">
        <w:rPr>
          <w:color w:val="222222"/>
          <w:sz w:val="24"/>
          <w:szCs w:val="24"/>
          <w:lang w:val="en-IN"/>
        </w:rPr>
        <w:t xml:space="preserve"> pp.56-58.</w:t>
      </w:r>
      <w:r w:rsidRPr="00E72B22">
        <w:rPr>
          <w:rFonts w:ascii="Arial" w:hAnsi="Arial" w:cs="Arial"/>
          <w:color w:val="222222"/>
          <w:shd w:val="clear" w:color="auto" w:fill="FFFFFF"/>
          <w:lang w:val="en-IN" w:eastAsia="en-GB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IN" w:eastAsia="en-GB"/>
        </w:rPr>
        <w:tab/>
      </w:r>
      <w:r>
        <w:rPr>
          <w:rFonts w:ascii="Arial" w:hAnsi="Arial" w:cs="Arial"/>
          <w:color w:val="222222"/>
          <w:shd w:val="clear" w:color="auto" w:fill="FFFFFF"/>
          <w:lang w:val="en-IN" w:eastAsia="en-GB"/>
        </w:rPr>
        <w:tab/>
      </w:r>
      <w:r w:rsidR="00463FEC" w:rsidRPr="008F12D4">
        <w:rPr>
          <w:color w:val="222222"/>
          <w:shd w:val="clear" w:color="auto" w:fill="FFFFFF"/>
        </w:rPr>
        <w:tab/>
      </w:r>
      <w:r w:rsidR="00463FEC" w:rsidRPr="008F12D4">
        <w:rPr>
          <w:color w:val="222222"/>
          <w:shd w:val="clear" w:color="auto" w:fill="FFFFFF"/>
        </w:rPr>
        <w:tab/>
      </w:r>
      <w:r w:rsidR="00463FEC" w:rsidRPr="008F12D4">
        <w:rPr>
          <w:color w:val="222222"/>
          <w:shd w:val="clear" w:color="auto" w:fill="FFFFFF"/>
        </w:rPr>
        <w:tab/>
      </w:r>
      <w:r w:rsidR="00463FEC" w:rsidRPr="008F12D4">
        <w:rPr>
          <w:color w:val="222222"/>
          <w:shd w:val="clear" w:color="auto" w:fill="FFFFFF"/>
        </w:rPr>
        <w:tab/>
      </w:r>
      <w:r w:rsidR="00463FEC" w:rsidRPr="008F12D4">
        <w:rPr>
          <w:color w:val="222222"/>
          <w:shd w:val="clear" w:color="auto" w:fill="FFFFFF"/>
        </w:rPr>
        <w:tab/>
      </w:r>
      <w:r w:rsidR="00463FEC" w:rsidRPr="008F12D4">
        <w:rPr>
          <w:color w:val="222222"/>
          <w:shd w:val="clear" w:color="auto" w:fill="FFFFFF"/>
        </w:rPr>
        <w:tab/>
      </w:r>
      <w:r w:rsidR="00463FEC" w:rsidRPr="008F12D4">
        <w:rPr>
          <w:color w:val="222222"/>
          <w:shd w:val="clear" w:color="auto" w:fill="FFFFFF"/>
        </w:rPr>
        <w:tab/>
      </w:r>
    </w:p>
    <w:p w14:paraId="2AB5764A" w14:textId="01A284AF" w:rsidR="00463FEC" w:rsidRPr="00B53178" w:rsidRDefault="00463FEC" w:rsidP="00B53178">
      <w:pPr>
        <w:pStyle w:val="NormalWeb"/>
        <w:numPr>
          <w:ilvl w:val="0"/>
          <w:numId w:val="50"/>
        </w:numPr>
        <w:rPr>
          <w:color w:val="000000" w:themeColor="text1"/>
          <w:lang w:val="en-IN"/>
        </w:rPr>
      </w:pPr>
      <w:proofErr w:type="spellStart"/>
      <w:r w:rsidRPr="00B53178">
        <w:rPr>
          <w:color w:val="222222"/>
          <w:shd w:val="clear" w:color="auto" w:fill="FFFFFF"/>
        </w:rPr>
        <w:t>Juneja</w:t>
      </w:r>
      <w:proofErr w:type="spellEnd"/>
      <w:r w:rsidRPr="00B53178">
        <w:rPr>
          <w:color w:val="222222"/>
          <w:shd w:val="clear" w:color="auto" w:fill="FFFFFF"/>
        </w:rPr>
        <w:t>, S and Mittal, D., 2022, December. Modelling the Delta Covid-19 Wave in Mumbai. In </w:t>
      </w:r>
      <w:r w:rsidRPr="00B53178">
        <w:rPr>
          <w:i/>
          <w:iCs/>
          <w:color w:val="222222"/>
          <w:shd w:val="clear" w:color="auto" w:fill="FFFFFF"/>
        </w:rPr>
        <w:t xml:space="preserve">2022 </w:t>
      </w:r>
      <w:proofErr w:type="gramStart"/>
      <w:r w:rsidRPr="008F12D4">
        <w:rPr>
          <w:color w:val="222222"/>
          <w:shd w:val="clear" w:color="auto" w:fill="FFFFFF"/>
        </w:rPr>
        <w:t>Winter</w:t>
      </w:r>
      <w:proofErr w:type="gramEnd"/>
      <w:r w:rsidRPr="008F12D4">
        <w:rPr>
          <w:color w:val="222222"/>
          <w:shd w:val="clear" w:color="auto" w:fill="FFFFFF"/>
        </w:rPr>
        <w:t xml:space="preserve"> Simulation Conference (WSC)</w:t>
      </w:r>
      <w:r w:rsidRPr="00B53178">
        <w:rPr>
          <w:color w:val="222222"/>
          <w:shd w:val="clear" w:color="auto" w:fill="FFFFFF"/>
        </w:rPr>
        <w:t> (pp. 581-592). IEEE</w:t>
      </w:r>
      <w:r w:rsidRPr="00B53178">
        <w:rPr>
          <w:color w:val="222222"/>
          <w:shd w:val="clear" w:color="auto" w:fill="FFFFFF"/>
        </w:rPr>
        <w:tab/>
      </w:r>
      <w:r w:rsidRPr="00B53178">
        <w:rPr>
          <w:color w:val="222222"/>
          <w:shd w:val="clear" w:color="auto" w:fill="FFFFFF"/>
        </w:rPr>
        <w:tab/>
      </w:r>
      <w:r w:rsidRPr="00B53178">
        <w:rPr>
          <w:color w:val="222222"/>
          <w:shd w:val="clear" w:color="auto" w:fill="FFFFFF"/>
        </w:rPr>
        <w:tab/>
      </w:r>
      <w:r w:rsidRPr="00B53178">
        <w:rPr>
          <w:color w:val="222222"/>
          <w:shd w:val="clear" w:color="auto" w:fill="FFFFFF"/>
        </w:rPr>
        <w:tab/>
      </w:r>
      <w:r w:rsidRPr="00B53178">
        <w:rPr>
          <w:color w:val="222222"/>
          <w:shd w:val="clear" w:color="auto" w:fill="FFFFFF"/>
        </w:rPr>
        <w:tab/>
      </w:r>
      <w:r w:rsidRPr="00B53178">
        <w:rPr>
          <w:color w:val="222222"/>
          <w:shd w:val="clear" w:color="auto" w:fill="FFFFFF"/>
        </w:rPr>
        <w:tab/>
        <w:t>.</w:t>
      </w:r>
    </w:p>
    <w:p w14:paraId="78D481F9" w14:textId="77777777" w:rsidR="008F12D4" w:rsidRPr="008F12D4" w:rsidRDefault="008F12D4" w:rsidP="008F12D4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3271CF">
        <w:rPr>
          <w:color w:val="222222"/>
          <w:sz w:val="24"/>
          <w:szCs w:val="24"/>
          <w:lang w:val="en-IN"/>
        </w:rPr>
        <w:t xml:space="preserve">Mittal, D., </w:t>
      </w:r>
      <w:proofErr w:type="spellStart"/>
      <w:r w:rsidRPr="003271CF">
        <w:rPr>
          <w:color w:val="222222"/>
          <w:sz w:val="24"/>
          <w:szCs w:val="24"/>
          <w:lang w:val="en-IN"/>
        </w:rPr>
        <w:t>Juneja</w:t>
      </w:r>
      <w:proofErr w:type="spellEnd"/>
      <w:r w:rsidRPr="003271CF">
        <w:rPr>
          <w:color w:val="222222"/>
          <w:sz w:val="24"/>
          <w:szCs w:val="24"/>
          <w:lang w:val="en-IN"/>
        </w:rPr>
        <w:t>, S. and Agrawal, S., 2022. Agent based simulators for Covid-19: Simulating larger models using smaller ones. </w:t>
      </w:r>
      <w:proofErr w:type="spellStart"/>
      <w:r w:rsidRPr="003271CF">
        <w:rPr>
          <w:i/>
          <w:iCs/>
          <w:color w:val="222222"/>
          <w:sz w:val="24"/>
          <w:szCs w:val="24"/>
          <w:lang w:val="en-IN"/>
        </w:rPr>
        <w:t>arXiv</w:t>
      </w:r>
      <w:proofErr w:type="spellEnd"/>
      <w:r w:rsidRPr="003271CF">
        <w:rPr>
          <w:i/>
          <w:iCs/>
          <w:color w:val="222222"/>
          <w:sz w:val="24"/>
          <w:szCs w:val="24"/>
          <w:lang w:val="en-IN"/>
        </w:rPr>
        <w:t xml:space="preserve"> preprint arXiv:2209.02887</w:t>
      </w:r>
      <w:r>
        <w:rPr>
          <w:color w:val="222222"/>
          <w:sz w:val="24"/>
          <w:szCs w:val="24"/>
          <w:lang w:val="en-IN"/>
        </w:rPr>
        <w:t xml:space="preserve"> </w:t>
      </w:r>
    </w:p>
    <w:p w14:paraId="7671B1FB" w14:textId="77777777" w:rsidR="008F12D4" w:rsidRPr="00E72B22" w:rsidRDefault="008F12D4" w:rsidP="008F12D4">
      <w:pPr>
        <w:pStyle w:val="ListParagraph"/>
        <w:rPr>
          <w:sz w:val="24"/>
          <w:szCs w:val="24"/>
        </w:rPr>
      </w:pPr>
    </w:p>
    <w:p w14:paraId="385753C9" w14:textId="25634FC5" w:rsidR="008A3538" w:rsidRPr="00B53178" w:rsidRDefault="008A3538" w:rsidP="00B53178">
      <w:pPr>
        <w:pStyle w:val="ListParagraph"/>
        <w:numPr>
          <w:ilvl w:val="0"/>
          <w:numId w:val="50"/>
        </w:numPr>
        <w:rPr>
          <w:color w:val="000000" w:themeColor="text1"/>
          <w:sz w:val="24"/>
          <w:szCs w:val="24"/>
          <w:lang w:val="en-IN"/>
        </w:rPr>
      </w:pPr>
      <w:r w:rsidRPr="00B53178">
        <w:rPr>
          <w:color w:val="000000" w:themeColor="text1"/>
          <w:sz w:val="24"/>
          <w:szCs w:val="24"/>
        </w:rPr>
        <w:t xml:space="preserve">A. </w:t>
      </w:r>
      <w:proofErr w:type="spellStart"/>
      <w:r w:rsidRPr="00B53178">
        <w:rPr>
          <w:color w:val="000000" w:themeColor="text1"/>
          <w:sz w:val="24"/>
          <w:szCs w:val="24"/>
        </w:rPr>
        <w:t>Eeshan</w:t>
      </w:r>
      <w:proofErr w:type="spellEnd"/>
      <w:r w:rsidRPr="00B53178">
        <w:rPr>
          <w:color w:val="000000" w:themeColor="text1"/>
          <w:sz w:val="24"/>
          <w:szCs w:val="24"/>
        </w:rPr>
        <w:t xml:space="preserve">, S. Juneja, D. Mittal, A. </w:t>
      </w:r>
      <w:proofErr w:type="spellStart"/>
      <w:r w:rsidRPr="00B53178">
        <w:rPr>
          <w:color w:val="000000" w:themeColor="text1"/>
          <w:sz w:val="24"/>
          <w:szCs w:val="24"/>
        </w:rPr>
        <w:t>Noolkar</w:t>
      </w:r>
      <w:proofErr w:type="spellEnd"/>
      <w:r w:rsidRPr="00B53178">
        <w:rPr>
          <w:color w:val="000000" w:themeColor="text1"/>
          <w:sz w:val="24"/>
          <w:szCs w:val="24"/>
        </w:rPr>
        <w:t xml:space="preserve">, R. </w:t>
      </w:r>
      <w:proofErr w:type="spellStart"/>
      <w:r w:rsidRPr="00B53178">
        <w:rPr>
          <w:color w:val="000000" w:themeColor="text1"/>
          <w:sz w:val="24"/>
          <w:szCs w:val="24"/>
        </w:rPr>
        <w:t>Saptharishi</w:t>
      </w:r>
      <w:proofErr w:type="spellEnd"/>
      <w:r w:rsidRPr="00B53178">
        <w:rPr>
          <w:color w:val="000000" w:themeColor="text1"/>
          <w:sz w:val="24"/>
          <w:szCs w:val="24"/>
        </w:rPr>
        <w:t>, P. Srivastava.</w:t>
      </w:r>
    </w:p>
    <w:p w14:paraId="215F43F1" w14:textId="68277036" w:rsidR="008A3538" w:rsidRPr="00B53178" w:rsidRDefault="008A3538" w:rsidP="00B53178">
      <w:pPr>
        <w:pStyle w:val="ListParagraph"/>
        <w:spacing w:after="160" w:line="259" w:lineRule="auto"/>
        <w:ind w:left="360"/>
        <w:contextualSpacing/>
        <w:rPr>
          <w:color w:val="000000" w:themeColor="text1"/>
          <w:sz w:val="24"/>
          <w:szCs w:val="24"/>
          <w:lang w:val="en-IN"/>
        </w:rPr>
      </w:pPr>
      <w:r w:rsidRPr="00B53178">
        <w:rPr>
          <w:color w:val="000000" w:themeColor="text1"/>
          <w:sz w:val="24"/>
          <w:szCs w:val="24"/>
        </w:rPr>
        <w:t>Oxygen Planner for States in India STCS. https://www.tcs.tifr.res.in/</w:t>
      </w:r>
    </w:p>
    <w:p w14:paraId="3482244A" w14:textId="77777777" w:rsidR="008A3538" w:rsidRPr="00B53178" w:rsidRDefault="008A3538" w:rsidP="00B53178">
      <w:pPr>
        <w:pStyle w:val="ListParagraph"/>
        <w:spacing w:after="160" w:line="259" w:lineRule="auto"/>
        <w:ind w:left="360"/>
        <w:contextualSpacing/>
        <w:rPr>
          <w:color w:val="000000" w:themeColor="text1"/>
          <w:sz w:val="24"/>
          <w:szCs w:val="24"/>
        </w:rPr>
      </w:pPr>
    </w:p>
    <w:p w14:paraId="7FB6E9E5" w14:textId="03EF3E0A" w:rsidR="008A3538" w:rsidRPr="00B53178" w:rsidRDefault="008A3538" w:rsidP="00B53178">
      <w:pPr>
        <w:pStyle w:val="ListParagraph"/>
        <w:numPr>
          <w:ilvl w:val="0"/>
          <w:numId w:val="50"/>
        </w:numPr>
        <w:spacing w:after="160" w:line="259" w:lineRule="auto"/>
        <w:contextualSpacing/>
        <w:rPr>
          <w:rStyle w:val="Hyperlink"/>
          <w:color w:val="000000" w:themeColor="text1"/>
          <w:sz w:val="24"/>
          <w:szCs w:val="24"/>
          <w:u w:val="none"/>
        </w:rPr>
      </w:pPr>
      <w:r w:rsidRPr="00B53178">
        <w:rPr>
          <w:color w:val="000000" w:themeColor="text1"/>
          <w:sz w:val="24"/>
          <w:szCs w:val="24"/>
        </w:rPr>
        <w:t xml:space="preserve">Juneja, S., Mittal, D. 2021. Modelling the Second Covid-19 Wave </w:t>
      </w:r>
      <w:proofErr w:type="gramStart"/>
      <w:r w:rsidRPr="00B53178">
        <w:rPr>
          <w:color w:val="000000" w:themeColor="text1"/>
          <w:sz w:val="24"/>
          <w:szCs w:val="24"/>
        </w:rPr>
        <w:t>in  Mumbai</w:t>
      </w:r>
      <w:proofErr w:type="gramEnd"/>
      <w:r w:rsidRPr="00B53178">
        <w:rPr>
          <w:color w:val="000000" w:themeColor="text1"/>
          <w:sz w:val="24"/>
          <w:szCs w:val="24"/>
        </w:rPr>
        <w:t xml:space="preserve"> </w:t>
      </w:r>
      <w:hyperlink r:id="rId12" w:history="1">
        <w:r w:rsidRPr="00B53178">
          <w:rPr>
            <w:rStyle w:val="Hyperlink"/>
            <w:color w:val="000000" w:themeColor="text1"/>
            <w:sz w:val="24"/>
            <w:szCs w:val="24"/>
            <w:u w:val="none"/>
          </w:rPr>
          <w:t xml:space="preserve">  https://arxiv.org/pdf/2105.02144.pdf    </w:t>
        </w:r>
      </w:hyperlink>
    </w:p>
    <w:p w14:paraId="0C2BA747" w14:textId="77777777" w:rsidR="00AE2633" w:rsidRPr="00B53178" w:rsidRDefault="00AE2633" w:rsidP="00B53178">
      <w:pPr>
        <w:pStyle w:val="ListParagraph"/>
        <w:spacing w:after="160" w:line="259" w:lineRule="auto"/>
        <w:ind w:left="360"/>
        <w:contextualSpacing/>
        <w:rPr>
          <w:color w:val="000000" w:themeColor="text1"/>
          <w:sz w:val="24"/>
          <w:szCs w:val="24"/>
        </w:rPr>
      </w:pPr>
    </w:p>
    <w:p w14:paraId="3198A9ED" w14:textId="77777777" w:rsidR="00AE2633" w:rsidRPr="00B53178" w:rsidRDefault="00AE2633" w:rsidP="00B53178">
      <w:pPr>
        <w:pStyle w:val="ListParagraph"/>
        <w:numPr>
          <w:ilvl w:val="0"/>
          <w:numId w:val="50"/>
        </w:numPr>
        <w:rPr>
          <w:sz w:val="24"/>
          <w:szCs w:val="24"/>
        </w:rPr>
      </w:pPr>
      <w:proofErr w:type="spellStart"/>
      <w:r w:rsidRPr="00B53178">
        <w:rPr>
          <w:color w:val="222222"/>
          <w:sz w:val="24"/>
          <w:szCs w:val="24"/>
          <w:shd w:val="clear" w:color="auto" w:fill="FFFFFF"/>
        </w:rPr>
        <w:t>Malani</w:t>
      </w:r>
      <w:proofErr w:type="spellEnd"/>
      <w:r w:rsidRPr="00B53178">
        <w:rPr>
          <w:color w:val="222222"/>
          <w:sz w:val="24"/>
          <w:szCs w:val="24"/>
          <w:shd w:val="clear" w:color="auto" w:fill="FFFFFF"/>
        </w:rPr>
        <w:t>, A., Shah, D., Kang, G., Lobo, G.N., Shastri, J., </w:t>
      </w:r>
      <w:proofErr w:type="spellStart"/>
      <w:r w:rsidRPr="00B53178">
        <w:rPr>
          <w:color w:val="222222"/>
          <w:sz w:val="24"/>
          <w:szCs w:val="24"/>
          <w:shd w:val="clear" w:color="auto" w:fill="FFFFFF"/>
        </w:rPr>
        <w:t>Mohanan</w:t>
      </w:r>
      <w:proofErr w:type="spellEnd"/>
      <w:r w:rsidRPr="00B53178">
        <w:rPr>
          <w:color w:val="222222"/>
          <w:sz w:val="24"/>
          <w:szCs w:val="24"/>
          <w:shd w:val="clear" w:color="auto" w:fill="FFFFFF"/>
        </w:rPr>
        <w:t>, M., Jain, R., Agrawal, S., Juneja, S., Imad, S. and </w:t>
      </w:r>
      <w:proofErr w:type="spellStart"/>
      <w:r w:rsidRPr="00B53178">
        <w:rPr>
          <w:color w:val="222222"/>
          <w:sz w:val="24"/>
          <w:szCs w:val="24"/>
          <w:shd w:val="clear" w:color="auto" w:fill="FFFFFF"/>
        </w:rPr>
        <w:t>Kolthur-Seetharam</w:t>
      </w:r>
      <w:proofErr w:type="spellEnd"/>
      <w:r w:rsidRPr="00B53178">
        <w:rPr>
          <w:color w:val="222222"/>
          <w:sz w:val="24"/>
          <w:szCs w:val="24"/>
          <w:shd w:val="clear" w:color="auto" w:fill="FFFFFF"/>
        </w:rPr>
        <w:t>, U., 2021. Seroprevalence of SARS-CoV-2 in slums versus non-slums in Mumbai, India. </w:t>
      </w:r>
      <w:r w:rsidRPr="00B53178">
        <w:rPr>
          <w:b/>
          <w:bCs/>
          <w:color w:val="222222"/>
          <w:sz w:val="24"/>
          <w:szCs w:val="24"/>
          <w:shd w:val="clear" w:color="auto" w:fill="FFFFFF"/>
        </w:rPr>
        <w:t>The Lancet Global Health</w:t>
      </w:r>
      <w:r w:rsidRPr="00B53178">
        <w:rPr>
          <w:color w:val="222222"/>
          <w:sz w:val="24"/>
          <w:szCs w:val="24"/>
          <w:shd w:val="clear" w:color="auto" w:fill="FFFFFF"/>
        </w:rPr>
        <w:t>, </w:t>
      </w:r>
      <w:r w:rsidRPr="00B53178">
        <w:rPr>
          <w:i/>
          <w:iCs/>
          <w:color w:val="222222"/>
          <w:sz w:val="24"/>
          <w:szCs w:val="24"/>
          <w:shd w:val="clear" w:color="auto" w:fill="FFFFFF"/>
        </w:rPr>
        <w:t>9</w:t>
      </w:r>
      <w:r w:rsidRPr="00B53178">
        <w:rPr>
          <w:color w:val="222222"/>
          <w:sz w:val="24"/>
          <w:szCs w:val="24"/>
          <w:shd w:val="clear" w:color="auto" w:fill="FFFFFF"/>
        </w:rPr>
        <w:t>(2), </w:t>
      </w:r>
      <w:proofErr w:type="gramStart"/>
      <w:r w:rsidRPr="00B53178">
        <w:rPr>
          <w:color w:val="222222"/>
          <w:sz w:val="24"/>
          <w:szCs w:val="24"/>
          <w:shd w:val="clear" w:color="auto" w:fill="FFFFFF"/>
        </w:rPr>
        <w:t>pp.e</w:t>
      </w:r>
      <w:proofErr w:type="gramEnd"/>
      <w:r w:rsidRPr="00B53178">
        <w:rPr>
          <w:color w:val="222222"/>
          <w:sz w:val="24"/>
          <w:szCs w:val="24"/>
          <w:shd w:val="clear" w:color="auto" w:fill="FFFFFF"/>
        </w:rPr>
        <w:t>110-e111. (</w:t>
      </w:r>
      <w:hyperlink r:id="rId13" w:history="1">
        <w:r w:rsidRPr="00B53178">
          <w:rPr>
            <w:color w:val="0000FF"/>
            <w:sz w:val="24"/>
            <w:szCs w:val="24"/>
            <w:u w:val="single"/>
            <w:shd w:val="clear" w:color="auto" w:fill="FFFFFF"/>
          </w:rPr>
          <w:t>link</w:t>
        </w:r>
      </w:hyperlink>
      <w:r w:rsidRPr="00B53178">
        <w:rPr>
          <w:color w:val="222222"/>
          <w:sz w:val="24"/>
          <w:szCs w:val="24"/>
          <w:shd w:val="clear" w:color="auto" w:fill="FFFFFF"/>
        </w:rPr>
        <w:t>) </w:t>
      </w:r>
      <w:r w:rsidRPr="00B53178">
        <w:rPr>
          <w:color w:val="333333"/>
          <w:sz w:val="24"/>
          <w:szCs w:val="24"/>
          <w:bdr w:val="none" w:sz="0" w:space="0" w:color="auto" w:frame="1"/>
          <w:shd w:val="clear" w:color="auto" w:fill="FFFFFF"/>
        </w:rPr>
        <w:t>Medrxiv version </w:t>
      </w:r>
      <w:hyperlink r:id="rId14" w:history="1">
        <w:r w:rsidRPr="00B53178">
          <w:rPr>
            <w:color w:val="0000FF"/>
            <w:sz w:val="24"/>
            <w:szCs w:val="24"/>
            <w:u w:val="single"/>
          </w:rPr>
          <w:t>https://www.medrxiv.org/content/10.1101/2020.08.27.20182741v1</w:t>
        </w:r>
      </w:hyperlink>
    </w:p>
    <w:p w14:paraId="5EF8A56D" w14:textId="77777777" w:rsidR="00AE2633" w:rsidRPr="00B53178" w:rsidRDefault="00AE2633" w:rsidP="00B53178">
      <w:pPr>
        <w:autoSpaceDE w:val="0"/>
        <w:autoSpaceDN w:val="0"/>
        <w:adjustRightInd w:val="0"/>
        <w:ind w:left="360"/>
        <w:rPr>
          <w:color w:val="000000" w:themeColor="text1"/>
        </w:rPr>
      </w:pPr>
    </w:p>
    <w:p w14:paraId="2737ED2E" w14:textId="186E0D65" w:rsidR="008A3538" w:rsidRPr="00B53178" w:rsidRDefault="008A3538" w:rsidP="00B53178">
      <w:pPr>
        <w:numPr>
          <w:ilvl w:val="0"/>
          <w:numId w:val="49"/>
        </w:numPr>
        <w:autoSpaceDE w:val="0"/>
        <w:autoSpaceDN w:val="0"/>
        <w:adjustRightInd w:val="0"/>
        <w:ind w:left="360"/>
        <w:rPr>
          <w:rStyle w:val="Hyperlink"/>
          <w:color w:val="000000" w:themeColor="text1"/>
          <w:u w:val="none"/>
        </w:rPr>
      </w:pPr>
      <w:r w:rsidRPr="00B53178">
        <w:rPr>
          <w:color w:val="000000" w:themeColor="text1"/>
        </w:rPr>
        <w:t xml:space="preserve">Harsha, P., Juneja, S., Mittal, D. and </w:t>
      </w:r>
      <w:proofErr w:type="spellStart"/>
      <w:r w:rsidRPr="00B53178">
        <w:rPr>
          <w:color w:val="000000" w:themeColor="text1"/>
        </w:rPr>
        <w:t>Saptharishi</w:t>
      </w:r>
      <w:proofErr w:type="spellEnd"/>
      <w:r w:rsidRPr="00B53178">
        <w:rPr>
          <w:color w:val="000000" w:themeColor="text1"/>
        </w:rPr>
        <w:t xml:space="preserve">, R. 2020. COVID-19 Epidemic in Mumbai: Long term projections, full economic opening, and containment zones versus contact tracing and testing. Preprint. </w:t>
      </w:r>
      <w:hyperlink r:id="rId15" w:history="1">
        <w:r w:rsidRPr="00B53178">
          <w:rPr>
            <w:rStyle w:val="Hyperlink"/>
            <w:color w:val="000000" w:themeColor="text1"/>
            <w:u w:val="none"/>
          </w:rPr>
          <w:t>(updated_October pdf)</w:t>
        </w:r>
      </w:hyperlink>
      <w:r w:rsidRPr="00B53178">
        <w:rPr>
          <w:color w:val="000000" w:themeColor="text1"/>
        </w:rPr>
        <w:t xml:space="preserve"> </w:t>
      </w:r>
      <w:hyperlink r:id="rId16" w:history="1">
        <w:r w:rsidRPr="00B53178">
          <w:rPr>
            <w:rStyle w:val="Hyperlink"/>
            <w:color w:val="000000" w:themeColor="text1"/>
            <w:u w:val="none"/>
          </w:rPr>
          <w:t>https://arxiv.org/abs/2011.02032</w:t>
        </w:r>
      </w:hyperlink>
      <w:r w:rsidRPr="00B53178">
        <w:rPr>
          <w:color w:val="000000" w:themeColor="text1"/>
        </w:rPr>
        <w:t xml:space="preserve">  </w:t>
      </w:r>
      <w:hyperlink r:id="rId17" w:history="1">
        <w:r w:rsidRPr="00B53178">
          <w:rPr>
            <w:rStyle w:val="Hyperlink"/>
            <w:color w:val="000000" w:themeColor="text1"/>
            <w:u w:val="none"/>
          </w:rPr>
          <w:t>(Early September pdf)</w:t>
        </w:r>
      </w:hyperlink>
    </w:p>
    <w:p w14:paraId="51049769" w14:textId="77777777" w:rsidR="00C95238" w:rsidRPr="00B53178" w:rsidRDefault="00C95238" w:rsidP="00B53178">
      <w:pPr>
        <w:autoSpaceDE w:val="0"/>
        <w:autoSpaceDN w:val="0"/>
        <w:adjustRightInd w:val="0"/>
        <w:ind w:left="360"/>
        <w:rPr>
          <w:rStyle w:val="Hyperlink"/>
          <w:color w:val="000000" w:themeColor="text1"/>
          <w:u w:val="none"/>
        </w:rPr>
      </w:pPr>
    </w:p>
    <w:p w14:paraId="16DE7A7B" w14:textId="700D7B46" w:rsidR="002E2F30" w:rsidRPr="00B53178" w:rsidRDefault="002E2F30" w:rsidP="00B53178">
      <w:pPr>
        <w:numPr>
          <w:ilvl w:val="0"/>
          <w:numId w:val="49"/>
        </w:numPr>
        <w:autoSpaceDE w:val="0"/>
        <w:autoSpaceDN w:val="0"/>
        <w:adjustRightInd w:val="0"/>
        <w:ind w:left="360"/>
        <w:rPr>
          <w:color w:val="000000" w:themeColor="text1"/>
        </w:rPr>
      </w:pPr>
      <w:r w:rsidRPr="00B53178">
        <w:t xml:space="preserve">S. Agrawal, S. Bhandari, A. Bhattacharjee, A. Deo, N. Dixit, P. Harsha, S. Juneja, P. </w:t>
      </w:r>
      <w:proofErr w:type="spellStart"/>
      <w:r w:rsidRPr="00B53178">
        <w:t>Kesarwani</w:t>
      </w:r>
      <w:proofErr w:type="spellEnd"/>
      <w:r w:rsidRPr="00B53178">
        <w:t xml:space="preserve">, A. Swamy, P. Patil, N. Rathod, R. </w:t>
      </w:r>
      <w:proofErr w:type="spellStart"/>
      <w:r w:rsidRPr="00B53178">
        <w:t>Saptharishi</w:t>
      </w:r>
      <w:proofErr w:type="spellEnd"/>
      <w:r w:rsidRPr="00B53178">
        <w:t xml:space="preserve">, S. Shriram, P. Srivastava, R. </w:t>
      </w:r>
      <w:proofErr w:type="spellStart"/>
      <w:r w:rsidRPr="00B53178">
        <w:t>Sundaresan</w:t>
      </w:r>
      <w:proofErr w:type="spellEnd"/>
      <w:r w:rsidRPr="00B53178">
        <w:t xml:space="preserve">, N. K. </w:t>
      </w:r>
      <w:proofErr w:type="spellStart"/>
      <w:r w:rsidRPr="00B53178">
        <w:t>Vaidhiyan</w:t>
      </w:r>
      <w:proofErr w:type="spellEnd"/>
      <w:r w:rsidRPr="00B53178">
        <w:t xml:space="preserve">, and S. </w:t>
      </w:r>
      <w:proofErr w:type="spellStart"/>
      <w:r w:rsidRPr="00B53178">
        <w:t>Yasodharan</w:t>
      </w:r>
      <w:proofErr w:type="spellEnd"/>
      <w:r w:rsidRPr="00B53178">
        <w:t xml:space="preserve"> (2020). </w:t>
      </w:r>
      <w:r w:rsidRPr="00B53178">
        <w:rPr>
          <w:color w:val="222222"/>
          <w:shd w:val="clear" w:color="auto" w:fill="FFFFFF"/>
        </w:rPr>
        <w:t>City-Scale Agent-Based Simulators for the Study of Non-Pharmaceutical Interventions in the Context of the COVID-19 Epidemic. </w:t>
      </w:r>
      <w:r w:rsidRPr="00B53178">
        <w:rPr>
          <w:b/>
          <w:bCs/>
          <w:color w:val="222222"/>
          <w:shd w:val="clear" w:color="auto" w:fill="FFFFFF"/>
        </w:rPr>
        <w:t>Journal of the Indian Institute of Science</w:t>
      </w:r>
      <w:r w:rsidRPr="00B53178">
        <w:rPr>
          <w:color w:val="222222"/>
          <w:shd w:val="clear" w:color="auto" w:fill="FFFFFF"/>
        </w:rPr>
        <w:t>, 1-39.</w:t>
      </w:r>
    </w:p>
    <w:p w14:paraId="2792C246" w14:textId="77777777" w:rsidR="008A3538" w:rsidRPr="00B53178" w:rsidRDefault="008A3538" w:rsidP="00B53178">
      <w:pPr>
        <w:ind w:left="360"/>
        <w:rPr>
          <w:color w:val="000000" w:themeColor="text1"/>
        </w:rPr>
      </w:pPr>
    </w:p>
    <w:p w14:paraId="4433B2A0" w14:textId="77777777" w:rsidR="008A3538" w:rsidRPr="00B53178" w:rsidRDefault="008A3538" w:rsidP="00B53178">
      <w:pPr>
        <w:numPr>
          <w:ilvl w:val="0"/>
          <w:numId w:val="49"/>
        </w:numPr>
        <w:ind w:left="360"/>
        <w:rPr>
          <w:rStyle w:val="Hyperlink"/>
          <w:color w:val="000000" w:themeColor="text1"/>
          <w:u w:val="none"/>
        </w:rPr>
      </w:pPr>
      <w:r w:rsidRPr="00B53178">
        <w:rPr>
          <w:color w:val="000000" w:themeColor="text1"/>
        </w:rPr>
        <w:fldChar w:fldCharType="begin"/>
      </w:r>
      <w:r w:rsidRPr="00B53178">
        <w:rPr>
          <w:color w:val="000000" w:themeColor="text1"/>
        </w:rPr>
        <w:instrText>HYPERLINK "http://www.tcs.tifr.res.in/~sandeepj/avail_papers/Mumbai-Serosurvey%20Technical%20report-NITI_BMC-Round-2%20for%20TIFR%20website.pdf"</w:instrText>
      </w:r>
      <w:r w:rsidRPr="00B53178">
        <w:rPr>
          <w:color w:val="000000" w:themeColor="text1"/>
        </w:rPr>
      </w:r>
      <w:r w:rsidRPr="00B53178">
        <w:rPr>
          <w:color w:val="000000" w:themeColor="text1"/>
        </w:rPr>
        <w:fldChar w:fldCharType="separate"/>
      </w:r>
      <w:r w:rsidRPr="00B53178">
        <w:rPr>
          <w:rStyle w:val="Hyperlink"/>
          <w:color w:val="000000" w:themeColor="text1"/>
          <w:u w:val="none"/>
        </w:rPr>
        <w:t>Mumbai-Serosurvey Technical report-NITI_BMC-Round-2</w:t>
      </w:r>
    </w:p>
    <w:p w14:paraId="0E586AA3" w14:textId="77777777" w:rsidR="008A3538" w:rsidRPr="00B53178" w:rsidRDefault="008A3538" w:rsidP="00B53178">
      <w:pPr>
        <w:ind w:left="360"/>
        <w:rPr>
          <w:color w:val="000000" w:themeColor="text1"/>
        </w:rPr>
      </w:pPr>
      <w:r w:rsidRPr="00B53178">
        <w:rPr>
          <w:color w:val="000000" w:themeColor="text1"/>
        </w:rPr>
        <w:fldChar w:fldCharType="end"/>
      </w:r>
    </w:p>
    <w:p w14:paraId="70FF9FC4" w14:textId="77777777" w:rsidR="008A3538" w:rsidRPr="00B53178" w:rsidRDefault="008A3538" w:rsidP="00B53178">
      <w:pPr>
        <w:numPr>
          <w:ilvl w:val="0"/>
          <w:numId w:val="48"/>
        </w:numPr>
        <w:ind w:left="360"/>
        <w:rPr>
          <w:rStyle w:val="Hyperlink"/>
          <w:color w:val="000000" w:themeColor="text1"/>
          <w:u w:val="none"/>
        </w:rPr>
      </w:pPr>
      <w:r w:rsidRPr="00B53178">
        <w:rPr>
          <w:color w:val="000000" w:themeColor="text1"/>
          <w:lang w:val="en-GB"/>
        </w:rPr>
        <w:fldChar w:fldCharType="begin"/>
      </w:r>
      <w:r w:rsidRPr="00B53178">
        <w:rPr>
          <w:color w:val="000000" w:themeColor="text1"/>
        </w:rPr>
        <w:instrText>HYPERLINK "http://www.tcs.tifr.res.in/~sandeepj/avail_papers/Mumbai-Serosurvey%20Technical%20report-NITI.pdf"</w:instrText>
      </w:r>
      <w:r w:rsidRPr="00B53178">
        <w:rPr>
          <w:color w:val="000000" w:themeColor="text1"/>
          <w:lang w:val="en-GB"/>
        </w:rPr>
      </w:r>
      <w:r w:rsidRPr="00B53178">
        <w:rPr>
          <w:color w:val="000000" w:themeColor="text1"/>
          <w:lang w:val="en-GB"/>
        </w:rPr>
        <w:fldChar w:fldCharType="separate"/>
      </w:r>
      <w:r w:rsidRPr="00B53178">
        <w:rPr>
          <w:rStyle w:val="Hyperlink"/>
          <w:color w:val="000000" w:themeColor="text1"/>
          <w:u w:val="none"/>
        </w:rPr>
        <w:t>Mumbai-Serosurvey Technical report-NITI</w:t>
      </w:r>
    </w:p>
    <w:p w14:paraId="683B7274" w14:textId="77777777" w:rsidR="008A3538" w:rsidRPr="00B53178" w:rsidRDefault="008A3538" w:rsidP="00B53178">
      <w:pPr>
        <w:pStyle w:val="ListParagraph"/>
        <w:ind w:left="360"/>
        <w:rPr>
          <w:color w:val="000000" w:themeColor="text1"/>
          <w:sz w:val="24"/>
          <w:szCs w:val="24"/>
        </w:rPr>
      </w:pPr>
      <w:r w:rsidRPr="00B53178">
        <w:rPr>
          <w:color w:val="000000" w:themeColor="text1"/>
          <w:sz w:val="24"/>
          <w:szCs w:val="24"/>
        </w:rPr>
        <w:fldChar w:fldCharType="end"/>
      </w:r>
    </w:p>
    <w:p w14:paraId="3F20FC16" w14:textId="303B53F3" w:rsidR="008A3538" w:rsidRPr="00B53178" w:rsidRDefault="008A3538" w:rsidP="00B53178">
      <w:pPr>
        <w:pStyle w:val="ListParagraph"/>
        <w:numPr>
          <w:ilvl w:val="0"/>
          <w:numId w:val="48"/>
        </w:numPr>
        <w:ind w:left="360"/>
        <w:rPr>
          <w:rStyle w:val="Hyperlink"/>
          <w:color w:val="000000" w:themeColor="text1"/>
          <w:sz w:val="24"/>
          <w:szCs w:val="24"/>
          <w:u w:val="none"/>
        </w:rPr>
      </w:pPr>
      <w:r w:rsidRPr="00B53178">
        <w:rPr>
          <w:color w:val="000000" w:themeColor="text1"/>
          <w:sz w:val="24"/>
          <w:szCs w:val="24"/>
          <w:shd w:val="clear" w:color="auto" w:fill="FFFFFF"/>
        </w:rPr>
        <w:t>P Harsha, S Juneja, P Patil, N Rathod,</w:t>
      </w:r>
      <w:r w:rsidRPr="00B53178">
        <w:rPr>
          <w:color w:val="000000" w:themeColor="text1"/>
          <w:sz w:val="24"/>
          <w:szCs w:val="24"/>
        </w:rPr>
        <w:t xml:space="preserve"> </w:t>
      </w:r>
      <w:r w:rsidRPr="00B53178">
        <w:rPr>
          <w:color w:val="000000" w:themeColor="text1"/>
          <w:sz w:val="24"/>
          <w:szCs w:val="24"/>
          <w:shd w:val="clear" w:color="auto" w:fill="FFFFFF"/>
        </w:rPr>
        <w:t xml:space="preserve">R </w:t>
      </w:r>
      <w:proofErr w:type="spellStart"/>
      <w:r w:rsidRPr="00B53178">
        <w:rPr>
          <w:color w:val="000000" w:themeColor="text1"/>
          <w:sz w:val="24"/>
          <w:szCs w:val="24"/>
          <w:shd w:val="clear" w:color="auto" w:fill="FFFFFF"/>
        </w:rPr>
        <w:t>Saptharishi</w:t>
      </w:r>
      <w:proofErr w:type="spellEnd"/>
      <w:r w:rsidRPr="00B53178">
        <w:rPr>
          <w:color w:val="000000" w:themeColor="text1"/>
          <w:sz w:val="24"/>
          <w:szCs w:val="24"/>
          <w:shd w:val="clear" w:color="auto" w:fill="FFFFFF"/>
        </w:rPr>
        <w:t xml:space="preserve">, A. Y. </w:t>
      </w:r>
      <w:proofErr w:type="spellStart"/>
      <w:r w:rsidRPr="00B53178">
        <w:rPr>
          <w:color w:val="000000" w:themeColor="text1"/>
          <w:sz w:val="24"/>
          <w:szCs w:val="24"/>
          <w:shd w:val="clear" w:color="auto" w:fill="FFFFFF"/>
        </w:rPr>
        <w:t>Sarath</w:t>
      </w:r>
      <w:proofErr w:type="spellEnd"/>
      <w:r w:rsidRPr="00B53178">
        <w:rPr>
          <w:color w:val="000000" w:themeColor="text1"/>
          <w:sz w:val="24"/>
          <w:szCs w:val="24"/>
          <w:shd w:val="clear" w:color="auto" w:fill="FFFFFF"/>
        </w:rPr>
        <w:t>, S Sriram, P Srivastava, R</w:t>
      </w:r>
      <w:r w:rsidRPr="00B53178">
        <w:rPr>
          <w:color w:val="000000" w:themeColor="text1"/>
          <w:sz w:val="24"/>
          <w:szCs w:val="24"/>
        </w:rPr>
        <w:t xml:space="preserve"> </w:t>
      </w:r>
      <w:proofErr w:type="spellStart"/>
      <w:r w:rsidRPr="00B53178">
        <w:rPr>
          <w:color w:val="000000" w:themeColor="text1"/>
          <w:sz w:val="24"/>
          <w:szCs w:val="24"/>
          <w:shd w:val="clear" w:color="auto" w:fill="FFFFFF"/>
        </w:rPr>
        <w:t>Sundaresan</w:t>
      </w:r>
      <w:proofErr w:type="spellEnd"/>
      <w:r w:rsidRPr="00B53178">
        <w:rPr>
          <w:color w:val="000000" w:themeColor="text1"/>
          <w:sz w:val="24"/>
          <w:szCs w:val="24"/>
          <w:shd w:val="clear" w:color="auto" w:fill="FFFFFF"/>
        </w:rPr>
        <w:t xml:space="preserve">, N K. </w:t>
      </w:r>
      <w:proofErr w:type="spellStart"/>
      <w:r w:rsidRPr="00B53178">
        <w:rPr>
          <w:color w:val="000000" w:themeColor="text1"/>
          <w:sz w:val="24"/>
          <w:szCs w:val="24"/>
          <w:shd w:val="clear" w:color="auto" w:fill="FFFFFF"/>
        </w:rPr>
        <w:t>Vaidhiyan</w:t>
      </w:r>
      <w:proofErr w:type="spellEnd"/>
      <w:r w:rsidRPr="00B53178">
        <w:rPr>
          <w:color w:val="000000" w:themeColor="text1"/>
          <w:sz w:val="24"/>
          <w:szCs w:val="24"/>
          <w:shd w:val="clear" w:color="auto" w:fill="FFFFFF"/>
        </w:rPr>
        <w:t xml:space="preserve">. 2020. </w:t>
      </w:r>
      <w:r w:rsidRPr="00B53178">
        <w:rPr>
          <w:color w:val="000000" w:themeColor="text1"/>
          <w:sz w:val="24"/>
          <w:szCs w:val="24"/>
        </w:rPr>
        <w:t xml:space="preserve"> </w:t>
      </w:r>
      <w:r w:rsidRPr="00B53178">
        <w:rPr>
          <w:color w:val="000000" w:themeColor="text1"/>
          <w:sz w:val="24"/>
          <w:szCs w:val="24"/>
          <w:shd w:val="clear" w:color="auto" w:fill="FFFFFF"/>
        </w:rPr>
        <w:t xml:space="preserve">COVID-19 Epidemic Study II: Phased Emergence </w:t>
      </w:r>
      <w:proofErr w:type="gramStart"/>
      <w:r w:rsidRPr="00B53178">
        <w:rPr>
          <w:color w:val="000000" w:themeColor="text1"/>
          <w:sz w:val="24"/>
          <w:szCs w:val="24"/>
          <w:shd w:val="clear" w:color="auto" w:fill="FFFFFF"/>
        </w:rPr>
        <w:t>From</w:t>
      </w:r>
      <w:proofErr w:type="gramEnd"/>
      <w:r w:rsidRPr="00B53178">
        <w:rPr>
          <w:color w:val="000000" w:themeColor="text1"/>
          <w:sz w:val="24"/>
          <w:szCs w:val="24"/>
          <w:shd w:val="clear" w:color="auto" w:fill="FFFFFF"/>
        </w:rPr>
        <w:t xml:space="preserve"> the Lockdown in Mumbai</w:t>
      </w:r>
      <w:r w:rsidRPr="00B53178">
        <w:rPr>
          <w:color w:val="000000" w:themeColor="text1"/>
          <w:sz w:val="24"/>
          <w:szCs w:val="24"/>
        </w:rPr>
        <w:t xml:space="preserve">. </w:t>
      </w:r>
      <w:hyperlink r:id="rId18" w:tgtFrame="_blank" w:history="1">
        <w:r w:rsidRPr="00B53178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http://arxiv.org/abs/2006.03375</w:t>
        </w:r>
      </w:hyperlink>
    </w:p>
    <w:p w14:paraId="63DEB016" w14:textId="77777777" w:rsidR="00BF37B4" w:rsidRPr="00BF37B4" w:rsidRDefault="00BF37B4" w:rsidP="00BF37B4">
      <w:pPr>
        <w:pStyle w:val="ListParagraph"/>
        <w:rPr>
          <w:color w:val="000000" w:themeColor="text1"/>
          <w:sz w:val="24"/>
          <w:szCs w:val="24"/>
        </w:rPr>
      </w:pPr>
    </w:p>
    <w:p w14:paraId="2A2283FA" w14:textId="52B2D723" w:rsidR="003331D9" w:rsidRPr="000C2E0B" w:rsidRDefault="00EA3071" w:rsidP="008A3538">
      <w:pPr>
        <w:rPr>
          <w:color w:val="000000" w:themeColor="text1"/>
        </w:rPr>
      </w:pPr>
      <w:r>
        <w:rPr>
          <w:color w:val="000000" w:themeColor="text1"/>
        </w:rPr>
        <w:br w:type="page"/>
      </w:r>
      <w:r w:rsidR="00356637">
        <w:rPr>
          <w:b/>
          <w:bCs/>
          <w:sz w:val="32"/>
          <w:szCs w:val="32"/>
        </w:rPr>
        <w:t>Publications</w:t>
      </w:r>
    </w:p>
    <w:p w14:paraId="3A576888" w14:textId="77777777" w:rsidR="00463FEC" w:rsidRDefault="00463FEC" w:rsidP="003331D9">
      <w:pPr>
        <w:rPr>
          <w:b/>
        </w:rPr>
      </w:pPr>
    </w:p>
    <w:p w14:paraId="77F0AA62" w14:textId="3C21ABB3" w:rsidR="008F1945" w:rsidRPr="008F1945" w:rsidRDefault="00124B25" w:rsidP="008F1945">
      <w:pPr>
        <w:rPr>
          <w:b/>
        </w:rPr>
      </w:pPr>
      <w:r>
        <w:rPr>
          <w:b/>
        </w:rPr>
        <w:t>2024</w:t>
      </w:r>
    </w:p>
    <w:p w14:paraId="014644CD" w14:textId="77777777" w:rsidR="008F1945" w:rsidRPr="008815B2" w:rsidRDefault="008F1945" w:rsidP="00124B25">
      <w:pPr>
        <w:pStyle w:val="ListParagraph"/>
        <w:numPr>
          <w:ilvl w:val="0"/>
          <w:numId w:val="72"/>
        </w:numPr>
        <w:rPr>
          <w:b/>
          <w:sz w:val="24"/>
          <w:szCs w:val="24"/>
        </w:rPr>
      </w:pPr>
      <w:r w:rsidRPr="008815B2">
        <w:rPr>
          <w:color w:val="222222"/>
          <w:sz w:val="24"/>
          <w:szCs w:val="24"/>
          <w:shd w:val="clear" w:color="auto" w:fill="FFFFFF"/>
        </w:rPr>
        <w:t xml:space="preserve">Deep, V., </w:t>
      </w:r>
      <w:proofErr w:type="spellStart"/>
      <w:r w:rsidRPr="008815B2">
        <w:rPr>
          <w:color w:val="222222"/>
          <w:sz w:val="24"/>
          <w:szCs w:val="24"/>
          <w:shd w:val="clear" w:color="auto" w:fill="FFFFFF"/>
        </w:rPr>
        <w:t>Bassamboo</w:t>
      </w:r>
      <w:proofErr w:type="spellEnd"/>
      <w:r w:rsidRPr="008815B2">
        <w:rPr>
          <w:color w:val="222222"/>
          <w:sz w:val="24"/>
          <w:szCs w:val="24"/>
          <w:shd w:val="clear" w:color="auto" w:fill="FFFFFF"/>
        </w:rPr>
        <w:t xml:space="preserve">, A. and </w:t>
      </w:r>
      <w:proofErr w:type="spellStart"/>
      <w:r w:rsidRPr="008815B2">
        <w:rPr>
          <w:color w:val="222222"/>
          <w:sz w:val="24"/>
          <w:szCs w:val="24"/>
          <w:shd w:val="clear" w:color="auto" w:fill="FFFFFF"/>
        </w:rPr>
        <w:t>Juneja</w:t>
      </w:r>
      <w:proofErr w:type="spellEnd"/>
      <w:r w:rsidRPr="008815B2">
        <w:rPr>
          <w:color w:val="222222"/>
          <w:sz w:val="24"/>
          <w:szCs w:val="24"/>
          <w:shd w:val="clear" w:color="auto" w:fill="FFFFFF"/>
        </w:rPr>
        <w:t xml:space="preserve">, S. Asymptotically Optimal and Computationally Efficient Average Treatment Effect Estimation in A/B testing. To appear in </w:t>
      </w:r>
      <w:r w:rsidRPr="008815B2">
        <w:rPr>
          <w:b/>
          <w:bCs/>
          <w:color w:val="222222"/>
          <w:sz w:val="24"/>
          <w:szCs w:val="24"/>
          <w:shd w:val="clear" w:color="auto" w:fill="FFFFFF"/>
        </w:rPr>
        <w:t>ICML</w:t>
      </w:r>
      <w:r w:rsidRPr="008815B2">
        <w:rPr>
          <w:color w:val="222222"/>
          <w:sz w:val="24"/>
          <w:szCs w:val="24"/>
          <w:shd w:val="clear" w:color="auto" w:fill="FFFFFF"/>
        </w:rPr>
        <w:t xml:space="preserve"> 2024. </w:t>
      </w:r>
    </w:p>
    <w:p w14:paraId="40BCD139" w14:textId="77777777" w:rsidR="008F1945" w:rsidRPr="008815B2" w:rsidRDefault="008F1945" w:rsidP="008F1945">
      <w:pPr>
        <w:pStyle w:val="ListParagraph"/>
        <w:ind w:left="360"/>
        <w:rPr>
          <w:b/>
          <w:sz w:val="24"/>
          <w:szCs w:val="24"/>
        </w:rPr>
      </w:pPr>
    </w:p>
    <w:p w14:paraId="448EBBAB" w14:textId="77777777" w:rsidR="008815B2" w:rsidRPr="008815B2" w:rsidRDefault="008815B2" w:rsidP="008815B2">
      <w:pPr>
        <w:pStyle w:val="ListParagraph"/>
        <w:numPr>
          <w:ilvl w:val="0"/>
          <w:numId w:val="76"/>
        </w:numPr>
        <w:rPr>
          <w:sz w:val="24"/>
          <w:szCs w:val="24"/>
        </w:rPr>
      </w:pPr>
      <w:proofErr w:type="spellStart"/>
      <w:r w:rsidRPr="008815B2">
        <w:rPr>
          <w:sz w:val="24"/>
          <w:szCs w:val="24"/>
        </w:rPr>
        <w:t>Hult</w:t>
      </w:r>
      <w:proofErr w:type="spellEnd"/>
      <w:r w:rsidRPr="008815B2">
        <w:rPr>
          <w:sz w:val="24"/>
          <w:szCs w:val="24"/>
        </w:rPr>
        <w:t xml:space="preserve">, H., Jain, A., </w:t>
      </w:r>
      <w:proofErr w:type="spellStart"/>
      <w:r w:rsidRPr="008815B2">
        <w:rPr>
          <w:sz w:val="24"/>
          <w:szCs w:val="24"/>
        </w:rPr>
        <w:t>Juneja</w:t>
      </w:r>
      <w:proofErr w:type="spellEnd"/>
      <w:r w:rsidRPr="008815B2">
        <w:rPr>
          <w:sz w:val="24"/>
          <w:szCs w:val="24"/>
        </w:rPr>
        <w:t xml:space="preserve">, S., Nyquist, P. and Vijayan S. 2024. </w:t>
      </w:r>
      <w:r w:rsidRPr="008815B2">
        <w:rPr>
          <w:color w:val="000000"/>
          <w:sz w:val="24"/>
          <w:szCs w:val="24"/>
          <w:shd w:val="clear" w:color="auto" w:fill="FFFFFF"/>
        </w:rPr>
        <w:t xml:space="preserve">A Deep Learning Approach for Rare Event Simulation in diffusion processes. To appear in </w:t>
      </w:r>
      <w:r w:rsidRPr="008815B2">
        <w:rPr>
          <w:b/>
          <w:bCs/>
          <w:color w:val="222222"/>
          <w:sz w:val="24"/>
          <w:szCs w:val="24"/>
          <w:shd w:val="clear" w:color="auto" w:fill="FFFFFF"/>
        </w:rPr>
        <w:t>2024 Winter Simulation Conference (WSC)</w:t>
      </w:r>
      <w:r w:rsidRPr="008815B2">
        <w:rPr>
          <w:color w:val="222222"/>
          <w:sz w:val="24"/>
          <w:szCs w:val="24"/>
          <w:shd w:val="clear" w:color="auto" w:fill="FFFFFF"/>
        </w:rPr>
        <w:t>. IEEE</w:t>
      </w:r>
    </w:p>
    <w:p w14:paraId="32C26417" w14:textId="77777777" w:rsidR="008815B2" w:rsidRPr="008815B2" w:rsidRDefault="008815B2" w:rsidP="008815B2">
      <w:pPr>
        <w:pStyle w:val="ListParagraph"/>
        <w:rPr>
          <w:sz w:val="24"/>
          <w:szCs w:val="24"/>
        </w:rPr>
      </w:pPr>
    </w:p>
    <w:p w14:paraId="66869F71" w14:textId="77777777" w:rsidR="008815B2" w:rsidRPr="008815B2" w:rsidRDefault="008815B2" w:rsidP="008815B2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8815B2">
        <w:rPr>
          <w:color w:val="000000"/>
          <w:sz w:val="24"/>
          <w:szCs w:val="24"/>
          <w:shd w:val="clear" w:color="auto" w:fill="FFFFFF"/>
        </w:rPr>
        <w:t xml:space="preserve">Bhattacharjee, A. and </w:t>
      </w:r>
      <w:proofErr w:type="spellStart"/>
      <w:r w:rsidRPr="008815B2">
        <w:rPr>
          <w:color w:val="000000"/>
          <w:sz w:val="24"/>
          <w:szCs w:val="24"/>
          <w:shd w:val="clear" w:color="auto" w:fill="FFFFFF"/>
        </w:rPr>
        <w:t>Juneja</w:t>
      </w:r>
      <w:proofErr w:type="spellEnd"/>
      <w:r w:rsidRPr="008815B2">
        <w:rPr>
          <w:color w:val="000000"/>
          <w:sz w:val="24"/>
          <w:szCs w:val="24"/>
          <w:shd w:val="clear" w:color="auto" w:fill="FFFFFF"/>
        </w:rPr>
        <w:t xml:space="preserve">, S. 2024. Selecting the Safest Design in Rare Event Settings. To appear in </w:t>
      </w:r>
      <w:r w:rsidRPr="008815B2">
        <w:rPr>
          <w:b/>
          <w:bCs/>
          <w:color w:val="222222"/>
          <w:sz w:val="24"/>
          <w:szCs w:val="24"/>
          <w:shd w:val="clear" w:color="auto" w:fill="FFFFFF"/>
        </w:rPr>
        <w:t>2024 Winter Simulation Conference (WSC)</w:t>
      </w:r>
      <w:r w:rsidRPr="008815B2">
        <w:rPr>
          <w:color w:val="222222"/>
          <w:sz w:val="24"/>
          <w:szCs w:val="24"/>
          <w:shd w:val="clear" w:color="auto" w:fill="FFFFFF"/>
        </w:rPr>
        <w:t>. IEEE</w:t>
      </w:r>
    </w:p>
    <w:p w14:paraId="559FB121" w14:textId="77777777" w:rsidR="008815B2" w:rsidRPr="008815B2" w:rsidRDefault="008815B2" w:rsidP="008815B2">
      <w:pPr>
        <w:pStyle w:val="ListParagraph"/>
        <w:ind w:left="360"/>
        <w:rPr>
          <w:sz w:val="24"/>
          <w:szCs w:val="24"/>
        </w:rPr>
      </w:pPr>
    </w:p>
    <w:p w14:paraId="066C93A5" w14:textId="77777777" w:rsidR="008F1945" w:rsidRPr="008815B2" w:rsidRDefault="008F1945" w:rsidP="00124B25">
      <w:pPr>
        <w:pStyle w:val="ListParagraph"/>
        <w:numPr>
          <w:ilvl w:val="0"/>
          <w:numId w:val="72"/>
        </w:numPr>
        <w:rPr>
          <w:b/>
          <w:sz w:val="24"/>
          <w:szCs w:val="24"/>
        </w:rPr>
      </w:pPr>
      <w:r w:rsidRPr="008815B2">
        <w:rPr>
          <w:color w:val="222222"/>
          <w:sz w:val="24"/>
          <w:szCs w:val="24"/>
          <w:shd w:val="clear" w:color="auto" w:fill="FFFFFF"/>
        </w:rPr>
        <w:t xml:space="preserve">Bandyopadhyay, A., </w:t>
      </w:r>
      <w:proofErr w:type="spellStart"/>
      <w:r w:rsidRPr="008815B2">
        <w:rPr>
          <w:color w:val="222222"/>
          <w:sz w:val="24"/>
          <w:szCs w:val="24"/>
          <w:shd w:val="clear" w:color="auto" w:fill="FFFFFF"/>
        </w:rPr>
        <w:t>Juneja</w:t>
      </w:r>
      <w:proofErr w:type="spellEnd"/>
      <w:r w:rsidRPr="008815B2">
        <w:rPr>
          <w:color w:val="222222"/>
          <w:sz w:val="24"/>
          <w:szCs w:val="24"/>
          <w:shd w:val="clear" w:color="auto" w:fill="FFFFFF"/>
        </w:rPr>
        <w:t xml:space="preserve">, S. and Agrawal, S., 2024. Optimal Top-Two Method for Best Arm Identification and Fluid Analysis. </w:t>
      </w:r>
      <w:proofErr w:type="spellStart"/>
      <w:r w:rsidRPr="008815B2">
        <w:rPr>
          <w:color w:val="222222"/>
          <w:sz w:val="24"/>
          <w:szCs w:val="24"/>
          <w:shd w:val="clear" w:color="auto" w:fill="FFFFFF"/>
        </w:rPr>
        <w:t>arXiv</w:t>
      </w:r>
      <w:proofErr w:type="spellEnd"/>
      <w:r w:rsidRPr="008815B2">
        <w:rPr>
          <w:color w:val="222222"/>
          <w:sz w:val="24"/>
          <w:szCs w:val="24"/>
          <w:shd w:val="clear" w:color="auto" w:fill="FFFFFF"/>
        </w:rPr>
        <w:t xml:space="preserve"> preprint arXiv:2403.09123. </w:t>
      </w:r>
    </w:p>
    <w:p w14:paraId="470D27E3" w14:textId="77777777" w:rsidR="008F1945" w:rsidRPr="008815B2" w:rsidRDefault="008F1945" w:rsidP="008F1945">
      <w:pPr>
        <w:rPr>
          <w:b/>
        </w:rPr>
      </w:pPr>
    </w:p>
    <w:p w14:paraId="1CFAA152" w14:textId="052A7242" w:rsidR="00124B25" w:rsidRPr="008815B2" w:rsidRDefault="008F1945" w:rsidP="00124B25">
      <w:pPr>
        <w:pStyle w:val="ListParagraph"/>
        <w:numPr>
          <w:ilvl w:val="0"/>
          <w:numId w:val="72"/>
        </w:numPr>
        <w:rPr>
          <w:b/>
          <w:sz w:val="24"/>
          <w:szCs w:val="24"/>
        </w:rPr>
      </w:pPr>
      <w:r w:rsidRPr="008815B2">
        <w:rPr>
          <w:color w:val="222222"/>
          <w:sz w:val="24"/>
          <w:szCs w:val="24"/>
          <w:shd w:val="clear" w:color="auto" w:fill="FFFFFF"/>
        </w:rPr>
        <w:t xml:space="preserve">Narula, A., Jain, A., Batra, J. and </w:t>
      </w:r>
      <w:proofErr w:type="spellStart"/>
      <w:r w:rsidRPr="008815B2">
        <w:rPr>
          <w:color w:val="222222"/>
          <w:sz w:val="24"/>
          <w:szCs w:val="24"/>
          <w:shd w:val="clear" w:color="auto" w:fill="FFFFFF"/>
        </w:rPr>
        <w:t>Juneja</w:t>
      </w:r>
      <w:proofErr w:type="spellEnd"/>
      <w:r w:rsidRPr="008815B2">
        <w:rPr>
          <w:color w:val="222222"/>
          <w:sz w:val="24"/>
          <w:szCs w:val="24"/>
          <w:shd w:val="clear" w:color="auto" w:fill="FFFFFF"/>
        </w:rPr>
        <w:t xml:space="preserve">, S., 2024. Comparing skill of historical rainfall </w:t>
      </w:r>
      <w:proofErr w:type="gramStart"/>
      <w:r w:rsidRPr="008815B2">
        <w:rPr>
          <w:color w:val="222222"/>
          <w:sz w:val="24"/>
          <w:szCs w:val="24"/>
          <w:shd w:val="clear" w:color="auto" w:fill="FFFFFF"/>
        </w:rPr>
        <w:t>data based</w:t>
      </w:r>
      <w:proofErr w:type="gramEnd"/>
      <w:r w:rsidRPr="008815B2">
        <w:rPr>
          <w:color w:val="222222"/>
          <w:sz w:val="24"/>
          <w:szCs w:val="24"/>
          <w:shd w:val="clear" w:color="auto" w:fill="FFFFFF"/>
        </w:rPr>
        <w:t xml:space="preserve"> monsoon rainfall prediction in India with NCEP-NWP forecasts. </w:t>
      </w:r>
      <w:proofErr w:type="spellStart"/>
      <w:r w:rsidRPr="008815B2">
        <w:rPr>
          <w:color w:val="222222"/>
          <w:sz w:val="24"/>
          <w:szCs w:val="24"/>
          <w:shd w:val="clear" w:color="auto" w:fill="FFFFFF"/>
        </w:rPr>
        <w:t>arXiv</w:t>
      </w:r>
      <w:proofErr w:type="spellEnd"/>
      <w:r w:rsidRPr="008815B2">
        <w:rPr>
          <w:color w:val="222222"/>
          <w:sz w:val="24"/>
          <w:szCs w:val="24"/>
          <w:shd w:val="clear" w:color="auto" w:fill="FFFFFF"/>
        </w:rPr>
        <w:t xml:space="preserve"> preprint arXiv:2402.07851</w:t>
      </w:r>
      <w:r w:rsidR="00124B25" w:rsidRPr="008815B2">
        <w:rPr>
          <w:color w:val="222222"/>
          <w:sz w:val="24"/>
          <w:szCs w:val="24"/>
          <w:shd w:val="clear" w:color="auto" w:fill="FFFFFF"/>
        </w:rPr>
        <w:t>.</w:t>
      </w:r>
    </w:p>
    <w:p w14:paraId="6A4819D7" w14:textId="77777777" w:rsidR="00124B25" w:rsidRDefault="00124B25" w:rsidP="00DD06A0">
      <w:pPr>
        <w:rPr>
          <w:b/>
        </w:rPr>
      </w:pPr>
    </w:p>
    <w:p w14:paraId="06E9905E" w14:textId="42163DA7" w:rsidR="003271CF" w:rsidRPr="00DD06A0" w:rsidRDefault="00463FEC" w:rsidP="00DD06A0">
      <w:pPr>
        <w:rPr>
          <w:b/>
        </w:rPr>
      </w:pPr>
      <w:r>
        <w:rPr>
          <w:b/>
        </w:rPr>
        <w:t>2023</w:t>
      </w:r>
    </w:p>
    <w:tbl>
      <w:tblPr>
        <w:tblW w:w="180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3"/>
      </w:tblGrid>
      <w:tr w:rsidR="003271CF" w:rsidRPr="003271CF" w14:paraId="6BE209C6" w14:textId="77777777" w:rsidTr="008815B2">
        <w:tc>
          <w:tcPr>
            <w:tcW w:w="18003" w:type="dxa"/>
            <w:shd w:val="clear" w:color="auto" w:fill="FFFFFF"/>
            <w:vAlign w:val="center"/>
            <w:hideMark/>
          </w:tcPr>
          <w:p w14:paraId="094FFA00" w14:textId="77777777" w:rsidR="00FB3A69" w:rsidRPr="00FB3A69" w:rsidRDefault="003271CF" w:rsidP="003271CF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Pr="003271CF">
              <w:rPr>
                <w:color w:val="222222"/>
                <w:sz w:val="24"/>
                <w:szCs w:val="24"/>
              </w:rPr>
              <w:t xml:space="preserve">Bhattacharjee, A., Vijayan, S. and </w:t>
            </w:r>
            <w:proofErr w:type="spellStart"/>
            <w:r w:rsidRPr="003271CF">
              <w:rPr>
                <w:color w:val="222222"/>
                <w:sz w:val="24"/>
                <w:szCs w:val="24"/>
              </w:rPr>
              <w:t>Juneja</w:t>
            </w:r>
            <w:proofErr w:type="spellEnd"/>
            <w:r w:rsidRPr="003271CF">
              <w:rPr>
                <w:color w:val="222222"/>
                <w:sz w:val="24"/>
                <w:szCs w:val="24"/>
              </w:rPr>
              <w:t>, S., 2023, July. Best</w:t>
            </w:r>
            <w:r w:rsidR="00CB38BC">
              <w:rPr>
                <w:color w:val="222222"/>
                <w:sz w:val="24"/>
                <w:szCs w:val="24"/>
              </w:rPr>
              <w:t xml:space="preserve"> </w:t>
            </w:r>
            <w:r w:rsidRPr="003271CF">
              <w:rPr>
                <w:color w:val="222222"/>
                <w:sz w:val="24"/>
                <w:szCs w:val="24"/>
              </w:rPr>
              <w:t xml:space="preserve">arm identification in rare </w:t>
            </w:r>
            <w:r w:rsidR="008815B2">
              <w:rPr>
                <w:color w:val="222222"/>
                <w:sz w:val="24"/>
                <w:szCs w:val="24"/>
              </w:rPr>
              <w:t xml:space="preserve">events. </w:t>
            </w:r>
          </w:p>
          <w:p w14:paraId="3E5CCE1F" w14:textId="08E37C5A" w:rsidR="003271CF" w:rsidRPr="00FB3A69" w:rsidRDefault="00FB3A69" w:rsidP="00FB3A69">
            <w:r>
              <w:rPr>
                <w:color w:val="222222"/>
              </w:rPr>
              <w:t xml:space="preserve">      </w:t>
            </w:r>
            <w:r w:rsidR="003271CF" w:rsidRPr="00FB3A69">
              <w:rPr>
                <w:color w:val="222222"/>
              </w:rPr>
              <w:t>In </w:t>
            </w:r>
            <w:r w:rsidR="003271CF" w:rsidRPr="00FB3A69">
              <w:rPr>
                <w:b/>
                <w:bCs/>
                <w:color w:val="222222"/>
              </w:rPr>
              <w:t>Uncertainty in Artificial Intelligence</w:t>
            </w:r>
            <w:r w:rsidR="003271CF" w:rsidRPr="00FB3A69">
              <w:rPr>
                <w:color w:val="222222"/>
              </w:rPr>
              <w:t xml:space="preserve"> (pp. 163-172). PMLR. </w:t>
            </w:r>
          </w:p>
          <w:p w14:paraId="32E3DE87" w14:textId="77777777" w:rsidR="003271CF" w:rsidRPr="003271CF" w:rsidRDefault="003271CF" w:rsidP="003271CF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4AD61384" w14:textId="77777777" w:rsidR="00FB3A69" w:rsidRPr="00FB3A69" w:rsidRDefault="00C52C2A" w:rsidP="003271CF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Pr="00C52C2A">
              <w:rPr>
                <w:color w:val="222222"/>
                <w:sz w:val="24"/>
                <w:szCs w:val="24"/>
              </w:rPr>
              <w:t xml:space="preserve">Mittal, D., </w:t>
            </w:r>
            <w:proofErr w:type="spellStart"/>
            <w:r w:rsidRPr="00C52C2A">
              <w:rPr>
                <w:color w:val="222222"/>
                <w:sz w:val="24"/>
                <w:szCs w:val="24"/>
              </w:rPr>
              <w:t>Juneja</w:t>
            </w:r>
            <w:proofErr w:type="spellEnd"/>
            <w:r w:rsidRPr="00C52C2A">
              <w:rPr>
                <w:color w:val="222222"/>
                <w:sz w:val="24"/>
                <w:szCs w:val="24"/>
              </w:rPr>
              <w:t xml:space="preserve">., S. and Agrawal, S. 2023. Agent based simulators for epidemic modelling: </w:t>
            </w:r>
          </w:p>
          <w:p w14:paraId="518461BD" w14:textId="77777777" w:rsidR="00FB3A69" w:rsidRDefault="00FB3A69" w:rsidP="00FB3A69">
            <w:pPr>
              <w:rPr>
                <w:b/>
                <w:bCs/>
                <w:color w:val="222222"/>
              </w:rPr>
            </w:pPr>
            <w:r>
              <w:rPr>
                <w:color w:val="222222"/>
              </w:rPr>
              <w:t xml:space="preserve">      </w:t>
            </w:r>
            <w:r w:rsidR="00C52C2A" w:rsidRPr="00FB3A69">
              <w:rPr>
                <w:color w:val="222222"/>
              </w:rPr>
              <w:t>Simulating larger models using smaller ones. Proc. 4th International</w:t>
            </w:r>
            <w:r>
              <w:rPr>
                <w:color w:val="222222"/>
              </w:rPr>
              <w:t xml:space="preserve"> </w:t>
            </w:r>
            <w:r w:rsidR="00C52C2A" w:rsidRPr="00FB3A69">
              <w:rPr>
                <w:b/>
                <w:bCs/>
                <w:color w:val="222222"/>
              </w:rPr>
              <w:t xml:space="preserve">AAMAS Workshop </w:t>
            </w:r>
          </w:p>
          <w:p w14:paraId="20F22F3D" w14:textId="057433B0" w:rsidR="00C52C2A" w:rsidRPr="00FB3A69" w:rsidRDefault="00FB3A69" w:rsidP="00FB3A69">
            <w:pPr>
              <w:rPr>
                <w:color w:val="222222"/>
              </w:rPr>
            </w:pPr>
            <w:r>
              <w:rPr>
                <w:b/>
                <w:bCs/>
                <w:color w:val="222222"/>
              </w:rPr>
              <w:t xml:space="preserve">      </w:t>
            </w:r>
            <w:r w:rsidR="00C52C2A" w:rsidRPr="00FB3A69">
              <w:rPr>
                <w:b/>
                <w:bCs/>
                <w:color w:val="222222"/>
              </w:rPr>
              <w:t>on Autonomous Agents for Social Good (AASG 2023)</w:t>
            </w:r>
            <w:r w:rsidR="00C52C2A" w:rsidRPr="00FB3A69">
              <w:rPr>
                <w:color w:val="222222"/>
              </w:rPr>
              <w:t>.</w:t>
            </w:r>
          </w:p>
          <w:p w14:paraId="060AFD99" w14:textId="77777777" w:rsidR="00C52C2A" w:rsidRPr="00C52C2A" w:rsidRDefault="00C52C2A" w:rsidP="00C52C2A">
            <w:pPr>
              <w:pStyle w:val="ListParagraph"/>
              <w:rPr>
                <w:color w:val="222222"/>
                <w:sz w:val="24"/>
                <w:szCs w:val="24"/>
              </w:rPr>
            </w:pPr>
          </w:p>
          <w:p w14:paraId="61298707" w14:textId="77777777" w:rsidR="00FB3A69" w:rsidRPr="00FB3A69" w:rsidRDefault="003271CF" w:rsidP="003271CF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Pr="003271CF">
              <w:rPr>
                <w:color w:val="222222"/>
                <w:sz w:val="24"/>
                <w:szCs w:val="24"/>
              </w:rPr>
              <w:t xml:space="preserve">Agrawal, S., </w:t>
            </w:r>
            <w:proofErr w:type="spellStart"/>
            <w:r w:rsidRPr="003271CF">
              <w:rPr>
                <w:color w:val="222222"/>
                <w:sz w:val="24"/>
                <w:szCs w:val="24"/>
              </w:rPr>
              <w:t>Juneja</w:t>
            </w:r>
            <w:proofErr w:type="spellEnd"/>
            <w:r w:rsidRPr="003271CF">
              <w:rPr>
                <w:color w:val="222222"/>
                <w:sz w:val="24"/>
                <w:szCs w:val="24"/>
              </w:rPr>
              <w:t xml:space="preserve">, S., Shanmugam, K. and </w:t>
            </w:r>
            <w:proofErr w:type="spellStart"/>
            <w:r w:rsidRPr="003271CF">
              <w:rPr>
                <w:color w:val="222222"/>
                <w:sz w:val="24"/>
                <w:szCs w:val="24"/>
              </w:rPr>
              <w:t>Suggala</w:t>
            </w:r>
            <w:proofErr w:type="spellEnd"/>
            <w:r w:rsidRPr="003271CF">
              <w:rPr>
                <w:color w:val="222222"/>
                <w:sz w:val="24"/>
                <w:szCs w:val="24"/>
              </w:rPr>
              <w:t xml:space="preserve">, A.S., 2023. Optimal Best-Arm </w:t>
            </w:r>
          </w:p>
          <w:p w14:paraId="32A2E0E0" w14:textId="55EF8761" w:rsidR="003271CF" w:rsidRPr="003271CF" w:rsidRDefault="003271CF" w:rsidP="00FB3A69">
            <w:pPr>
              <w:pStyle w:val="ListParagraph"/>
              <w:ind w:left="360"/>
              <w:rPr>
                <w:sz w:val="24"/>
                <w:szCs w:val="24"/>
              </w:rPr>
            </w:pPr>
            <w:r w:rsidRPr="003271CF">
              <w:rPr>
                <w:color w:val="222222"/>
                <w:sz w:val="24"/>
                <w:szCs w:val="24"/>
              </w:rPr>
              <w:t>Identification in Bandits with Access to Offline Data. </w:t>
            </w:r>
            <w:proofErr w:type="spellStart"/>
            <w:r w:rsidRPr="003271CF">
              <w:rPr>
                <w:i/>
                <w:iCs/>
                <w:color w:val="222222"/>
                <w:sz w:val="24"/>
                <w:szCs w:val="24"/>
              </w:rPr>
              <w:t>arXiv</w:t>
            </w:r>
            <w:proofErr w:type="spellEnd"/>
            <w:r w:rsidRPr="003271CF">
              <w:rPr>
                <w:i/>
                <w:iCs/>
                <w:color w:val="222222"/>
                <w:sz w:val="24"/>
                <w:szCs w:val="24"/>
              </w:rPr>
              <w:t xml:space="preserve"> preprint arXiv:2306.09048</w:t>
            </w:r>
            <w:r>
              <w:rPr>
                <w:i/>
                <w:iCs/>
                <w:color w:val="222222"/>
                <w:sz w:val="24"/>
                <w:szCs w:val="24"/>
              </w:rPr>
              <w:t xml:space="preserve"> 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</w:p>
          <w:p w14:paraId="342AE244" w14:textId="77777777" w:rsidR="00E72B22" w:rsidRPr="00E72B22" w:rsidRDefault="00E72B22" w:rsidP="00E72B22">
            <w:pPr>
              <w:rPr>
                <w:color w:val="222222"/>
              </w:rPr>
            </w:pPr>
          </w:p>
          <w:p w14:paraId="2C247C2B" w14:textId="77777777" w:rsidR="00FB3A69" w:rsidRPr="00FB3A69" w:rsidRDefault="00E72B22" w:rsidP="003271CF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Pr="00E72B22">
              <w:rPr>
                <w:color w:val="222222"/>
                <w:sz w:val="24"/>
                <w:szCs w:val="24"/>
                <w:lang w:val="en-IN"/>
              </w:rPr>
              <w:t xml:space="preserve">Mittal, D., </w:t>
            </w:r>
            <w:proofErr w:type="spellStart"/>
            <w:r w:rsidRPr="00E72B22">
              <w:rPr>
                <w:color w:val="222222"/>
                <w:sz w:val="24"/>
                <w:szCs w:val="24"/>
                <w:lang w:val="en-IN"/>
              </w:rPr>
              <w:t>Juneja</w:t>
            </w:r>
            <w:proofErr w:type="spellEnd"/>
            <w:r w:rsidRPr="00E72B22">
              <w:rPr>
                <w:color w:val="222222"/>
                <w:sz w:val="24"/>
                <w:szCs w:val="24"/>
                <w:lang w:val="en-IN"/>
              </w:rPr>
              <w:t xml:space="preserve">, S. and Agrawal, S., 2023. Shift, scale and restart smaller models to estimate </w:t>
            </w:r>
          </w:p>
          <w:p w14:paraId="6A295EE6" w14:textId="77777777" w:rsidR="00FB3A69" w:rsidRDefault="00E72B22" w:rsidP="00FB3A69">
            <w:pPr>
              <w:pStyle w:val="ListParagraph"/>
              <w:ind w:left="360"/>
              <w:rPr>
                <w:b/>
                <w:bCs/>
                <w:color w:val="222222"/>
                <w:sz w:val="24"/>
                <w:szCs w:val="24"/>
                <w:lang w:val="en-IN"/>
              </w:rPr>
            </w:pPr>
            <w:r w:rsidRPr="00E72B22">
              <w:rPr>
                <w:color w:val="222222"/>
                <w:sz w:val="24"/>
                <w:szCs w:val="24"/>
                <w:lang w:val="en-IN"/>
              </w:rPr>
              <w:t>larger ones: Agent based simulators in epidemiology. </w:t>
            </w:r>
            <w:r w:rsidRPr="00DD06A0">
              <w:rPr>
                <w:b/>
                <w:bCs/>
                <w:color w:val="222222"/>
                <w:sz w:val="24"/>
                <w:szCs w:val="24"/>
                <w:lang w:val="en-IN"/>
              </w:rPr>
              <w:t xml:space="preserve">ACM SIGMETRICS Performance </w:t>
            </w:r>
          </w:p>
          <w:p w14:paraId="150B51C8" w14:textId="0EBC5584" w:rsidR="00E72B22" w:rsidRPr="00E72B22" w:rsidRDefault="00E72B22" w:rsidP="00FB3A69">
            <w:pPr>
              <w:pStyle w:val="ListParagraph"/>
              <w:ind w:left="360"/>
              <w:rPr>
                <w:sz w:val="24"/>
                <w:szCs w:val="24"/>
              </w:rPr>
            </w:pPr>
            <w:r w:rsidRPr="00DD06A0">
              <w:rPr>
                <w:b/>
                <w:bCs/>
                <w:color w:val="222222"/>
                <w:sz w:val="24"/>
                <w:szCs w:val="24"/>
                <w:lang w:val="en-IN"/>
              </w:rPr>
              <w:t>Evaluation Review</w:t>
            </w:r>
            <w:r w:rsidRPr="00DD06A0">
              <w:rPr>
                <w:color w:val="222222"/>
                <w:sz w:val="24"/>
                <w:szCs w:val="24"/>
                <w:lang w:val="en-IN"/>
              </w:rPr>
              <w:t>, 50(4),</w:t>
            </w:r>
            <w:r w:rsidRPr="00E72B22">
              <w:rPr>
                <w:color w:val="222222"/>
                <w:sz w:val="24"/>
                <w:szCs w:val="24"/>
                <w:lang w:val="en-IN"/>
              </w:rPr>
              <w:t xml:space="preserve"> pp.56-58.</w:t>
            </w:r>
            <w:r w:rsidRPr="00E72B22">
              <w:rPr>
                <w:rFonts w:ascii="Arial" w:hAnsi="Arial" w:cs="Arial"/>
                <w:color w:val="222222"/>
                <w:shd w:val="clear" w:color="auto" w:fill="FFFFFF"/>
                <w:lang w:val="en-IN" w:eastAsia="en-GB"/>
              </w:rPr>
              <w:t xml:space="preserve"> </w:t>
            </w:r>
          </w:p>
          <w:p w14:paraId="6E4D221F" w14:textId="77777777" w:rsidR="00E72B22" w:rsidRPr="00E72B22" w:rsidRDefault="00E72B22" w:rsidP="00E72B22">
            <w:pPr>
              <w:pStyle w:val="ListParagraph"/>
              <w:rPr>
                <w:color w:val="222222"/>
                <w:sz w:val="24"/>
                <w:szCs w:val="24"/>
                <w:lang w:val="en-IN"/>
              </w:rPr>
            </w:pPr>
          </w:p>
          <w:p w14:paraId="0CB0FBA3" w14:textId="77777777" w:rsidR="00FB3A69" w:rsidRPr="00FB3A69" w:rsidRDefault="00E72B22" w:rsidP="003271CF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proofErr w:type="spellStart"/>
            <w:r w:rsidRPr="00E72B22">
              <w:rPr>
                <w:color w:val="222222"/>
                <w:sz w:val="24"/>
                <w:szCs w:val="24"/>
                <w:lang w:val="en-IN"/>
              </w:rPr>
              <w:t>Bassamboo</w:t>
            </w:r>
            <w:proofErr w:type="spellEnd"/>
            <w:r w:rsidRPr="00E72B22">
              <w:rPr>
                <w:color w:val="222222"/>
                <w:sz w:val="24"/>
                <w:szCs w:val="24"/>
                <w:lang w:val="en-IN"/>
              </w:rPr>
              <w:t xml:space="preserve">, A., Deep, V., </w:t>
            </w:r>
            <w:proofErr w:type="spellStart"/>
            <w:r w:rsidRPr="00E72B22">
              <w:rPr>
                <w:color w:val="222222"/>
                <w:sz w:val="24"/>
                <w:szCs w:val="24"/>
                <w:lang w:val="en-IN"/>
              </w:rPr>
              <w:t>Juneja</w:t>
            </w:r>
            <w:proofErr w:type="spellEnd"/>
            <w:r w:rsidRPr="00E72B22">
              <w:rPr>
                <w:color w:val="222222"/>
                <w:sz w:val="24"/>
                <w:szCs w:val="24"/>
                <w:lang w:val="en-IN"/>
              </w:rPr>
              <w:t xml:space="preserve">, S. and </w:t>
            </w:r>
            <w:proofErr w:type="spellStart"/>
            <w:r w:rsidRPr="00E72B22">
              <w:rPr>
                <w:color w:val="222222"/>
                <w:sz w:val="24"/>
                <w:szCs w:val="24"/>
                <w:lang w:val="en-IN"/>
              </w:rPr>
              <w:t>Zeevi</w:t>
            </w:r>
            <w:proofErr w:type="spellEnd"/>
            <w:r w:rsidRPr="00E72B22">
              <w:rPr>
                <w:color w:val="222222"/>
                <w:sz w:val="24"/>
                <w:szCs w:val="24"/>
                <w:lang w:val="en-IN"/>
              </w:rPr>
              <w:t xml:space="preserve">, A., 2023. Learning to Ask the Right Questions: </w:t>
            </w:r>
          </w:p>
          <w:p w14:paraId="2EFBE731" w14:textId="502A955D" w:rsidR="003271CF" w:rsidRPr="00C52C2A" w:rsidRDefault="00E72B22" w:rsidP="00FB3A69">
            <w:pPr>
              <w:pStyle w:val="ListParagraph"/>
              <w:ind w:left="360"/>
              <w:rPr>
                <w:sz w:val="24"/>
                <w:szCs w:val="24"/>
              </w:rPr>
            </w:pPr>
            <w:r w:rsidRPr="00E72B22">
              <w:rPr>
                <w:color w:val="222222"/>
                <w:sz w:val="24"/>
                <w:szCs w:val="24"/>
                <w:lang w:val="en-IN"/>
              </w:rPr>
              <w:t>A Multi-armed Bandits Approach. </w:t>
            </w:r>
            <w:r w:rsidRPr="00E72B22">
              <w:rPr>
                <w:i/>
                <w:iCs/>
                <w:color w:val="222222"/>
                <w:sz w:val="24"/>
                <w:szCs w:val="24"/>
                <w:lang w:val="en-IN"/>
              </w:rPr>
              <w:t>Available at SSRN 4375185</w:t>
            </w:r>
            <w:r w:rsidRPr="00E72B22">
              <w:rPr>
                <w:color w:val="222222"/>
                <w:sz w:val="24"/>
                <w:szCs w:val="24"/>
                <w:lang w:val="en-IN"/>
              </w:rPr>
              <w:t>.</w:t>
            </w:r>
          </w:p>
          <w:p w14:paraId="1F8D7950" w14:textId="77777777" w:rsidR="00C52C2A" w:rsidRPr="00C52C2A" w:rsidRDefault="00C52C2A" w:rsidP="00C52C2A">
            <w:pPr>
              <w:pStyle w:val="ListParagraph"/>
              <w:rPr>
                <w:sz w:val="24"/>
                <w:szCs w:val="24"/>
              </w:rPr>
            </w:pPr>
          </w:p>
          <w:p w14:paraId="5FC4C9AE" w14:textId="77777777" w:rsidR="00FB3A69" w:rsidRDefault="00C52C2A" w:rsidP="00C52C2A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C52C2A">
              <w:rPr>
                <w:sz w:val="24"/>
                <w:szCs w:val="24"/>
              </w:rPr>
              <w:t>andyopadhyay</w:t>
            </w:r>
            <w:r>
              <w:rPr>
                <w:sz w:val="24"/>
                <w:szCs w:val="24"/>
              </w:rPr>
              <w:t xml:space="preserve">, A. and </w:t>
            </w:r>
            <w:proofErr w:type="spellStart"/>
            <w:r>
              <w:rPr>
                <w:sz w:val="24"/>
                <w:szCs w:val="24"/>
              </w:rPr>
              <w:t>Juneja</w:t>
            </w:r>
            <w:proofErr w:type="spellEnd"/>
            <w:r>
              <w:rPr>
                <w:sz w:val="24"/>
                <w:szCs w:val="24"/>
              </w:rPr>
              <w:t>, S. 2023. Game of arrivals at a two</w:t>
            </w:r>
            <w:r w:rsidR="008815B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queue network with </w:t>
            </w:r>
          </w:p>
          <w:p w14:paraId="732BE8D3" w14:textId="7CB25070" w:rsidR="00C52C2A" w:rsidRPr="00C52C2A" w:rsidRDefault="00C52C2A" w:rsidP="00FB3A6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heterogeneous customer routes. Preprint.</w:t>
            </w:r>
          </w:p>
          <w:tbl>
            <w:tblPr>
              <w:tblW w:w="656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4"/>
            </w:tblGrid>
            <w:tr w:rsidR="003271CF" w:rsidRPr="003271CF" w14:paraId="2788BA86" w14:textId="77777777" w:rsidTr="003271C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3D956677" w14:textId="6ADCB6C2" w:rsidR="003271CF" w:rsidRPr="003271CF" w:rsidRDefault="003271CF" w:rsidP="00C52C2A">
                  <w:pPr>
                    <w:rPr>
                      <w:color w:val="222222"/>
                    </w:rPr>
                  </w:pPr>
                </w:p>
              </w:tc>
            </w:tr>
          </w:tbl>
          <w:p w14:paraId="4A3EF24B" w14:textId="00CFA803" w:rsidR="003271CF" w:rsidRPr="003271CF" w:rsidRDefault="003271CF" w:rsidP="003271CF"/>
        </w:tc>
      </w:tr>
      <w:tr w:rsidR="00FB3A69" w:rsidRPr="003271CF" w14:paraId="404280B6" w14:textId="77777777" w:rsidTr="008815B2">
        <w:tc>
          <w:tcPr>
            <w:tcW w:w="18003" w:type="dxa"/>
            <w:shd w:val="clear" w:color="auto" w:fill="FFFFFF"/>
            <w:vAlign w:val="center"/>
          </w:tcPr>
          <w:p w14:paraId="37793712" w14:textId="77777777" w:rsidR="00FB3A69" w:rsidRPr="00FB3A69" w:rsidRDefault="00FB3A69" w:rsidP="00FB3A69">
            <w:pPr>
              <w:rPr>
                <w:color w:val="222222"/>
              </w:rPr>
            </w:pPr>
          </w:p>
        </w:tc>
      </w:tr>
    </w:tbl>
    <w:p w14:paraId="501798C3" w14:textId="4A238963" w:rsidR="00463FEC" w:rsidRPr="00FB3A69" w:rsidRDefault="00463FEC" w:rsidP="00FB3A69">
      <w:pPr>
        <w:shd w:val="clear" w:color="auto" w:fill="FFFFFF"/>
        <w:rPr>
          <w:color w:val="222222"/>
        </w:rPr>
      </w:pPr>
      <w:r>
        <w:rPr>
          <w:b/>
        </w:rPr>
        <w:t>2022</w:t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  <w:r w:rsidRPr="00DD06A0">
        <w:rPr>
          <w:color w:val="222222"/>
          <w:shd w:val="clear" w:color="auto" w:fill="FFFFFF"/>
        </w:rPr>
        <w:tab/>
      </w:r>
    </w:p>
    <w:p w14:paraId="47CAF378" w14:textId="78FE906A" w:rsidR="00463FEC" w:rsidRPr="00463FEC" w:rsidRDefault="00463FEC">
      <w:pPr>
        <w:pStyle w:val="ListParagraph"/>
        <w:numPr>
          <w:ilvl w:val="0"/>
          <w:numId w:val="67"/>
        </w:numPr>
        <w:rPr>
          <w:b/>
          <w:sz w:val="24"/>
          <w:szCs w:val="24"/>
        </w:rPr>
      </w:pPr>
      <w:r w:rsidRPr="00463FEC">
        <w:rPr>
          <w:color w:val="222222"/>
          <w:sz w:val="24"/>
          <w:szCs w:val="24"/>
          <w:shd w:val="clear" w:color="auto" w:fill="FFFFFF"/>
        </w:rPr>
        <w:t xml:space="preserve">Deep, V., </w:t>
      </w:r>
      <w:proofErr w:type="spellStart"/>
      <w:r w:rsidRPr="00463FEC">
        <w:rPr>
          <w:color w:val="222222"/>
          <w:sz w:val="24"/>
          <w:szCs w:val="24"/>
          <w:shd w:val="clear" w:color="auto" w:fill="FFFFFF"/>
        </w:rPr>
        <w:t>Bassamboo</w:t>
      </w:r>
      <w:proofErr w:type="spellEnd"/>
      <w:r w:rsidRPr="00463FEC">
        <w:rPr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463FEC">
        <w:rPr>
          <w:color w:val="222222"/>
          <w:sz w:val="24"/>
          <w:szCs w:val="24"/>
          <w:shd w:val="clear" w:color="auto" w:fill="FFFFFF"/>
        </w:rPr>
        <w:t>Juneja</w:t>
      </w:r>
      <w:proofErr w:type="spellEnd"/>
      <w:r w:rsidRPr="00463FEC">
        <w:rPr>
          <w:color w:val="222222"/>
          <w:sz w:val="24"/>
          <w:szCs w:val="24"/>
          <w:shd w:val="clear" w:color="auto" w:fill="FFFFFF"/>
        </w:rPr>
        <w:t xml:space="preserve">, S. and </w:t>
      </w:r>
      <w:proofErr w:type="spellStart"/>
      <w:r w:rsidRPr="00463FEC">
        <w:rPr>
          <w:color w:val="222222"/>
          <w:sz w:val="24"/>
          <w:szCs w:val="24"/>
          <w:shd w:val="clear" w:color="auto" w:fill="FFFFFF"/>
        </w:rPr>
        <w:t>Zeevi</w:t>
      </w:r>
      <w:proofErr w:type="spellEnd"/>
      <w:r w:rsidRPr="00463FEC">
        <w:rPr>
          <w:color w:val="222222"/>
          <w:sz w:val="24"/>
          <w:szCs w:val="24"/>
          <w:shd w:val="clear" w:color="auto" w:fill="FFFFFF"/>
        </w:rPr>
        <w:t>, A., 2022, Exact Optimal Fixed Width Confidence Interval Estimation for the Mean. In </w:t>
      </w:r>
      <w:r w:rsidRPr="00463FEC">
        <w:rPr>
          <w:i/>
          <w:iCs/>
          <w:color w:val="222222"/>
          <w:sz w:val="24"/>
          <w:szCs w:val="24"/>
          <w:shd w:val="clear" w:color="auto" w:fill="FFFFFF"/>
        </w:rPr>
        <w:t xml:space="preserve">2022 </w:t>
      </w:r>
      <w:proofErr w:type="gramStart"/>
      <w:r w:rsidRPr="00DD06A0">
        <w:rPr>
          <w:b/>
          <w:bCs/>
          <w:color w:val="222222"/>
          <w:sz w:val="24"/>
          <w:szCs w:val="24"/>
          <w:shd w:val="clear" w:color="auto" w:fill="FFFFFF"/>
        </w:rPr>
        <w:t>Winter</w:t>
      </w:r>
      <w:proofErr w:type="gramEnd"/>
      <w:r w:rsidRPr="00DD06A0">
        <w:rPr>
          <w:b/>
          <w:bCs/>
          <w:color w:val="222222"/>
          <w:sz w:val="24"/>
          <w:szCs w:val="24"/>
          <w:shd w:val="clear" w:color="auto" w:fill="FFFFFF"/>
        </w:rPr>
        <w:t xml:space="preserve"> Simulation Conference</w:t>
      </w:r>
      <w:r w:rsidRPr="00DD06A0">
        <w:rPr>
          <w:color w:val="222222"/>
          <w:sz w:val="24"/>
          <w:szCs w:val="24"/>
          <w:shd w:val="clear" w:color="auto" w:fill="FFFFFF"/>
        </w:rPr>
        <w:t xml:space="preserve"> (WSC)</w:t>
      </w:r>
      <w:r w:rsidRPr="00463FEC">
        <w:rPr>
          <w:color w:val="222222"/>
          <w:sz w:val="24"/>
          <w:szCs w:val="24"/>
          <w:shd w:val="clear" w:color="auto" w:fill="FFFFFF"/>
        </w:rPr>
        <w:t> (pp. 713-723). IEEE.</w:t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  <w:r w:rsidRPr="00463FEC">
        <w:rPr>
          <w:color w:val="222222"/>
          <w:sz w:val="24"/>
          <w:szCs w:val="24"/>
          <w:shd w:val="clear" w:color="auto" w:fill="FFFFFF"/>
        </w:rPr>
        <w:tab/>
      </w:r>
    </w:p>
    <w:p w14:paraId="55383DA3" w14:textId="79275CDB" w:rsidR="00463FEC" w:rsidRPr="00463FEC" w:rsidRDefault="00463FEC">
      <w:pPr>
        <w:pStyle w:val="ListParagraph"/>
        <w:numPr>
          <w:ilvl w:val="0"/>
          <w:numId w:val="67"/>
        </w:numPr>
        <w:rPr>
          <w:b/>
          <w:sz w:val="24"/>
          <w:szCs w:val="24"/>
        </w:rPr>
      </w:pPr>
      <w:proofErr w:type="spellStart"/>
      <w:r w:rsidRPr="00463FEC">
        <w:rPr>
          <w:color w:val="222222"/>
          <w:sz w:val="24"/>
          <w:szCs w:val="24"/>
          <w:shd w:val="clear" w:color="auto" w:fill="FFFFFF"/>
        </w:rPr>
        <w:t>Juneja</w:t>
      </w:r>
      <w:proofErr w:type="spellEnd"/>
      <w:r w:rsidRPr="00463FEC">
        <w:rPr>
          <w:color w:val="222222"/>
          <w:sz w:val="24"/>
          <w:szCs w:val="24"/>
          <w:shd w:val="clear" w:color="auto" w:fill="FFFFFF"/>
        </w:rPr>
        <w:t>, S and Mittal, D., 2022, Modelling the Delta Covid-19 Wave in Mumbai. In </w:t>
      </w:r>
      <w:r w:rsidRPr="00463FEC">
        <w:rPr>
          <w:i/>
          <w:iCs/>
          <w:color w:val="222222"/>
          <w:sz w:val="24"/>
          <w:szCs w:val="24"/>
          <w:shd w:val="clear" w:color="auto" w:fill="FFFFFF"/>
        </w:rPr>
        <w:t xml:space="preserve">2022 </w:t>
      </w:r>
      <w:proofErr w:type="gramStart"/>
      <w:r w:rsidRPr="00DD06A0">
        <w:rPr>
          <w:b/>
          <w:bCs/>
          <w:color w:val="222222"/>
          <w:sz w:val="24"/>
          <w:szCs w:val="24"/>
          <w:shd w:val="clear" w:color="auto" w:fill="FFFFFF"/>
        </w:rPr>
        <w:t>Winter</w:t>
      </w:r>
      <w:proofErr w:type="gramEnd"/>
      <w:r w:rsidRPr="00DD06A0">
        <w:rPr>
          <w:b/>
          <w:bCs/>
          <w:color w:val="222222"/>
          <w:sz w:val="24"/>
          <w:szCs w:val="24"/>
          <w:shd w:val="clear" w:color="auto" w:fill="FFFFFF"/>
        </w:rPr>
        <w:t xml:space="preserve"> Simulation Conference</w:t>
      </w:r>
      <w:r w:rsidRPr="00DD06A0">
        <w:rPr>
          <w:color w:val="222222"/>
          <w:sz w:val="24"/>
          <w:szCs w:val="24"/>
          <w:shd w:val="clear" w:color="auto" w:fill="FFFFFF"/>
        </w:rPr>
        <w:t xml:space="preserve"> (WSC)</w:t>
      </w:r>
      <w:r w:rsidRPr="00463FEC">
        <w:rPr>
          <w:color w:val="222222"/>
          <w:sz w:val="24"/>
          <w:szCs w:val="24"/>
          <w:shd w:val="clear" w:color="auto" w:fill="FFFFFF"/>
        </w:rPr>
        <w:t> (pp. 581-592). IEEE</w:t>
      </w:r>
      <w:r w:rsidRPr="00463FEC">
        <w:rPr>
          <w:color w:val="222222"/>
          <w:sz w:val="24"/>
          <w:szCs w:val="24"/>
          <w:shd w:val="clear" w:color="auto" w:fill="FFFFFF"/>
        </w:rPr>
        <w:tab/>
      </w:r>
    </w:p>
    <w:p w14:paraId="44341B05" w14:textId="77777777" w:rsidR="00463FEC" w:rsidRPr="00463FEC" w:rsidRDefault="00463FEC" w:rsidP="00463FEC">
      <w:pPr>
        <w:rPr>
          <w:b/>
        </w:rPr>
      </w:pPr>
    </w:p>
    <w:p w14:paraId="242A2644" w14:textId="1B5C4651" w:rsidR="00463FEC" w:rsidRPr="00E72B22" w:rsidRDefault="00463FEC">
      <w:pPr>
        <w:pStyle w:val="ListParagraph"/>
        <w:numPr>
          <w:ilvl w:val="0"/>
          <w:numId w:val="67"/>
        </w:numPr>
        <w:rPr>
          <w:b/>
          <w:sz w:val="24"/>
          <w:szCs w:val="24"/>
        </w:rPr>
      </w:pPr>
      <w:proofErr w:type="spellStart"/>
      <w:r w:rsidRPr="00463FEC">
        <w:rPr>
          <w:color w:val="222222"/>
          <w:sz w:val="24"/>
          <w:szCs w:val="24"/>
          <w:shd w:val="clear" w:color="auto" w:fill="FFFFFF"/>
        </w:rPr>
        <w:t>Juneja</w:t>
      </w:r>
      <w:proofErr w:type="spellEnd"/>
      <w:r w:rsidRPr="00463FEC">
        <w:rPr>
          <w:color w:val="222222"/>
          <w:sz w:val="24"/>
          <w:szCs w:val="24"/>
          <w:shd w:val="clear" w:color="auto" w:fill="FFFFFF"/>
        </w:rPr>
        <w:t>, S., 2022. Learning the queue arrivals game equilibrium. </w:t>
      </w:r>
      <w:r w:rsidRPr="00DD06A0">
        <w:rPr>
          <w:b/>
          <w:bCs/>
          <w:color w:val="222222"/>
          <w:sz w:val="24"/>
          <w:szCs w:val="24"/>
          <w:shd w:val="clear" w:color="auto" w:fill="FFFFFF"/>
        </w:rPr>
        <w:t>Queueing Systems</w:t>
      </w:r>
      <w:r w:rsidRPr="00DD06A0">
        <w:rPr>
          <w:color w:val="222222"/>
          <w:sz w:val="24"/>
          <w:szCs w:val="24"/>
          <w:shd w:val="clear" w:color="auto" w:fill="FFFFFF"/>
        </w:rPr>
        <w:t>, 100</w:t>
      </w:r>
      <w:r w:rsidRPr="00463FEC">
        <w:rPr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463FEC">
        <w:rPr>
          <w:color w:val="222222"/>
          <w:sz w:val="24"/>
          <w:szCs w:val="24"/>
          <w:shd w:val="clear" w:color="auto" w:fill="FFFFFF"/>
        </w:rPr>
        <w:t>(3-4), pp.533-535.</w:t>
      </w:r>
    </w:p>
    <w:p w14:paraId="7767B076" w14:textId="77777777" w:rsidR="00E72B22" w:rsidRPr="00E72B22" w:rsidRDefault="00E72B22" w:rsidP="00E72B22">
      <w:pPr>
        <w:pStyle w:val="ListParagraph"/>
        <w:rPr>
          <w:b/>
          <w:sz w:val="24"/>
          <w:szCs w:val="24"/>
        </w:rPr>
      </w:pPr>
    </w:p>
    <w:p w14:paraId="6360108C" w14:textId="11ED543D" w:rsidR="00E72B22" w:rsidRPr="00E72B22" w:rsidRDefault="00E72B22" w:rsidP="00E72B22">
      <w:pPr>
        <w:pStyle w:val="ListParagraph"/>
        <w:numPr>
          <w:ilvl w:val="0"/>
          <w:numId w:val="67"/>
        </w:numPr>
        <w:rPr>
          <w:sz w:val="24"/>
          <w:szCs w:val="24"/>
        </w:rPr>
      </w:pPr>
      <w:r w:rsidRPr="003271CF">
        <w:rPr>
          <w:color w:val="222222"/>
          <w:sz w:val="24"/>
          <w:szCs w:val="24"/>
          <w:lang w:val="en-IN"/>
        </w:rPr>
        <w:t xml:space="preserve">Mittal, D., </w:t>
      </w:r>
      <w:proofErr w:type="spellStart"/>
      <w:r w:rsidRPr="003271CF">
        <w:rPr>
          <w:color w:val="222222"/>
          <w:sz w:val="24"/>
          <w:szCs w:val="24"/>
          <w:lang w:val="en-IN"/>
        </w:rPr>
        <w:t>Juneja</w:t>
      </w:r>
      <w:proofErr w:type="spellEnd"/>
      <w:r w:rsidRPr="003271CF">
        <w:rPr>
          <w:color w:val="222222"/>
          <w:sz w:val="24"/>
          <w:szCs w:val="24"/>
          <w:lang w:val="en-IN"/>
        </w:rPr>
        <w:t>, S. and Agrawal, S., 2022. Agent based simulators for Covid-19: Simulating larger models using smaller ones. </w:t>
      </w:r>
      <w:proofErr w:type="spellStart"/>
      <w:r w:rsidRPr="003271CF">
        <w:rPr>
          <w:i/>
          <w:iCs/>
          <w:color w:val="222222"/>
          <w:sz w:val="24"/>
          <w:szCs w:val="24"/>
          <w:lang w:val="en-IN"/>
        </w:rPr>
        <w:t>arXiv</w:t>
      </w:r>
      <w:proofErr w:type="spellEnd"/>
      <w:r w:rsidRPr="003271CF">
        <w:rPr>
          <w:i/>
          <w:iCs/>
          <w:color w:val="222222"/>
          <w:sz w:val="24"/>
          <w:szCs w:val="24"/>
          <w:lang w:val="en-IN"/>
        </w:rPr>
        <w:t xml:space="preserve"> preprint arXiv:2209.02887</w:t>
      </w:r>
      <w:r>
        <w:rPr>
          <w:color w:val="222222"/>
          <w:sz w:val="24"/>
          <w:szCs w:val="24"/>
          <w:lang w:val="en-IN"/>
        </w:rPr>
        <w:t xml:space="preserve"> </w:t>
      </w:r>
    </w:p>
    <w:p w14:paraId="271DE93A" w14:textId="77777777" w:rsidR="00463FEC" w:rsidRDefault="00463FEC" w:rsidP="003331D9">
      <w:pPr>
        <w:rPr>
          <w:b/>
        </w:rPr>
      </w:pPr>
    </w:p>
    <w:p w14:paraId="48A699F2" w14:textId="77777777" w:rsidR="00C07322" w:rsidRDefault="00C07322" w:rsidP="003331D9">
      <w:pPr>
        <w:rPr>
          <w:b/>
        </w:rPr>
      </w:pPr>
    </w:p>
    <w:p w14:paraId="69A0189A" w14:textId="635E70D7" w:rsidR="00255929" w:rsidRPr="008A3538" w:rsidRDefault="003331D9" w:rsidP="003331D9">
      <w:pPr>
        <w:rPr>
          <w:b/>
        </w:rPr>
      </w:pPr>
      <w:r w:rsidRPr="008A3538">
        <w:rPr>
          <w:b/>
        </w:rPr>
        <w:t>2021</w:t>
      </w:r>
    </w:p>
    <w:p w14:paraId="7536F36A" w14:textId="4F1C949D" w:rsidR="00AD16D6" w:rsidRPr="00255929" w:rsidRDefault="00AD16D6">
      <w:pPr>
        <w:pStyle w:val="ListParagraph"/>
        <w:numPr>
          <w:ilvl w:val="0"/>
          <w:numId w:val="62"/>
        </w:numPr>
        <w:ind w:left="360"/>
        <w:rPr>
          <w:sz w:val="24"/>
          <w:szCs w:val="24"/>
          <w:lang w:val="en-IN"/>
        </w:rPr>
      </w:pPr>
      <w:proofErr w:type="spellStart"/>
      <w:r w:rsidRPr="00255929">
        <w:rPr>
          <w:sz w:val="24"/>
          <w:szCs w:val="24"/>
        </w:rPr>
        <w:t>Moka</w:t>
      </w:r>
      <w:proofErr w:type="spellEnd"/>
      <w:r w:rsidRPr="00255929">
        <w:rPr>
          <w:sz w:val="24"/>
          <w:szCs w:val="24"/>
        </w:rPr>
        <w:t xml:space="preserve">, S. B., S. Juneja and M. R. H. </w:t>
      </w:r>
      <w:proofErr w:type="spellStart"/>
      <w:r w:rsidRPr="00255929">
        <w:rPr>
          <w:sz w:val="24"/>
          <w:szCs w:val="24"/>
        </w:rPr>
        <w:t>Mandjes</w:t>
      </w:r>
      <w:proofErr w:type="spellEnd"/>
      <w:r w:rsidRPr="00255929">
        <w:rPr>
          <w:sz w:val="24"/>
          <w:szCs w:val="24"/>
        </w:rPr>
        <w:t xml:space="preserve">. 2021. Rejection and Importance Sampling based Perfect Simulation for Gibbs Hard Sphere Models. </w:t>
      </w:r>
      <w:hyperlink r:id="rId19" w:history="1">
        <w:r w:rsidRPr="00255929">
          <w:rPr>
            <w:rStyle w:val="Hyperlink"/>
            <w:sz w:val="24"/>
            <w:szCs w:val="24"/>
            <w:u w:val="none"/>
          </w:rPr>
          <w:t>arXiv:1705.00142</w:t>
        </w:r>
      </w:hyperlink>
      <w:r w:rsidR="00255929" w:rsidRPr="00255929">
        <w:rPr>
          <w:sz w:val="24"/>
          <w:szCs w:val="24"/>
          <w:lang w:val="en"/>
        </w:rPr>
        <w:t xml:space="preserve">. </w:t>
      </w:r>
      <w:r w:rsidR="00255929" w:rsidRPr="00255929">
        <w:rPr>
          <w:b/>
          <w:bCs/>
          <w:color w:val="222222"/>
          <w:sz w:val="24"/>
          <w:szCs w:val="24"/>
          <w:shd w:val="clear" w:color="auto" w:fill="FFFFFF"/>
        </w:rPr>
        <w:t>Advances in Applied Probability</w:t>
      </w:r>
      <w:r w:rsidR="00255929" w:rsidRPr="00255929">
        <w:rPr>
          <w:color w:val="222222"/>
          <w:sz w:val="24"/>
          <w:szCs w:val="24"/>
          <w:shd w:val="clear" w:color="auto" w:fill="FFFFFF"/>
        </w:rPr>
        <w:t>, </w:t>
      </w:r>
      <w:r w:rsidR="00255929" w:rsidRPr="00255929">
        <w:rPr>
          <w:i/>
          <w:iCs/>
          <w:color w:val="222222"/>
          <w:sz w:val="24"/>
          <w:szCs w:val="24"/>
          <w:shd w:val="clear" w:color="auto" w:fill="FFFFFF"/>
        </w:rPr>
        <w:t>53</w:t>
      </w:r>
      <w:r w:rsidR="00255929" w:rsidRPr="00255929">
        <w:rPr>
          <w:color w:val="222222"/>
          <w:sz w:val="24"/>
          <w:szCs w:val="24"/>
          <w:shd w:val="clear" w:color="auto" w:fill="FFFFFF"/>
        </w:rPr>
        <w:t>(3), pp.839-885.</w:t>
      </w:r>
    </w:p>
    <w:p w14:paraId="72A36D0A" w14:textId="77777777" w:rsidR="00AD16D6" w:rsidRPr="00AD16D6" w:rsidRDefault="00AD16D6" w:rsidP="006E1F37">
      <w:pPr>
        <w:pStyle w:val="ListParagraph"/>
        <w:ind w:left="360"/>
        <w:rPr>
          <w:sz w:val="24"/>
          <w:szCs w:val="24"/>
          <w:lang w:val="en-IN"/>
        </w:rPr>
      </w:pPr>
    </w:p>
    <w:p w14:paraId="75CCE976" w14:textId="77777777" w:rsidR="006E1F37" w:rsidRPr="00AD16D6" w:rsidRDefault="006E1F37" w:rsidP="006E1F37">
      <w:pPr>
        <w:pStyle w:val="ListParagraph"/>
        <w:numPr>
          <w:ilvl w:val="0"/>
          <w:numId w:val="49"/>
        </w:numPr>
        <w:spacing w:after="160" w:line="259" w:lineRule="auto"/>
        <w:ind w:left="360"/>
        <w:contextualSpacing/>
        <w:rPr>
          <w:sz w:val="24"/>
          <w:szCs w:val="24"/>
        </w:rPr>
      </w:pPr>
      <w:r w:rsidRPr="00AD16D6">
        <w:rPr>
          <w:color w:val="222222"/>
          <w:sz w:val="24"/>
          <w:szCs w:val="24"/>
          <w:shd w:val="clear" w:color="auto" w:fill="FFFFFF"/>
        </w:rPr>
        <w:t xml:space="preserve">Agrawal, S., Juneja, S. and </w:t>
      </w:r>
      <w:proofErr w:type="spellStart"/>
      <w:r w:rsidRPr="00AD16D6">
        <w:rPr>
          <w:color w:val="222222"/>
          <w:sz w:val="24"/>
          <w:szCs w:val="24"/>
          <w:shd w:val="clear" w:color="auto" w:fill="FFFFFF"/>
        </w:rPr>
        <w:t>Koolen</w:t>
      </w:r>
      <w:proofErr w:type="spellEnd"/>
      <w:r w:rsidRPr="00AD16D6">
        <w:rPr>
          <w:color w:val="222222"/>
          <w:sz w:val="24"/>
          <w:szCs w:val="24"/>
          <w:shd w:val="clear" w:color="auto" w:fill="FFFFFF"/>
        </w:rPr>
        <w:t xml:space="preserve">, W.M., 2021. Regret Minimization in Heavy-Tailed Bandits.  </w:t>
      </w:r>
      <w:r w:rsidRPr="00255929">
        <w:rPr>
          <w:b/>
          <w:bCs/>
          <w:color w:val="222222"/>
          <w:sz w:val="24"/>
          <w:szCs w:val="24"/>
          <w:shd w:val="clear" w:color="auto" w:fill="FFFFFF"/>
        </w:rPr>
        <w:t>Conference on Learning Theory</w:t>
      </w:r>
      <w:r w:rsidRPr="00AD16D6">
        <w:rPr>
          <w:color w:val="222222"/>
          <w:sz w:val="24"/>
          <w:szCs w:val="24"/>
          <w:shd w:val="clear" w:color="auto" w:fill="FFFFFF"/>
        </w:rPr>
        <w:t xml:space="preserve"> (COLT) 2021. </w:t>
      </w:r>
      <w:r>
        <w:rPr>
          <w:color w:val="222222"/>
          <w:sz w:val="24"/>
          <w:szCs w:val="24"/>
          <w:shd w:val="clear" w:color="auto" w:fill="FFFFFF"/>
        </w:rPr>
        <w:t xml:space="preserve">134. Pp. 1-37.  </w:t>
      </w:r>
      <w:hyperlink r:id="rId20" w:history="1">
        <w:r w:rsidRPr="00334E6D">
          <w:rPr>
            <w:rStyle w:val="Hyperlink"/>
            <w:sz w:val="24"/>
            <w:szCs w:val="24"/>
            <w:shd w:val="clear" w:color="auto" w:fill="FFFFFF"/>
          </w:rPr>
          <w:t>https://arxiv.org/pdf/2102.03734.pdf</w:t>
        </w:r>
      </w:hyperlink>
      <w:r w:rsidRPr="00AD16D6">
        <w:rPr>
          <w:color w:val="222222"/>
          <w:sz w:val="24"/>
          <w:szCs w:val="24"/>
          <w:shd w:val="clear" w:color="auto" w:fill="FFFFFF"/>
        </w:rPr>
        <w:t>.</w:t>
      </w:r>
    </w:p>
    <w:p w14:paraId="1DE96161" w14:textId="77777777" w:rsidR="006E1F37" w:rsidRPr="006E1F37" w:rsidRDefault="006E1F37" w:rsidP="006E1F37">
      <w:pPr>
        <w:pStyle w:val="ListParagraph"/>
        <w:ind w:left="360"/>
        <w:rPr>
          <w:sz w:val="24"/>
          <w:szCs w:val="24"/>
          <w:lang w:val="en-IN"/>
        </w:rPr>
      </w:pPr>
    </w:p>
    <w:p w14:paraId="1CBF17EA" w14:textId="180CB700" w:rsidR="00AD16D6" w:rsidRPr="005E3DF4" w:rsidRDefault="00AD16D6">
      <w:pPr>
        <w:pStyle w:val="ListParagraph"/>
        <w:numPr>
          <w:ilvl w:val="0"/>
          <w:numId w:val="66"/>
        </w:numPr>
        <w:rPr>
          <w:sz w:val="24"/>
          <w:szCs w:val="24"/>
          <w:lang w:val="en-IN"/>
        </w:rPr>
      </w:pPr>
      <w:r w:rsidRPr="005E3DF4">
        <w:rPr>
          <w:sz w:val="24"/>
          <w:szCs w:val="24"/>
        </w:rPr>
        <w:t xml:space="preserve">Agrawal, S., </w:t>
      </w:r>
      <w:proofErr w:type="spellStart"/>
      <w:r w:rsidRPr="005E3DF4">
        <w:rPr>
          <w:sz w:val="24"/>
          <w:szCs w:val="24"/>
        </w:rPr>
        <w:t>Koolen</w:t>
      </w:r>
      <w:proofErr w:type="spellEnd"/>
      <w:r w:rsidRPr="005E3DF4">
        <w:rPr>
          <w:sz w:val="24"/>
          <w:szCs w:val="24"/>
        </w:rPr>
        <w:t xml:space="preserve">, W.M. and </w:t>
      </w:r>
      <w:proofErr w:type="spellStart"/>
      <w:r w:rsidRPr="005E3DF4">
        <w:rPr>
          <w:sz w:val="24"/>
          <w:szCs w:val="24"/>
        </w:rPr>
        <w:t>Juneja</w:t>
      </w:r>
      <w:proofErr w:type="spellEnd"/>
      <w:r w:rsidRPr="005E3DF4">
        <w:rPr>
          <w:sz w:val="24"/>
          <w:szCs w:val="24"/>
        </w:rPr>
        <w:t xml:space="preserve">, S., 2021. Optimal Best-Arm Identification Methods for Tail-Risk Measures. </w:t>
      </w:r>
      <w:r w:rsidR="005E3DF4" w:rsidRPr="005E3DF4">
        <w:rPr>
          <w:b/>
          <w:b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="005E3DF4" w:rsidRPr="005E3DF4">
        <w:rPr>
          <w:color w:val="222222"/>
          <w:sz w:val="24"/>
          <w:szCs w:val="24"/>
          <w:shd w:val="clear" w:color="auto" w:fill="FFFFFF"/>
        </w:rPr>
        <w:t>, 34</w:t>
      </w:r>
      <w:r w:rsidRPr="005E3DF4">
        <w:rPr>
          <w:sz w:val="24"/>
          <w:szCs w:val="24"/>
        </w:rPr>
        <w:t xml:space="preserve">. </w:t>
      </w:r>
      <w:hyperlink r:id="rId21" w:history="1">
        <w:r w:rsidRPr="005E3DF4">
          <w:rPr>
            <w:rStyle w:val="Hyperlink"/>
            <w:sz w:val="24"/>
            <w:szCs w:val="24"/>
          </w:rPr>
          <w:t>https://arxiv.org/abs/2008.07606</w:t>
        </w:r>
      </w:hyperlink>
    </w:p>
    <w:p w14:paraId="1159EF69" w14:textId="77777777" w:rsidR="00AD16D6" w:rsidRPr="00AD16D6" w:rsidRDefault="00AD16D6" w:rsidP="006E1F37"/>
    <w:p w14:paraId="55B216C6" w14:textId="7E98804B" w:rsidR="00AD16D6" w:rsidRPr="006E1F37" w:rsidRDefault="003331D9" w:rsidP="006E1F37">
      <w:pPr>
        <w:pStyle w:val="ListParagraph"/>
        <w:numPr>
          <w:ilvl w:val="0"/>
          <w:numId w:val="49"/>
        </w:numPr>
        <w:spacing w:after="160" w:line="259" w:lineRule="auto"/>
        <w:ind w:left="360"/>
        <w:contextualSpacing/>
        <w:rPr>
          <w:sz w:val="24"/>
          <w:szCs w:val="24"/>
        </w:rPr>
      </w:pPr>
      <w:proofErr w:type="spellStart"/>
      <w:r w:rsidRPr="00AD16D6">
        <w:rPr>
          <w:color w:val="222222"/>
          <w:sz w:val="24"/>
          <w:szCs w:val="24"/>
          <w:shd w:val="clear" w:color="auto" w:fill="FFFFFF"/>
        </w:rPr>
        <w:t>Malani</w:t>
      </w:r>
      <w:proofErr w:type="spellEnd"/>
      <w:r w:rsidRPr="00AD16D6">
        <w:rPr>
          <w:color w:val="222222"/>
          <w:sz w:val="24"/>
          <w:szCs w:val="24"/>
          <w:shd w:val="clear" w:color="auto" w:fill="FFFFFF"/>
        </w:rPr>
        <w:t xml:space="preserve">, A., Shah, D., Kang, G., Lobo, G.N., Shastri, J., </w:t>
      </w:r>
      <w:proofErr w:type="spellStart"/>
      <w:r w:rsidRPr="00AD16D6">
        <w:rPr>
          <w:color w:val="222222"/>
          <w:sz w:val="24"/>
          <w:szCs w:val="24"/>
          <w:shd w:val="clear" w:color="auto" w:fill="FFFFFF"/>
        </w:rPr>
        <w:t>Mohanan</w:t>
      </w:r>
      <w:proofErr w:type="spellEnd"/>
      <w:r w:rsidRPr="00AD16D6">
        <w:rPr>
          <w:color w:val="222222"/>
          <w:sz w:val="24"/>
          <w:szCs w:val="24"/>
          <w:shd w:val="clear" w:color="auto" w:fill="FFFFFF"/>
        </w:rPr>
        <w:t xml:space="preserve">, M., Jain, R., Agrawal, S., Juneja, S., Imad, S. and </w:t>
      </w:r>
      <w:proofErr w:type="spellStart"/>
      <w:r w:rsidRPr="00AD16D6">
        <w:rPr>
          <w:color w:val="222222"/>
          <w:sz w:val="24"/>
          <w:szCs w:val="24"/>
          <w:shd w:val="clear" w:color="auto" w:fill="FFFFFF"/>
        </w:rPr>
        <w:t>Kolthur-Seetharam</w:t>
      </w:r>
      <w:proofErr w:type="spellEnd"/>
      <w:r w:rsidRPr="00AD16D6">
        <w:rPr>
          <w:color w:val="222222"/>
          <w:sz w:val="24"/>
          <w:szCs w:val="24"/>
          <w:shd w:val="clear" w:color="auto" w:fill="FFFFFF"/>
        </w:rPr>
        <w:t>, U., 2021. Seroprevalence of SARS-CoV-2 in slums versus non-slums in Mumbai, India. </w:t>
      </w:r>
      <w:r w:rsidRPr="004F5AA2">
        <w:rPr>
          <w:b/>
          <w:bCs/>
          <w:color w:val="222222"/>
          <w:sz w:val="24"/>
          <w:szCs w:val="24"/>
          <w:shd w:val="clear" w:color="auto" w:fill="FFFFFF"/>
        </w:rPr>
        <w:t>The Lancet Global Health</w:t>
      </w:r>
      <w:r w:rsidRPr="00AD16D6">
        <w:rPr>
          <w:color w:val="222222"/>
          <w:sz w:val="24"/>
          <w:szCs w:val="24"/>
          <w:shd w:val="clear" w:color="auto" w:fill="FFFFFF"/>
        </w:rPr>
        <w:t xml:space="preserve">, 9(2), </w:t>
      </w:r>
      <w:proofErr w:type="gramStart"/>
      <w:r w:rsidRPr="00AD16D6">
        <w:rPr>
          <w:color w:val="222222"/>
          <w:sz w:val="24"/>
          <w:szCs w:val="24"/>
          <w:shd w:val="clear" w:color="auto" w:fill="FFFFFF"/>
        </w:rPr>
        <w:t>pp.e</w:t>
      </w:r>
      <w:proofErr w:type="gramEnd"/>
      <w:r w:rsidRPr="00AD16D6">
        <w:rPr>
          <w:color w:val="222222"/>
          <w:sz w:val="24"/>
          <w:szCs w:val="24"/>
          <w:shd w:val="clear" w:color="auto" w:fill="FFFFFF"/>
        </w:rPr>
        <w:t>110-e111. (</w:t>
      </w:r>
      <w:hyperlink r:id="rId22" w:history="1">
        <w:r w:rsidRPr="00AD16D6">
          <w:rPr>
            <w:rStyle w:val="Hyperlink"/>
            <w:sz w:val="24"/>
            <w:szCs w:val="24"/>
            <w:u w:val="none"/>
            <w:shd w:val="clear" w:color="auto" w:fill="FFFFFF"/>
          </w:rPr>
          <w:t>link</w:t>
        </w:r>
      </w:hyperlink>
      <w:r w:rsidRPr="00AD16D6">
        <w:rPr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Pr="00AD16D6">
        <w:rPr>
          <w:rStyle w:val="nlm-given-names"/>
          <w:color w:val="333333"/>
          <w:sz w:val="24"/>
          <w:szCs w:val="24"/>
          <w:bdr w:val="none" w:sz="0" w:space="0" w:color="auto" w:frame="1"/>
          <w:shd w:val="clear" w:color="auto" w:fill="FFFFFF"/>
        </w:rPr>
        <w:t>Medrxiv</w:t>
      </w:r>
      <w:proofErr w:type="spellEnd"/>
      <w:r w:rsidRPr="00AD16D6">
        <w:rPr>
          <w:rStyle w:val="nlm-given-names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version </w:t>
      </w:r>
      <w:hyperlink r:id="rId23" w:history="1">
        <w:r w:rsidRPr="00AD16D6">
          <w:rPr>
            <w:rStyle w:val="Hyperlink"/>
            <w:sz w:val="24"/>
            <w:szCs w:val="24"/>
            <w:u w:val="none"/>
          </w:rPr>
          <w:t>https://www.medrxiv.org/content/10.1101/2020.08.27.20182741v1</w:t>
        </w:r>
      </w:hyperlink>
    </w:p>
    <w:p w14:paraId="7647FFE4" w14:textId="77777777" w:rsidR="00AD16D6" w:rsidRPr="00AD16D6" w:rsidRDefault="00AD16D6" w:rsidP="006E1F37">
      <w:pPr>
        <w:pStyle w:val="ListParagraph"/>
        <w:spacing w:after="160" w:line="259" w:lineRule="auto"/>
        <w:ind w:left="360"/>
        <w:contextualSpacing/>
        <w:rPr>
          <w:sz w:val="24"/>
          <w:szCs w:val="24"/>
        </w:rPr>
      </w:pPr>
    </w:p>
    <w:p w14:paraId="7807E282" w14:textId="2476AC61" w:rsidR="005E3DF4" w:rsidRPr="005E3DF4" w:rsidRDefault="003F4B40" w:rsidP="005E3DF4">
      <w:pPr>
        <w:pStyle w:val="ListParagraph"/>
        <w:numPr>
          <w:ilvl w:val="0"/>
          <w:numId w:val="50"/>
        </w:numPr>
        <w:spacing w:after="160" w:line="259" w:lineRule="auto"/>
        <w:contextualSpacing/>
        <w:rPr>
          <w:sz w:val="24"/>
          <w:szCs w:val="24"/>
        </w:rPr>
      </w:pPr>
      <w:r w:rsidRPr="00AD16D6">
        <w:rPr>
          <w:sz w:val="24"/>
          <w:szCs w:val="24"/>
        </w:rPr>
        <w:t xml:space="preserve">Anand Deo, Sandeep Juneja. 2021. Credit Risk: Simple Closed-Form Approximate Maximum Likelihood Estimator. </w:t>
      </w:r>
      <w:r w:rsidRPr="00255929">
        <w:rPr>
          <w:b/>
          <w:bCs/>
          <w:sz w:val="24"/>
          <w:szCs w:val="24"/>
        </w:rPr>
        <w:t>Operations Research</w:t>
      </w:r>
      <w:r w:rsidRPr="00AD16D6">
        <w:rPr>
          <w:sz w:val="24"/>
          <w:szCs w:val="24"/>
        </w:rPr>
        <w:t xml:space="preserve"> 69(2):361-379. </w:t>
      </w:r>
      <w:hyperlink r:id="rId24" w:history="1">
        <w:r w:rsidR="005E3DF4" w:rsidRPr="003C573A">
          <w:rPr>
            <w:rStyle w:val="Hyperlink"/>
            <w:sz w:val="24"/>
            <w:szCs w:val="24"/>
          </w:rPr>
          <w:t>https://doi.org/10.1287/opre.2020.2029</w:t>
        </w:r>
      </w:hyperlink>
      <w:r w:rsidRPr="00AD16D6">
        <w:rPr>
          <w:color w:val="0000FF"/>
          <w:sz w:val="24"/>
          <w:szCs w:val="24"/>
        </w:rPr>
        <w:t xml:space="preserve"> </w:t>
      </w:r>
    </w:p>
    <w:p w14:paraId="722B9D43" w14:textId="77777777" w:rsidR="005E3DF4" w:rsidRPr="005E3DF4" w:rsidRDefault="005E3DF4" w:rsidP="005E3DF4">
      <w:pPr>
        <w:pStyle w:val="ListParagraph"/>
        <w:spacing w:after="160" w:line="259" w:lineRule="auto"/>
        <w:ind w:left="360"/>
        <w:contextualSpacing/>
        <w:rPr>
          <w:sz w:val="24"/>
          <w:szCs w:val="24"/>
        </w:rPr>
      </w:pPr>
    </w:p>
    <w:p w14:paraId="3645CD29" w14:textId="789E9D5D" w:rsidR="00702E10" w:rsidRPr="005E3DF4" w:rsidRDefault="00AD16D6" w:rsidP="005E3DF4">
      <w:pPr>
        <w:pStyle w:val="ListParagraph"/>
        <w:numPr>
          <w:ilvl w:val="0"/>
          <w:numId w:val="50"/>
        </w:numPr>
        <w:spacing w:after="160" w:line="259" w:lineRule="auto"/>
        <w:contextualSpacing/>
        <w:rPr>
          <w:sz w:val="24"/>
          <w:szCs w:val="24"/>
        </w:rPr>
      </w:pPr>
      <w:r w:rsidRPr="005E3DF4">
        <w:rPr>
          <w:sz w:val="24"/>
          <w:szCs w:val="24"/>
        </w:rPr>
        <w:t xml:space="preserve">Agrawal, S., Juneja, S. and </w:t>
      </w:r>
      <w:proofErr w:type="spellStart"/>
      <w:r w:rsidRPr="005E3DF4">
        <w:rPr>
          <w:sz w:val="24"/>
          <w:szCs w:val="24"/>
        </w:rPr>
        <w:t>Koolen</w:t>
      </w:r>
      <w:proofErr w:type="spellEnd"/>
      <w:r w:rsidRPr="005E3DF4">
        <w:rPr>
          <w:sz w:val="24"/>
          <w:szCs w:val="24"/>
        </w:rPr>
        <w:t>, W.M., 2021. Regret minimization in risk</w:t>
      </w:r>
      <w:r w:rsidR="00255929" w:rsidRPr="005E3DF4">
        <w:rPr>
          <w:sz w:val="24"/>
          <w:szCs w:val="24"/>
        </w:rPr>
        <w:t xml:space="preserve"> </w:t>
      </w:r>
      <w:r w:rsidRPr="005E3DF4">
        <w:rPr>
          <w:sz w:val="24"/>
          <w:szCs w:val="24"/>
        </w:rPr>
        <w:t xml:space="preserve">averse bandits. </w:t>
      </w:r>
      <w:r w:rsidR="00702E10" w:rsidRPr="005E3DF4">
        <w:rPr>
          <w:color w:val="222222"/>
          <w:sz w:val="24"/>
          <w:szCs w:val="24"/>
          <w:shd w:val="clear" w:color="auto" w:fill="FFFFFF"/>
        </w:rPr>
        <w:t xml:space="preserve">In 2021 Seventh </w:t>
      </w:r>
      <w:r w:rsidR="00702E10" w:rsidRPr="005E3DF4">
        <w:rPr>
          <w:b/>
          <w:bCs/>
          <w:color w:val="222222"/>
          <w:sz w:val="24"/>
          <w:szCs w:val="24"/>
          <w:shd w:val="clear" w:color="auto" w:fill="FFFFFF"/>
        </w:rPr>
        <w:t>Indian Control Conference</w:t>
      </w:r>
      <w:r w:rsidR="00702E10" w:rsidRPr="005E3DF4">
        <w:rPr>
          <w:color w:val="222222"/>
          <w:sz w:val="24"/>
          <w:szCs w:val="24"/>
          <w:shd w:val="clear" w:color="auto" w:fill="FFFFFF"/>
        </w:rPr>
        <w:t xml:space="preserve"> (ICC), pp. 195-200. IEEE, 2021.</w:t>
      </w:r>
    </w:p>
    <w:p w14:paraId="6CB7D46F" w14:textId="2EDC7856" w:rsidR="003331D9" w:rsidRPr="00AD16D6" w:rsidRDefault="003331D9" w:rsidP="005E3DF4">
      <w:pPr>
        <w:pStyle w:val="ListParagraph"/>
        <w:ind w:left="360"/>
        <w:rPr>
          <w:sz w:val="24"/>
          <w:szCs w:val="24"/>
          <w:lang w:val="en-IN"/>
        </w:rPr>
      </w:pPr>
      <w:r w:rsidRPr="00AD16D6">
        <w:rPr>
          <w:color w:val="222222"/>
          <w:sz w:val="24"/>
          <w:szCs w:val="24"/>
        </w:rPr>
        <w:br/>
      </w:r>
    </w:p>
    <w:p w14:paraId="0A3E6AA5" w14:textId="77777777" w:rsidR="00AD16D6" w:rsidRDefault="00AD16D6" w:rsidP="003331D9">
      <w:pPr>
        <w:rPr>
          <w:b/>
          <w:color w:val="000000"/>
        </w:rPr>
      </w:pPr>
    </w:p>
    <w:p w14:paraId="5A879B8B" w14:textId="754B4336" w:rsidR="00255929" w:rsidRPr="008A3538" w:rsidRDefault="003331D9" w:rsidP="003331D9">
      <w:pPr>
        <w:rPr>
          <w:b/>
          <w:color w:val="000000"/>
        </w:rPr>
      </w:pPr>
      <w:r w:rsidRPr="008A3538">
        <w:rPr>
          <w:b/>
          <w:color w:val="000000"/>
        </w:rPr>
        <w:t>2020</w:t>
      </w:r>
    </w:p>
    <w:p w14:paraId="63DF0688" w14:textId="44FA563F" w:rsidR="003331D9" w:rsidRPr="008A3538" w:rsidRDefault="003331D9" w:rsidP="006E1F37">
      <w:pPr>
        <w:numPr>
          <w:ilvl w:val="0"/>
          <w:numId w:val="47"/>
        </w:numPr>
        <w:ind w:left="360"/>
        <w:rPr>
          <w:rStyle w:val="Hyperlink"/>
          <w:color w:val="auto"/>
          <w:u w:val="none"/>
        </w:rPr>
      </w:pPr>
      <w:r w:rsidRPr="008A3538">
        <w:t xml:space="preserve">S Agrawal, S Juneja and P Glynn. 2020.  </w:t>
      </w:r>
      <w:r w:rsidRPr="008A3538">
        <w:rPr>
          <w:color w:val="222222"/>
          <w:shd w:val="clear" w:color="auto" w:fill="FFFFFF"/>
        </w:rPr>
        <w:t xml:space="preserve">Optimal </w:t>
      </w:r>
      <w:r w:rsidR="008A3538" w:rsidRPr="008A3538">
        <w:rPr>
          <w:color w:val="222222"/>
          <w:shd w:val="clear" w:color="auto" w:fill="FFFFFF"/>
        </w:rPr>
        <w:t>delta</w:t>
      </w:r>
      <w:r w:rsidRPr="008A3538">
        <w:rPr>
          <w:color w:val="222222"/>
          <w:shd w:val="clear" w:color="auto" w:fill="FFFFFF"/>
        </w:rPr>
        <w:t xml:space="preserve">-correct best arm selection for heavy-tailed distributions. </w:t>
      </w:r>
      <w:r w:rsidRPr="00255929">
        <w:rPr>
          <w:b/>
          <w:bCs/>
          <w:color w:val="222222"/>
          <w:shd w:val="clear" w:color="auto" w:fill="FFFFFF"/>
        </w:rPr>
        <w:t>Algorithmic Learning Theory</w:t>
      </w:r>
      <w:r w:rsidRPr="008A3538">
        <w:rPr>
          <w:color w:val="222222"/>
          <w:shd w:val="clear" w:color="auto" w:fill="FFFFFF"/>
        </w:rPr>
        <w:t xml:space="preserve"> (ALT 2020). Pp 61-110. </w:t>
      </w:r>
      <w:hyperlink r:id="rId25" w:history="1">
        <w:r w:rsidRPr="008A3538">
          <w:rPr>
            <w:rStyle w:val="Hyperlink"/>
            <w:u w:val="none"/>
          </w:rPr>
          <w:t>https://arxiv.org/abs/1908.09094</w:t>
        </w:r>
      </w:hyperlink>
      <w:r w:rsidRPr="008A3538">
        <w:rPr>
          <w:rStyle w:val="Hyperlink"/>
          <w:u w:val="none"/>
        </w:rPr>
        <w:t>.</w:t>
      </w:r>
      <w:r w:rsidRPr="008A3538">
        <w:rPr>
          <w:rStyle w:val="Hyperlink"/>
          <w:color w:val="auto"/>
          <w:u w:val="none"/>
        </w:rPr>
        <w:t xml:space="preserve"> </w:t>
      </w:r>
    </w:p>
    <w:p w14:paraId="7E0A74B5" w14:textId="77777777" w:rsidR="003331D9" w:rsidRPr="008A3538" w:rsidRDefault="003331D9" w:rsidP="006E1F37">
      <w:pPr>
        <w:rPr>
          <w:rStyle w:val="Hyperlink"/>
          <w:color w:val="auto"/>
          <w:u w:val="none"/>
        </w:rPr>
      </w:pPr>
    </w:p>
    <w:p w14:paraId="722C33C5" w14:textId="77777777" w:rsidR="003331D9" w:rsidRPr="008A3538" w:rsidRDefault="003331D9" w:rsidP="006E1F37">
      <w:pPr>
        <w:pStyle w:val="ListParagraph"/>
        <w:numPr>
          <w:ilvl w:val="0"/>
          <w:numId w:val="50"/>
        </w:numPr>
        <w:spacing w:after="160" w:line="259" w:lineRule="auto"/>
        <w:contextualSpacing/>
        <w:rPr>
          <w:sz w:val="24"/>
          <w:szCs w:val="24"/>
        </w:rPr>
      </w:pPr>
      <w:r w:rsidRPr="008A3538">
        <w:rPr>
          <w:sz w:val="24"/>
          <w:szCs w:val="24"/>
        </w:rPr>
        <w:t xml:space="preserve">S. Agrawal, S. Bhandari, A. Bhattacharjee, A. Deo, N. Dixit, P. Harsha, S. Juneja, P. </w:t>
      </w:r>
      <w:proofErr w:type="spellStart"/>
      <w:r w:rsidRPr="008A3538">
        <w:rPr>
          <w:sz w:val="24"/>
          <w:szCs w:val="24"/>
        </w:rPr>
        <w:t>Kesarwani</w:t>
      </w:r>
      <w:proofErr w:type="spellEnd"/>
      <w:r w:rsidRPr="008A3538">
        <w:rPr>
          <w:sz w:val="24"/>
          <w:szCs w:val="24"/>
        </w:rPr>
        <w:t xml:space="preserve">, A. Swamy, P. Patil, N. Rathod, R. </w:t>
      </w:r>
      <w:proofErr w:type="spellStart"/>
      <w:r w:rsidRPr="008A3538">
        <w:rPr>
          <w:sz w:val="24"/>
          <w:szCs w:val="24"/>
        </w:rPr>
        <w:t>Saptharishi</w:t>
      </w:r>
      <w:proofErr w:type="spellEnd"/>
      <w:r w:rsidRPr="008A3538">
        <w:rPr>
          <w:sz w:val="24"/>
          <w:szCs w:val="24"/>
        </w:rPr>
        <w:t xml:space="preserve">, S. Shriram, P. Srivastava, R. </w:t>
      </w:r>
      <w:proofErr w:type="spellStart"/>
      <w:r w:rsidRPr="008A3538">
        <w:rPr>
          <w:sz w:val="24"/>
          <w:szCs w:val="24"/>
        </w:rPr>
        <w:t>Sundaresan</w:t>
      </w:r>
      <w:proofErr w:type="spellEnd"/>
      <w:r w:rsidRPr="008A3538">
        <w:rPr>
          <w:sz w:val="24"/>
          <w:szCs w:val="24"/>
        </w:rPr>
        <w:t xml:space="preserve">, N. K. </w:t>
      </w:r>
      <w:proofErr w:type="spellStart"/>
      <w:r w:rsidRPr="008A3538">
        <w:rPr>
          <w:sz w:val="24"/>
          <w:szCs w:val="24"/>
        </w:rPr>
        <w:t>Vaidhiyan</w:t>
      </w:r>
      <w:proofErr w:type="spellEnd"/>
      <w:r w:rsidRPr="008A3538">
        <w:rPr>
          <w:sz w:val="24"/>
          <w:szCs w:val="24"/>
        </w:rPr>
        <w:t xml:space="preserve">, and S. </w:t>
      </w:r>
      <w:proofErr w:type="spellStart"/>
      <w:r w:rsidRPr="008A3538">
        <w:rPr>
          <w:sz w:val="24"/>
          <w:szCs w:val="24"/>
        </w:rPr>
        <w:t>Yasodharan</w:t>
      </w:r>
      <w:proofErr w:type="spellEnd"/>
      <w:r w:rsidRPr="008A3538">
        <w:rPr>
          <w:sz w:val="24"/>
          <w:szCs w:val="24"/>
        </w:rPr>
        <w:t xml:space="preserve"> (2020). </w:t>
      </w:r>
      <w:r w:rsidRPr="008A3538">
        <w:rPr>
          <w:color w:val="222222"/>
          <w:sz w:val="24"/>
          <w:szCs w:val="24"/>
          <w:shd w:val="clear" w:color="auto" w:fill="FFFFFF"/>
        </w:rPr>
        <w:t>City-Scale Agent-Based Simulators for the Study of Non-Pharmaceutical Interventions in the Context of the COVID-19 Epidemic. </w:t>
      </w:r>
      <w:r w:rsidRPr="00255929">
        <w:rPr>
          <w:b/>
          <w:bCs/>
          <w:color w:val="222222"/>
          <w:sz w:val="24"/>
          <w:szCs w:val="24"/>
          <w:shd w:val="clear" w:color="auto" w:fill="FFFFFF"/>
        </w:rPr>
        <w:t>Journal of the Indian Institute of Science</w:t>
      </w:r>
      <w:r w:rsidRPr="008A3538">
        <w:rPr>
          <w:color w:val="222222"/>
          <w:sz w:val="24"/>
          <w:szCs w:val="24"/>
          <w:shd w:val="clear" w:color="auto" w:fill="FFFFFF"/>
        </w:rPr>
        <w:t>, 1-39. (</w:t>
      </w:r>
      <w:hyperlink r:id="rId26" w:history="1">
        <w:r w:rsidRPr="008A3538">
          <w:rPr>
            <w:rStyle w:val="Hyperlink"/>
            <w:sz w:val="24"/>
            <w:szCs w:val="24"/>
            <w:u w:val="none"/>
            <w:shd w:val="clear" w:color="auto" w:fill="FFFFFF"/>
          </w:rPr>
          <w:t>link</w:t>
        </w:r>
      </w:hyperlink>
      <w:r w:rsidRPr="008A3538">
        <w:rPr>
          <w:color w:val="222222"/>
          <w:sz w:val="24"/>
          <w:szCs w:val="24"/>
          <w:shd w:val="clear" w:color="auto" w:fill="FFFFFF"/>
        </w:rPr>
        <w:t>)</w:t>
      </w:r>
    </w:p>
    <w:p w14:paraId="24CAFBB0" w14:textId="77777777" w:rsidR="003331D9" w:rsidRPr="008A3538" w:rsidRDefault="003331D9" w:rsidP="006E1F37">
      <w:pPr>
        <w:numPr>
          <w:ilvl w:val="0"/>
          <w:numId w:val="48"/>
        </w:numPr>
        <w:ind w:left="360"/>
        <w:rPr>
          <w:rStyle w:val="Hyperlink"/>
          <w:color w:val="auto"/>
          <w:u w:val="none"/>
        </w:rPr>
      </w:pPr>
      <w:proofErr w:type="spellStart"/>
      <w:r w:rsidRPr="008A3538">
        <w:t>Bassamboo</w:t>
      </w:r>
      <w:proofErr w:type="spellEnd"/>
      <w:r w:rsidRPr="008A3538">
        <w:t xml:space="preserve">, A., Deep, V., Juneja, S., and </w:t>
      </w:r>
      <w:proofErr w:type="spellStart"/>
      <w:r w:rsidRPr="008A3538">
        <w:t>Zeevi</w:t>
      </w:r>
      <w:proofErr w:type="spellEnd"/>
      <w:r w:rsidRPr="008A3538">
        <w:t xml:space="preserve">, A. 2020.  </w:t>
      </w:r>
      <w:r w:rsidRPr="008A3538">
        <w:rPr>
          <w:color w:val="000000"/>
        </w:rPr>
        <w:t xml:space="preserve">Discriminative Learning via Adaptive Questioning. </w:t>
      </w:r>
      <w:hyperlink r:id="rId27" w:history="1">
        <w:r w:rsidRPr="008A3538">
          <w:rPr>
            <w:rStyle w:val="Hyperlink"/>
            <w:u w:val="none"/>
          </w:rPr>
          <w:t>https://arxiv.org/pdf/2004.05442.pdf</w:t>
        </w:r>
      </w:hyperlink>
    </w:p>
    <w:p w14:paraId="72424572" w14:textId="77777777" w:rsidR="005A4282" w:rsidRPr="008A3538" w:rsidRDefault="005A4282" w:rsidP="005A4282">
      <w:pPr>
        <w:rPr>
          <w:b/>
        </w:rPr>
      </w:pPr>
    </w:p>
    <w:p w14:paraId="4E5F0EE9" w14:textId="77777777" w:rsidR="00255929" w:rsidRPr="00B53178" w:rsidRDefault="00255929">
      <w:pPr>
        <w:pStyle w:val="ListParagraph"/>
        <w:numPr>
          <w:ilvl w:val="0"/>
          <w:numId w:val="63"/>
        </w:numPr>
        <w:rPr>
          <w:b/>
        </w:rPr>
      </w:pPr>
    </w:p>
    <w:p w14:paraId="4C01B86C" w14:textId="77777777" w:rsidR="00255929" w:rsidRDefault="005A4282" w:rsidP="006E1F37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A3538">
        <w:rPr>
          <w:sz w:val="24"/>
          <w:szCs w:val="24"/>
        </w:rPr>
        <w:t xml:space="preserve">S </w:t>
      </w:r>
      <w:proofErr w:type="spellStart"/>
      <w:r w:rsidRPr="008A3538">
        <w:rPr>
          <w:sz w:val="24"/>
          <w:szCs w:val="24"/>
        </w:rPr>
        <w:t>Juneja</w:t>
      </w:r>
      <w:proofErr w:type="spellEnd"/>
      <w:r w:rsidRPr="008A3538">
        <w:rPr>
          <w:sz w:val="24"/>
          <w:szCs w:val="24"/>
        </w:rPr>
        <w:t xml:space="preserve"> and S </w:t>
      </w:r>
      <w:proofErr w:type="spellStart"/>
      <w:r w:rsidRPr="008A3538">
        <w:rPr>
          <w:sz w:val="24"/>
          <w:szCs w:val="24"/>
        </w:rPr>
        <w:t>Krishnasamy</w:t>
      </w:r>
      <w:proofErr w:type="spellEnd"/>
      <w:r w:rsidRPr="008A3538">
        <w:rPr>
          <w:sz w:val="24"/>
          <w:szCs w:val="24"/>
        </w:rPr>
        <w:t xml:space="preserve">. 2019. Sample complexity of partition identification using multi-armed bandits. </w:t>
      </w:r>
      <w:r w:rsidRPr="00255929">
        <w:rPr>
          <w:b/>
          <w:bCs/>
          <w:sz w:val="24"/>
          <w:szCs w:val="24"/>
        </w:rPr>
        <w:t>Conference on Learning Theory</w:t>
      </w:r>
      <w:r w:rsidRPr="008A3538">
        <w:rPr>
          <w:sz w:val="24"/>
          <w:szCs w:val="24"/>
        </w:rPr>
        <w:t xml:space="preserve"> COLT 2019: 1824-1852</w:t>
      </w:r>
    </w:p>
    <w:p w14:paraId="7EAD615D" w14:textId="77777777" w:rsidR="00255929" w:rsidRDefault="00255929" w:rsidP="006E1F37">
      <w:pPr>
        <w:pStyle w:val="ListParagraph"/>
        <w:ind w:left="360"/>
        <w:rPr>
          <w:sz w:val="24"/>
          <w:szCs w:val="24"/>
        </w:rPr>
      </w:pPr>
    </w:p>
    <w:p w14:paraId="64B1EE3B" w14:textId="77777777" w:rsidR="00255929" w:rsidRPr="00255929" w:rsidRDefault="005A4282" w:rsidP="006E1F37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255929">
        <w:rPr>
          <w:sz w:val="24"/>
          <w:szCs w:val="24"/>
        </w:rPr>
        <w:t xml:space="preserve">A Deo and S Juneja. 2019. Limiting distributional fixed points in systemic risk graph models. Proceedings of </w:t>
      </w:r>
      <w:r w:rsidRPr="00255929">
        <w:rPr>
          <w:b/>
          <w:bCs/>
          <w:sz w:val="24"/>
          <w:szCs w:val="24"/>
        </w:rPr>
        <w:t>Winter Simulation Conference 2019</w:t>
      </w:r>
      <w:r w:rsidRPr="00255929">
        <w:rPr>
          <w:sz w:val="24"/>
          <w:szCs w:val="24"/>
        </w:rPr>
        <w:t xml:space="preserve">. </w:t>
      </w:r>
      <w:r w:rsidR="00255929" w:rsidRPr="00255929">
        <w:rPr>
          <w:color w:val="222222"/>
          <w:sz w:val="24"/>
          <w:szCs w:val="24"/>
          <w:shd w:val="clear" w:color="auto" w:fill="FFFFFF"/>
        </w:rPr>
        <w:t>(pp. 878-889). IEEE.</w:t>
      </w:r>
      <w:r w:rsidRPr="00255929">
        <w:t xml:space="preserve"> </w:t>
      </w:r>
    </w:p>
    <w:p w14:paraId="190D31C4" w14:textId="77777777" w:rsidR="00255929" w:rsidRDefault="00255929" w:rsidP="006E1F37">
      <w:pPr>
        <w:pStyle w:val="ListParagraph"/>
        <w:ind w:left="360"/>
      </w:pPr>
    </w:p>
    <w:p w14:paraId="3424DC21" w14:textId="6E4748CB" w:rsidR="00D62570" w:rsidRPr="00255929" w:rsidRDefault="005A4282" w:rsidP="006E1F37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255929">
        <w:rPr>
          <w:sz w:val="24"/>
          <w:szCs w:val="24"/>
        </w:rPr>
        <w:t xml:space="preserve">S </w:t>
      </w:r>
      <w:proofErr w:type="spellStart"/>
      <w:r w:rsidRPr="00255929">
        <w:rPr>
          <w:sz w:val="24"/>
          <w:szCs w:val="24"/>
        </w:rPr>
        <w:t>Moka</w:t>
      </w:r>
      <w:proofErr w:type="spellEnd"/>
      <w:r w:rsidRPr="00255929">
        <w:rPr>
          <w:sz w:val="24"/>
          <w:szCs w:val="24"/>
        </w:rPr>
        <w:t xml:space="preserve">, D </w:t>
      </w:r>
      <w:proofErr w:type="spellStart"/>
      <w:r w:rsidRPr="00255929">
        <w:rPr>
          <w:sz w:val="24"/>
          <w:szCs w:val="24"/>
        </w:rPr>
        <w:t>Kroese</w:t>
      </w:r>
      <w:proofErr w:type="spellEnd"/>
      <w:r w:rsidRPr="00255929">
        <w:rPr>
          <w:sz w:val="24"/>
          <w:szCs w:val="24"/>
        </w:rPr>
        <w:t xml:space="preserve"> and S Juneja. Unbiased estimation of the reciprocal mean for non-negative random variables. Proceedings of </w:t>
      </w:r>
      <w:r w:rsidRPr="00255929">
        <w:rPr>
          <w:b/>
          <w:bCs/>
          <w:sz w:val="24"/>
          <w:szCs w:val="24"/>
        </w:rPr>
        <w:t>Winter Simulation Conference 2019</w:t>
      </w:r>
      <w:r w:rsidRPr="00255929">
        <w:rPr>
          <w:sz w:val="24"/>
          <w:szCs w:val="24"/>
        </w:rPr>
        <w:t xml:space="preserve">. </w:t>
      </w:r>
      <w:r w:rsidR="00255929" w:rsidRPr="00255929">
        <w:rPr>
          <w:color w:val="222222"/>
          <w:sz w:val="24"/>
          <w:szCs w:val="24"/>
          <w:shd w:val="clear" w:color="auto" w:fill="FFFFFF"/>
        </w:rPr>
        <w:t xml:space="preserve">(pp. 404-415) </w:t>
      </w:r>
      <w:r w:rsidRPr="00255929">
        <w:rPr>
          <w:sz w:val="24"/>
          <w:szCs w:val="24"/>
        </w:rPr>
        <w:t>IEEE Press.</w:t>
      </w:r>
    </w:p>
    <w:p w14:paraId="051DAD7E" w14:textId="77777777" w:rsidR="00D62570" w:rsidRPr="008A3538" w:rsidRDefault="00D62570" w:rsidP="00B36466">
      <w:pPr>
        <w:rPr>
          <w:b/>
        </w:rPr>
      </w:pPr>
    </w:p>
    <w:p w14:paraId="54E7AEFB" w14:textId="74C578DF" w:rsidR="00A25D65" w:rsidRPr="004417BB" w:rsidRDefault="00BC1AA6" w:rsidP="004417BB">
      <w:pPr>
        <w:rPr>
          <w:b/>
        </w:rPr>
      </w:pPr>
      <w:r w:rsidRPr="008A3538">
        <w:rPr>
          <w:b/>
        </w:rPr>
        <w:t>2018</w:t>
      </w:r>
    </w:p>
    <w:p w14:paraId="38A7C5AB" w14:textId="77777777" w:rsidR="00A25D65" w:rsidRPr="008A3538" w:rsidRDefault="00A25D65" w:rsidP="004417BB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 w:rsidRPr="008A3538">
        <w:rPr>
          <w:sz w:val="24"/>
          <w:szCs w:val="24"/>
        </w:rPr>
        <w:t xml:space="preserve"> D. </w:t>
      </w:r>
      <w:proofErr w:type="spellStart"/>
      <w:r w:rsidRPr="008A3538">
        <w:rPr>
          <w:sz w:val="24"/>
          <w:szCs w:val="24"/>
        </w:rPr>
        <w:t>Reijsbergen</w:t>
      </w:r>
      <w:proofErr w:type="spellEnd"/>
      <w:r w:rsidRPr="008A3538">
        <w:rPr>
          <w:sz w:val="24"/>
          <w:szCs w:val="24"/>
        </w:rPr>
        <w:t xml:space="preserve">, P. de Boer, W. </w:t>
      </w:r>
      <w:proofErr w:type="spellStart"/>
      <w:r w:rsidRPr="008A3538">
        <w:rPr>
          <w:sz w:val="24"/>
          <w:szCs w:val="24"/>
        </w:rPr>
        <w:t>Scheinhardt</w:t>
      </w:r>
      <w:proofErr w:type="spellEnd"/>
      <w:r w:rsidRPr="008A3538">
        <w:rPr>
          <w:sz w:val="24"/>
          <w:szCs w:val="24"/>
        </w:rPr>
        <w:t xml:space="preserve"> and S. Juneja. 2018. Path-ZVA: general, efficient and automated importance sampling for highly reliable Markovian systems. </w:t>
      </w:r>
      <w:r w:rsidRPr="00255929">
        <w:rPr>
          <w:b/>
          <w:bCs/>
          <w:sz w:val="24"/>
          <w:szCs w:val="24"/>
        </w:rPr>
        <w:t>ACM Transactions on Modeling and Computer Simulation</w:t>
      </w:r>
      <w:r w:rsidRPr="008A3538">
        <w:rPr>
          <w:sz w:val="24"/>
          <w:szCs w:val="24"/>
        </w:rPr>
        <w:t xml:space="preserve"> (TOMACS), 28(3), p.22. </w:t>
      </w:r>
    </w:p>
    <w:p w14:paraId="01CF2C54" w14:textId="77777777" w:rsidR="00A25D65" w:rsidRPr="008A3538" w:rsidRDefault="00A25D65" w:rsidP="00A25D65">
      <w:pPr>
        <w:pStyle w:val="ListParagraph"/>
        <w:ind w:left="360"/>
        <w:rPr>
          <w:b/>
          <w:sz w:val="24"/>
          <w:szCs w:val="24"/>
        </w:rPr>
      </w:pPr>
    </w:p>
    <w:p w14:paraId="7F4CA80E" w14:textId="289B8B78" w:rsidR="00A25D65" w:rsidRPr="008A3538" w:rsidRDefault="00A25D65" w:rsidP="004417BB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 w:rsidRPr="008A3538">
        <w:rPr>
          <w:sz w:val="24"/>
          <w:szCs w:val="24"/>
        </w:rPr>
        <w:t xml:space="preserve">P. Glynn and S. Juneja. 2018. Selecting the best system and multi-armed bandits. </w:t>
      </w:r>
      <w:hyperlink r:id="rId28" w:history="1">
        <w:r w:rsidR="00243950" w:rsidRPr="008A3538">
          <w:rPr>
            <w:rStyle w:val="Hyperlink"/>
            <w:sz w:val="24"/>
            <w:szCs w:val="24"/>
            <w:u w:val="none"/>
          </w:rPr>
          <w:t>http://arxiv.org/abs/1507.04564</w:t>
        </w:r>
      </w:hyperlink>
      <w:r w:rsidR="00243950" w:rsidRPr="008A3538">
        <w:rPr>
          <w:sz w:val="24"/>
          <w:szCs w:val="24"/>
        </w:rPr>
        <w:t xml:space="preserve">. </w:t>
      </w:r>
    </w:p>
    <w:p w14:paraId="68AE43D0" w14:textId="77777777" w:rsidR="00A25D65" w:rsidRPr="008A3538" w:rsidRDefault="00A25D65" w:rsidP="00A25D65">
      <w:pPr>
        <w:pStyle w:val="ListParagraph"/>
        <w:ind w:left="360"/>
        <w:rPr>
          <w:b/>
          <w:sz w:val="24"/>
          <w:szCs w:val="24"/>
        </w:rPr>
      </w:pPr>
    </w:p>
    <w:p w14:paraId="32FD35CD" w14:textId="77777777" w:rsidR="00142C48" w:rsidRPr="008A3538" w:rsidRDefault="00142C48" w:rsidP="004417BB">
      <w:pPr>
        <w:pStyle w:val="ListParagraph"/>
        <w:numPr>
          <w:ilvl w:val="0"/>
          <w:numId w:val="41"/>
        </w:numPr>
        <w:rPr>
          <w:sz w:val="24"/>
          <w:szCs w:val="24"/>
          <w:lang w:val="en-GB" w:eastAsia="en-GB"/>
        </w:rPr>
      </w:pPr>
      <w:r w:rsidRPr="008A3538">
        <w:rPr>
          <w:color w:val="222222"/>
          <w:sz w:val="24"/>
          <w:szCs w:val="24"/>
          <w:shd w:val="clear" w:color="auto" w:fill="FFFFFF"/>
          <w:lang w:val="en-GB" w:eastAsia="en-GB"/>
        </w:rPr>
        <w:t xml:space="preserve">Kavitha, V., </w:t>
      </w:r>
      <w:proofErr w:type="spellStart"/>
      <w:r w:rsidRPr="008A3538">
        <w:rPr>
          <w:color w:val="222222"/>
          <w:sz w:val="24"/>
          <w:szCs w:val="24"/>
          <w:shd w:val="clear" w:color="auto" w:fill="FFFFFF"/>
          <w:lang w:val="en-GB" w:eastAsia="en-GB"/>
        </w:rPr>
        <w:t>Saha</w:t>
      </w:r>
      <w:proofErr w:type="spellEnd"/>
      <w:r w:rsidRPr="008A3538">
        <w:rPr>
          <w:color w:val="222222"/>
          <w:sz w:val="24"/>
          <w:szCs w:val="24"/>
          <w:shd w:val="clear" w:color="auto" w:fill="FFFFFF"/>
          <w:lang w:val="en-GB" w:eastAsia="en-GB"/>
        </w:rPr>
        <w:t xml:space="preserve">, I., &amp; Juneja, S. (2018, December). Random Fixed Points, Limits and Systemic risk. In 2018 IEEE </w:t>
      </w:r>
      <w:r w:rsidRPr="00255929">
        <w:rPr>
          <w:b/>
          <w:bCs/>
          <w:color w:val="222222"/>
          <w:sz w:val="24"/>
          <w:szCs w:val="24"/>
          <w:shd w:val="clear" w:color="auto" w:fill="FFFFFF"/>
          <w:lang w:val="en-GB" w:eastAsia="en-GB"/>
        </w:rPr>
        <w:t>Conference on Decision and Control</w:t>
      </w:r>
      <w:r w:rsidRPr="008A3538">
        <w:rPr>
          <w:color w:val="222222"/>
          <w:sz w:val="24"/>
          <w:szCs w:val="24"/>
          <w:shd w:val="clear" w:color="auto" w:fill="FFFFFF"/>
          <w:lang w:val="en-GB" w:eastAsia="en-GB"/>
        </w:rPr>
        <w:t xml:space="preserve"> (CDC) (pp. 5813-5819). IEEE.</w:t>
      </w:r>
    </w:p>
    <w:p w14:paraId="22F0B227" w14:textId="77777777" w:rsidR="009E6BA7" w:rsidRPr="008A3538" w:rsidRDefault="009E6BA7" w:rsidP="00B36466">
      <w:pPr>
        <w:rPr>
          <w:b/>
        </w:rPr>
      </w:pPr>
    </w:p>
    <w:p w14:paraId="124482CB" w14:textId="56BAFF04" w:rsidR="00432A78" w:rsidRPr="008A3538" w:rsidRDefault="00432A78" w:rsidP="00B36466">
      <w:pPr>
        <w:rPr>
          <w:b/>
        </w:rPr>
      </w:pPr>
      <w:r w:rsidRPr="008A3538">
        <w:rPr>
          <w:b/>
        </w:rPr>
        <w:t>2017</w:t>
      </w:r>
    </w:p>
    <w:p w14:paraId="013DB1BA" w14:textId="390C6F4A" w:rsidR="00F64003" w:rsidRPr="008A3538" w:rsidRDefault="00F64003" w:rsidP="004417B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A3538">
        <w:rPr>
          <w:sz w:val="24"/>
          <w:szCs w:val="24"/>
        </w:rPr>
        <w:t xml:space="preserve">Hong, L. J., S. Juneja, and G. Liu. 2017. Kernel smoothing for nested estimation with application to portfolio risk measurement. </w:t>
      </w:r>
      <w:r w:rsidRPr="00255929">
        <w:rPr>
          <w:b/>
          <w:bCs/>
          <w:sz w:val="24"/>
          <w:szCs w:val="24"/>
        </w:rPr>
        <w:t>Operations Research</w:t>
      </w:r>
      <w:r w:rsidRPr="008A3538">
        <w:rPr>
          <w:sz w:val="24"/>
          <w:szCs w:val="24"/>
        </w:rPr>
        <w:t xml:space="preserve">.  </w:t>
      </w:r>
      <w:r w:rsidRPr="008A3538">
        <w:rPr>
          <w:color w:val="222222"/>
          <w:sz w:val="24"/>
          <w:szCs w:val="24"/>
          <w:bdr w:val="none" w:sz="0" w:space="0" w:color="auto" w:frame="1"/>
          <w:shd w:val="clear" w:color="auto" w:fill="FFFFFF"/>
        </w:rPr>
        <w:t>65</w:t>
      </w:r>
      <w:r w:rsidRPr="008A3538">
        <w:rPr>
          <w:color w:val="222222"/>
          <w:sz w:val="24"/>
          <w:szCs w:val="24"/>
          <w:shd w:val="clear" w:color="auto" w:fill="FFFFFF"/>
        </w:rPr>
        <w:t>, </w:t>
      </w:r>
      <w:r w:rsidRPr="008A3538">
        <w:rPr>
          <w:color w:val="222222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8A3538">
        <w:rPr>
          <w:color w:val="222222"/>
          <w:sz w:val="24"/>
          <w:szCs w:val="24"/>
          <w:shd w:val="clear" w:color="auto" w:fill="FFFFFF"/>
        </w:rPr>
        <w:t>, 657-673.</w:t>
      </w:r>
    </w:p>
    <w:p w14:paraId="241426D1" w14:textId="77777777" w:rsidR="00F64003" w:rsidRPr="008A3538" w:rsidRDefault="00F64003" w:rsidP="00F64003">
      <w:pPr>
        <w:pStyle w:val="ListParagraph"/>
        <w:ind w:left="360"/>
        <w:rPr>
          <w:b/>
          <w:sz w:val="24"/>
          <w:szCs w:val="24"/>
        </w:rPr>
      </w:pPr>
    </w:p>
    <w:p w14:paraId="13E822B0" w14:textId="5B25BA91" w:rsidR="00F64003" w:rsidRPr="008A3538" w:rsidRDefault="00F64003" w:rsidP="004417B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A3538">
        <w:rPr>
          <w:sz w:val="24"/>
          <w:szCs w:val="24"/>
        </w:rPr>
        <w:t xml:space="preserve">Juneja, S. 2017. Dynamic Portfolio Credit Risk and Large Deviations. In </w:t>
      </w:r>
      <w:proofErr w:type="spellStart"/>
      <w:r w:rsidRPr="008A3538">
        <w:rPr>
          <w:sz w:val="24"/>
          <w:szCs w:val="24"/>
        </w:rPr>
        <w:t>Econophysics</w:t>
      </w:r>
      <w:proofErr w:type="spellEnd"/>
      <w:r w:rsidRPr="008A3538">
        <w:rPr>
          <w:sz w:val="24"/>
          <w:szCs w:val="24"/>
        </w:rPr>
        <w:t xml:space="preserve"> and </w:t>
      </w:r>
      <w:proofErr w:type="spellStart"/>
      <w:r w:rsidRPr="008A3538">
        <w:rPr>
          <w:sz w:val="24"/>
          <w:szCs w:val="24"/>
        </w:rPr>
        <w:t>Sociophysics</w:t>
      </w:r>
      <w:proofErr w:type="spellEnd"/>
      <w:r w:rsidRPr="008A3538">
        <w:rPr>
          <w:sz w:val="24"/>
          <w:szCs w:val="24"/>
        </w:rPr>
        <w:t xml:space="preserve">: Recent Progress and Future Directions, pp. 41- 58. Springer, Cham. </w:t>
      </w:r>
    </w:p>
    <w:p w14:paraId="517344C9" w14:textId="77777777" w:rsidR="00F64003" w:rsidRPr="008A3538" w:rsidRDefault="00F64003" w:rsidP="00F64003">
      <w:pPr>
        <w:rPr>
          <w:b/>
        </w:rPr>
      </w:pPr>
    </w:p>
    <w:p w14:paraId="1E1515F4" w14:textId="743BE2BD" w:rsidR="00F64003" w:rsidRPr="008A3538" w:rsidRDefault="00F64003" w:rsidP="004417B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A3538">
        <w:rPr>
          <w:sz w:val="24"/>
          <w:szCs w:val="24"/>
        </w:rPr>
        <w:t xml:space="preserve">Juneja, S. and N. </w:t>
      </w:r>
      <w:proofErr w:type="spellStart"/>
      <w:r w:rsidRPr="008A3538">
        <w:rPr>
          <w:sz w:val="24"/>
          <w:szCs w:val="24"/>
        </w:rPr>
        <w:t>Shimkin</w:t>
      </w:r>
      <w:proofErr w:type="spellEnd"/>
      <w:r w:rsidRPr="008A3538">
        <w:rPr>
          <w:sz w:val="24"/>
          <w:szCs w:val="24"/>
        </w:rPr>
        <w:t xml:space="preserve">. 2017. On the Computation of Dynamic User Equilibrium in the Multiclass Transient Fluid Queue. </w:t>
      </w:r>
      <w:r w:rsidR="001D6422" w:rsidRPr="00255929">
        <w:rPr>
          <w:b/>
          <w:bCs/>
          <w:sz w:val="24"/>
          <w:szCs w:val="24"/>
        </w:rPr>
        <w:t>ACM SIGMETRICS</w:t>
      </w:r>
      <w:r w:rsidR="001D6422" w:rsidRPr="008A3538">
        <w:rPr>
          <w:sz w:val="24"/>
          <w:szCs w:val="24"/>
        </w:rPr>
        <w:t xml:space="preserve"> Performance Evaluation Review. 45 (2), 137-142. </w:t>
      </w:r>
      <w:proofErr w:type="spellStart"/>
      <w:r w:rsidR="001D6422" w:rsidRPr="008A3538">
        <w:rPr>
          <w:sz w:val="24"/>
          <w:szCs w:val="24"/>
        </w:rPr>
        <w:t>doi</w:t>
      </w:r>
      <w:proofErr w:type="spellEnd"/>
      <w:r w:rsidR="001D6422" w:rsidRPr="008A3538">
        <w:rPr>
          <w:sz w:val="24"/>
          <w:szCs w:val="24"/>
        </w:rPr>
        <w:t>: 10.1145/3199524.3199547</w:t>
      </w:r>
      <w:r w:rsidRPr="008A3538">
        <w:rPr>
          <w:sz w:val="24"/>
          <w:szCs w:val="24"/>
        </w:rPr>
        <w:t xml:space="preserve"> </w:t>
      </w:r>
    </w:p>
    <w:p w14:paraId="6004C15A" w14:textId="77777777" w:rsidR="00F64003" w:rsidRPr="008A3538" w:rsidRDefault="00F64003" w:rsidP="00F64003">
      <w:pPr>
        <w:rPr>
          <w:b/>
        </w:rPr>
      </w:pPr>
    </w:p>
    <w:p w14:paraId="1783EA39" w14:textId="3638889C" w:rsidR="00F64003" w:rsidRPr="008A3538" w:rsidRDefault="00F64003" w:rsidP="004417B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8A3538">
        <w:rPr>
          <w:sz w:val="24"/>
          <w:szCs w:val="24"/>
        </w:rPr>
        <w:t>Moka</w:t>
      </w:r>
      <w:proofErr w:type="spellEnd"/>
      <w:r w:rsidRPr="008A3538">
        <w:rPr>
          <w:sz w:val="24"/>
          <w:szCs w:val="24"/>
        </w:rPr>
        <w:t xml:space="preserve">, S. B., S. Juneja, and M. R. H. 2017. Analysis of Perfect Sampling Methods for Hard-sphere Models. </w:t>
      </w:r>
      <w:r w:rsidR="001D6422" w:rsidRPr="00255929">
        <w:rPr>
          <w:b/>
          <w:bCs/>
          <w:sz w:val="24"/>
          <w:szCs w:val="24"/>
        </w:rPr>
        <w:t>ACM SIGMETRICS</w:t>
      </w:r>
      <w:r w:rsidR="001D6422" w:rsidRPr="008A3538">
        <w:rPr>
          <w:sz w:val="24"/>
          <w:szCs w:val="24"/>
        </w:rPr>
        <w:t xml:space="preserve"> Performance Evaluation Review. 45 (2), 69-75 </w:t>
      </w:r>
      <w:proofErr w:type="spellStart"/>
      <w:r w:rsidR="001D6422" w:rsidRPr="008A3538">
        <w:rPr>
          <w:sz w:val="24"/>
          <w:szCs w:val="24"/>
        </w:rPr>
        <w:t>doi</w:t>
      </w:r>
      <w:proofErr w:type="spellEnd"/>
      <w:r w:rsidR="001D6422" w:rsidRPr="008A3538">
        <w:rPr>
          <w:sz w:val="24"/>
          <w:szCs w:val="24"/>
        </w:rPr>
        <w:t>: 10.1145/3199524.3199536</w:t>
      </w:r>
    </w:p>
    <w:p w14:paraId="295D03D8" w14:textId="77777777" w:rsidR="00243950" w:rsidRPr="008A3538" w:rsidRDefault="00243950" w:rsidP="005A4282">
      <w:pPr>
        <w:rPr>
          <w:b/>
        </w:rPr>
      </w:pPr>
    </w:p>
    <w:p w14:paraId="5A6942A6" w14:textId="5ED62DF8" w:rsidR="006A5D62" w:rsidRPr="004417BB" w:rsidRDefault="006A5D62" w:rsidP="006A5D62">
      <w:pPr>
        <w:rPr>
          <w:b/>
        </w:rPr>
      </w:pPr>
      <w:r w:rsidRPr="008A3538">
        <w:rPr>
          <w:b/>
        </w:rPr>
        <w:t>2016</w:t>
      </w:r>
    </w:p>
    <w:p w14:paraId="5BA18C77" w14:textId="3C7B889F" w:rsidR="00840C7A" w:rsidRDefault="006A5D62" w:rsidP="004417BB">
      <w:pPr>
        <w:numPr>
          <w:ilvl w:val="0"/>
          <w:numId w:val="7"/>
        </w:numPr>
        <w:ind w:left="357" w:hanging="357"/>
      </w:pPr>
      <w:r w:rsidRPr="008A3538">
        <w:t xml:space="preserve">A. Agarwal, S. Juneja and R. Sircar. 2016. American Options under Stochastic Volatility: Control Variates, Maturity Randomization &amp; Multiscale </w:t>
      </w:r>
      <w:proofErr w:type="spellStart"/>
      <w:r w:rsidRPr="008A3538">
        <w:t>Asymptotics</w:t>
      </w:r>
      <w:proofErr w:type="spellEnd"/>
      <w:r w:rsidRPr="008A3538">
        <w:t xml:space="preserve">. </w:t>
      </w:r>
      <w:r w:rsidRPr="00255929">
        <w:rPr>
          <w:b/>
          <w:bCs/>
        </w:rPr>
        <w:t>Quantitative Finance</w:t>
      </w:r>
      <w:r w:rsidRPr="008A3538">
        <w:t xml:space="preserve"> 16 (1), 17-30.</w:t>
      </w:r>
    </w:p>
    <w:p w14:paraId="6A351B98" w14:textId="77777777" w:rsidR="008A3538" w:rsidRPr="008A3538" w:rsidRDefault="008A3538" w:rsidP="008A3538">
      <w:pPr>
        <w:ind w:left="357"/>
      </w:pPr>
    </w:p>
    <w:p w14:paraId="04A75FC0" w14:textId="3FC07EBE" w:rsidR="006A5D62" w:rsidRDefault="006A5D62" w:rsidP="004417BB">
      <w:pPr>
        <w:numPr>
          <w:ilvl w:val="0"/>
          <w:numId w:val="7"/>
        </w:numPr>
        <w:ind w:left="357" w:hanging="357"/>
      </w:pPr>
      <w:r w:rsidRPr="008A3538">
        <w:t xml:space="preserve">S. Juneja and D. Manjunath. 2016.  To Lounge or to Queue Up. MAMA'16, </w:t>
      </w:r>
      <w:r w:rsidRPr="00255929">
        <w:rPr>
          <w:b/>
          <w:bCs/>
        </w:rPr>
        <w:t>ACM SIGMETRICS</w:t>
      </w:r>
      <w:r w:rsidRPr="008A3538">
        <w:t xml:space="preserve"> 2016 </w:t>
      </w:r>
    </w:p>
    <w:p w14:paraId="56CB278C" w14:textId="77777777" w:rsidR="00255929" w:rsidRPr="008A3538" w:rsidRDefault="00255929" w:rsidP="00255929"/>
    <w:p w14:paraId="241106B8" w14:textId="100C14BC" w:rsidR="006A5D62" w:rsidRPr="008A3538" w:rsidRDefault="00840C7A" w:rsidP="004417BB">
      <w:pPr>
        <w:numPr>
          <w:ilvl w:val="0"/>
          <w:numId w:val="7"/>
        </w:numPr>
        <w:ind w:left="357" w:hanging="357"/>
      </w:pPr>
      <w:proofErr w:type="spellStart"/>
      <w:r w:rsidRPr="008A3538">
        <w:rPr>
          <w:color w:val="1A1A1A"/>
        </w:rPr>
        <w:t>Hult</w:t>
      </w:r>
      <w:proofErr w:type="spellEnd"/>
      <w:r w:rsidRPr="008A3538">
        <w:rPr>
          <w:color w:val="1A1A1A"/>
        </w:rPr>
        <w:t xml:space="preserve">, H., Juneja, S., &amp; Murthy, K. (2016). Exact and efficient simulation of tail probabilities of heavy-tailed infinite series. </w:t>
      </w:r>
      <w:proofErr w:type="spellStart"/>
      <w:r w:rsidRPr="008A3538">
        <w:rPr>
          <w:color w:val="1A1A1A"/>
        </w:rPr>
        <w:t>arXiv</w:t>
      </w:r>
      <w:proofErr w:type="spellEnd"/>
      <w:r w:rsidRPr="008A3538">
        <w:rPr>
          <w:color w:val="1A1A1A"/>
        </w:rPr>
        <w:t xml:space="preserve"> preprint arXiv:1609.01807.</w:t>
      </w:r>
    </w:p>
    <w:p w14:paraId="3C3B7CA3" w14:textId="77777777" w:rsidR="006A5D62" w:rsidRPr="008A3538" w:rsidRDefault="006A5D62" w:rsidP="00B36466">
      <w:pPr>
        <w:rPr>
          <w:b/>
        </w:rPr>
      </w:pPr>
    </w:p>
    <w:p w14:paraId="3919551F" w14:textId="59AE640D" w:rsidR="009D1B25" w:rsidRPr="004417BB" w:rsidRDefault="009D1B25" w:rsidP="009D1B25">
      <w:pPr>
        <w:rPr>
          <w:b/>
        </w:rPr>
      </w:pPr>
      <w:r w:rsidRPr="008A3538">
        <w:rPr>
          <w:b/>
        </w:rPr>
        <w:t>2015</w:t>
      </w:r>
    </w:p>
    <w:p w14:paraId="1BE357B6" w14:textId="77777777" w:rsidR="006A5D62" w:rsidRPr="008A3538" w:rsidRDefault="006A5D62" w:rsidP="004417BB">
      <w:pPr>
        <w:numPr>
          <w:ilvl w:val="0"/>
          <w:numId w:val="8"/>
        </w:numPr>
      </w:pPr>
      <w:r w:rsidRPr="008A3538">
        <w:t xml:space="preserve">S. Foss, S. Juneja, M. </w:t>
      </w:r>
      <w:proofErr w:type="spellStart"/>
      <w:r w:rsidRPr="008A3538">
        <w:t>Mandjes</w:t>
      </w:r>
      <w:proofErr w:type="spellEnd"/>
      <w:r w:rsidRPr="008A3538">
        <w:t xml:space="preserve"> and S. B. </w:t>
      </w:r>
      <w:proofErr w:type="spellStart"/>
      <w:r w:rsidRPr="008A3538">
        <w:t>Moka</w:t>
      </w:r>
      <w:proofErr w:type="spellEnd"/>
      <w:r w:rsidRPr="008A3538">
        <w:t xml:space="preserve">. 2015. Spatial Loss Systems: Exact Simulation and Rare Event </w:t>
      </w:r>
      <w:proofErr w:type="spellStart"/>
      <w:r w:rsidRPr="008A3538">
        <w:t>Behavior</w:t>
      </w:r>
      <w:proofErr w:type="spellEnd"/>
      <w:r w:rsidRPr="008A3538">
        <w:t xml:space="preserve">.  </w:t>
      </w:r>
      <w:r w:rsidRPr="006E1F37">
        <w:rPr>
          <w:b/>
          <w:bCs/>
        </w:rPr>
        <w:t>ACM SIGMETRICS Performance Evaluation Review</w:t>
      </w:r>
      <w:r w:rsidRPr="008A3538">
        <w:t xml:space="preserve"> 43 (2), 3-6</w:t>
      </w:r>
    </w:p>
    <w:p w14:paraId="7BA8A599" w14:textId="77777777" w:rsidR="006A5D62" w:rsidRPr="008A3538" w:rsidRDefault="006A5D62" w:rsidP="006A5D62">
      <w:pPr>
        <w:ind w:left="720"/>
      </w:pPr>
    </w:p>
    <w:p w14:paraId="0FE5DF89" w14:textId="77777777" w:rsidR="009D1B25" w:rsidRPr="00201E2C" w:rsidRDefault="009D1B25" w:rsidP="004417BB">
      <w:pPr>
        <w:numPr>
          <w:ilvl w:val="0"/>
          <w:numId w:val="8"/>
        </w:numPr>
        <w:rPr>
          <w:bCs/>
        </w:rPr>
      </w:pPr>
      <w:r w:rsidRPr="008A3538">
        <w:rPr>
          <w:bCs/>
        </w:rPr>
        <w:t>S. Dey, S. Juneja, K. R. A. Murthy. 2015. Incorporating Views on Marginal Distributions in the Calibration of Risk Models</w:t>
      </w:r>
      <w:r w:rsidRPr="008A3538">
        <w:t xml:space="preserve">. </w:t>
      </w:r>
      <w:r w:rsidRPr="006E1F37">
        <w:rPr>
          <w:b/>
          <w:bCs/>
        </w:rPr>
        <w:t>Operations Research Letters</w:t>
      </w:r>
      <w:r w:rsidRPr="008A3538">
        <w:t xml:space="preserve">, </w:t>
      </w:r>
      <w:r w:rsidR="006A5D62" w:rsidRPr="00201E2C">
        <w:rPr>
          <w:bCs/>
        </w:rPr>
        <w:t>43,1, 2015,</w:t>
      </w:r>
      <w:r w:rsidRPr="00201E2C">
        <w:rPr>
          <w:bCs/>
        </w:rPr>
        <w:t xml:space="preserve"> 46–51 </w:t>
      </w:r>
    </w:p>
    <w:p w14:paraId="00BD557A" w14:textId="77777777" w:rsidR="009D1B25" w:rsidRPr="00201E2C" w:rsidRDefault="009D1B25" w:rsidP="00BD2419">
      <w:pPr>
        <w:ind w:left="1091"/>
        <w:rPr>
          <w:bCs/>
        </w:rPr>
      </w:pPr>
    </w:p>
    <w:p w14:paraId="7A84E077" w14:textId="77777777" w:rsidR="006A5D62" w:rsidRPr="00201E2C" w:rsidRDefault="006A5D62" w:rsidP="004417BB">
      <w:pPr>
        <w:numPr>
          <w:ilvl w:val="0"/>
          <w:numId w:val="8"/>
        </w:numPr>
        <w:rPr>
          <w:bCs/>
        </w:rPr>
      </w:pPr>
      <w:r w:rsidRPr="00201E2C">
        <w:rPr>
          <w:bCs/>
        </w:rPr>
        <w:t xml:space="preserve">S. B. </w:t>
      </w:r>
      <w:proofErr w:type="spellStart"/>
      <w:r w:rsidRPr="00201E2C">
        <w:rPr>
          <w:bCs/>
        </w:rPr>
        <w:t>Moka</w:t>
      </w:r>
      <w:proofErr w:type="spellEnd"/>
      <w:r w:rsidRPr="00201E2C">
        <w:rPr>
          <w:bCs/>
        </w:rPr>
        <w:t xml:space="preserve"> and S. Juneja 2015.  Regenerative Simulation for Queueing Networks with Exponential or Heavier Tail Arrival Distributions. </w:t>
      </w:r>
      <w:r w:rsidRPr="006E1F37">
        <w:rPr>
          <w:b/>
        </w:rPr>
        <w:t xml:space="preserve">ACM Transactions on </w:t>
      </w:r>
      <w:proofErr w:type="spellStart"/>
      <w:r w:rsidRPr="006E1F37">
        <w:rPr>
          <w:b/>
        </w:rPr>
        <w:t>Modeling</w:t>
      </w:r>
      <w:proofErr w:type="spellEnd"/>
      <w:r w:rsidRPr="006E1F37">
        <w:rPr>
          <w:b/>
        </w:rPr>
        <w:t xml:space="preserve"> and Computer Simulation </w:t>
      </w:r>
      <w:r w:rsidRPr="00201E2C">
        <w:rPr>
          <w:bCs/>
        </w:rPr>
        <w:t>(TOMACS) 25 (4), 1-22.</w:t>
      </w:r>
    </w:p>
    <w:p w14:paraId="56A42972" w14:textId="77777777" w:rsidR="009D1B25" w:rsidRPr="00201E2C" w:rsidRDefault="009D1B25" w:rsidP="00BD2419">
      <w:pPr>
        <w:ind w:left="1091"/>
        <w:rPr>
          <w:bCs/>
        </w:rPr>
      </w:pPr>
    </w:p>
    <w:p w14:paraId="72D6D54D" w14:textId="77777777" w:rsidR="009D1B25" w:rsidRPr="008A3538" w:rsidRDefault="006A5D62" w:rsidP="004417BB">
      <w:pPr>
        <w:numPr>
          <w:ilvl w:val="0"/>
          <w:numId w:val="8"/>
        </w:numPr>
      </w:pPr>
      <w:r w:rsidRPr="008A3538">
        <w:t xml:space="preserve">A. </w:t>
      </w:r>
      <w:r w:rsidR="009D1B25" w:rsidRPr="008A3538">
        <w:t xml:space="preserve">Agarwal and S. Juneja. 2015. Nearest </w:t>
      </w:r>
      <w:proofErr w:type="spellStart"/>
      <w:r w:rsidR="009D1B25" w:rsidRPr="008A3538">
        <w:t>neighbor</w:t>
      </w:r>
      <w:proofErr w:type="spellEnd"/>
      <w:r w:rsidR="009D1B25" w:rsidRPr="008A3538">
        <w:t xml:space="preserve"> based estimation technique for pricing Bermudan options. </w:t>
      </w:r>
      <w:r w:rsidR="009D1B25" w:rsidRPr="006E1F37">
        <w:rPr>
          <w:b/>
          <w:bCs/>
          <w:lang w:eastAsia="en-IN"/>
        </w:rPr>
        <w:t>International Game Theory Review</w:t>
      </w:r>
      <w:r w:rsidR="009D1B25" w:rsidRPr="008A3538">
        <w:rPr>
          <w:lang w:eastAsia="en-IN"/>
        </w:rPr>
        <w:t xml:space="preserve"> Vo</w:t>
      </w:r>
      <w:r w:rsidRPr="008A3538">
        <w:rPr>
          <w:lang w:eastAsia="en-IN"/>
        </w:rPr>
        <w:t>l. 17, No. 1,1540002 (31 pages)</w:t>
      </w:r>
    </w:p>
    <w:p w14:paraId="36C1D17A" w14:textId="77777777" w:rsidR="009D1B25" w:rsidRPr="008A3538" w:rsidRDefault="009D1B25" w:rsidP="00BD2419">
      <w:pPr>
        <w:ind w:left="1091"/>
      </w:pPr>
    </w:p>
    <w:p w14:paraId="448DFB61" w14:textId="77777777" w:rsidR="00807816" w:rsidRPr="008A3538" w:rsidRDefault="009D1B25" w:rsidP="004417BB">
      <w:pPr>
        <w:numPr>
          <w:ilvl w:val="0"/>
          <w:numId w:val="8"/>
        </w:numPr>
      </w:pPr>
      <w:r w:rsidRPr="008A3538">
        <w:t xml:space="preserve">S. Juneja and T. Raheja. 2015. </w:t>
      </w:r>
      <w:r w:rsidRPr="008A3538">
        <w:rPr>
          <w:lang w:eastAsia="en-IN"/>
        </w:rPr>
        <w:t>The Concert Queueing Game: Fluid Regime with Random Order Service</w:t>
      </w:r>
      <w:r w:rsidRPr="008A3538">
        <w:t xml:space="preserve">. </w:t>
      </w:r>
      <w:r w:rsidRPr="006E1F37">
        <w:rPr>
          <w:b/>
          <w:bCs/>
          <w:lang w:eastAsia="en-IN"/>
        </w:rPr>
        <w:t>International Game Theory Review</w:t>
      </w:r>
      <w:r w:rsidRPr="008A3538">
        <w:rPr>
          <w:lang w:eastAsia="en-IN"/>
        </w:rPr>
        <w:t>, Vol. 17, No. 2, 1540012 (15 pages)</w:t>
      </w:r>
      <w:r w:rsidRPr="008A3538">
        <w:t xml:space="preserve"> </w:t>
      </w:r>
    </w:p>
    <w:p w14:paraId="2CE3D9DF" w14:textId="6998391D" w:rsidR="00BD2419" w:rsidRPr="008A3538" w:rsidRDefault="00BD2419" w:rsidP="00BD2419"/>
    <w:p w14:paraId="0FD4034A" w14:textId="77777777" w:rsidR="001D6422" w:rsidRPr="008A3538" w:rsidRDefault="001D6422" w:rsidP="00BD2419"/>
    <w:p w14:paraId="03B7BA3D" w14:textId="77777777" w:rsidR="000C2E0B" w:rsidRDefault="000C2E0B" w:rsidP="004417BB">
      <w:pPr>
        <w:rPr>
          <w:b/>
        </w:rPr>
      </w:pPr>
    </w:p>
    <w:p w14:paraId="557E8788" w14:textId="31F44995" w:rsidR="004417BB" w:rsidRDefault="00BD2419" w:rsidP="004417BB">
      <w:pPr>
        <w:rPr>
          <w:b/>
        </w:rPr>
      </w:pPr>
      <w:r w:rsidRPr="008A3538">
        <w:rPr>
          <w:b/>
        </w:rPr>
        <w:t>2014</w:t>
      </w:r>
    </w:p>
    <w:p w14:paraId="7AC06479" w14:textId="5EB9081E" w:rsidR="004417BB" w:rsidRPr="004417BB" w:rsidRDefault="00BD2419" w:rsidP="004417BB">
      <w:pPr>
        <w:pStyle w:val="ListParagraph"/>
        <w:numPr>
          <w:ilvl w:val="0"/>
          <w:numId w:val="60"/>
        </w:numPr>
        <w:rPr>
          <w:rStyle w:val="arxivid"/>
          <w:b/>
          <w:sz w:val="24"/>
          <w:szCs w:val="24"/>
        </w:rPr>
      </w:pPr>
      <w:r w:rsidRPr="004417BB">
        <w:rPr>
          <w:sz w:val="24"/>
          <w:szCs w:val="24"/>
        </w:rPr>
        <w:t xml:space="preserve">K. R. A. Murthy, S. Juneja and J. Blanchet. 2014. State-independent Importance Sampling for Random Walks with Regularly Varying Increments. </w:t>
      </w:r>
      <w:hyperlink r:id="rId29" w:history="1">
        <w:r w:rsidRPr="004417BB">
          <w:rPr>
            <w:rStyle w:val="Hyperlink"/>
            <w:sz w:val="24"/>
            <w:szCs w:val="24"/>
            <w:u w:val="none"/>
          </w:rPr>
          <w:t>arXiv:1206.3390v3</w:t>
        </w:r>
      </w:hyperlink>
      <w:r w:rsidRPr="004417BB">
        <w:rPr>
          <w:rStyle w:val="arxivid"/>
          <w:sz w:val="24"/>
          <w:szCs w:val="24"/>
        </w:rPr>
        <w:t xml:space="preserve">.  </w:t>
      </w:r>
      <w:r w:rsidRPr="006E1F37">
        <w:rPr>
          <w:rStyle w:val="arxivid"/>
          <w:b/>
          <w:bCs/>
          <w:sz w:val="24"/>
          <w:szCs w:val="24"/>
        </w:rPr>
        <w:t>Stochastic Systems</w:t>
      </w:r>
      <w:r w:rsidRPr="004417BB">
        <w:rPr>
          <w:rStyle w:val="arxivid"/>
          <w:sz w:val="24"/>
          <w:szCs w:val="24"/>
        </w:rPr>
        <w:t xml:space="preserve">, Issue 2, Volume </w:t>
      </w:r>
      <w:proofErr w:type="gramStart"/>
      <w:r w:rsidRPr="004417BB">
        <w:rPr>
          <w:rStyle w:val="arxivid"/>
          <w:sz w:val="24"/>
          <w:szCs w:val="24"/>
        </w:rPr>
        <w:t>4,  321</w:t>
      </w:r>
      <w:proofErr w:type="gramEnd"/>
      <w:r w:rsidRPr="004417BB">
        <w:rPr>
          <w:rStyle w:val="arxivid"/>
          <w:sz w:val="24"/>
          <w:szCs w:val="24"/>
        </w:rPr>
        <w:t xml:space="preserve">-374. </w:t>
      </w:r>
    </w:p>
    <w:p w14:paraId="7B794860" w14:textId="77777777" w:rsidR="004417BB" w:rsidRPr="004417BB" w:rsidRDefault="004417BB" w:rsidP="004417BB">
      <w:pPr>
        <w:pStyle w:val="ListParagraph"/>
        <w:ind w:left="360"/>
        <w:rPr>
          <w:b/>
          <w:sz w:val="24"/>
          <w:szCs w:val="24"/>
        </w:rPr>
      </w:pPr>
    </w:p>
    <w:p w14:paraId="68EAAA78" w14:textId="6DD40B3F" w:rsidR="00B36466" w:rsidRPr="004417BB" w:rsidRDefault="00BD2419" w:rsidP="004417BB">
      <w:pPr>
        <w:numPr>
          <w:ilvl w:val="0"/>
          <w:numId w:val="9"/>
        </w:numPr>
        <w:spacing w:after="240"/>
        <w:rPr>
          <w:lang w:val="en"/>
        </w:rPr>
      </w:pPr>
      <w:r w:rsidRPr="004417BB">
        <w:t xml:space="preserve">J. Hong, S. Juneja and J. Luo. 2014. Estimating Sensitivities of Portfolio Credit Risk using Monte Carlo. </w:t>
      </w:r>
      <w:r w:rsidRPr="006E1F37">
        <w:rPr>
          <w:b/>
          <w:bCs/>
        </w:rPr>
        <w:t>INFORMS Journal of Computing</w:t>
      </w:r>
      <w:r w:rsidRPr="004417BB">
        <w:t xml:space="preserve">.  </w:t>
      </w:r>
      <w:hyperlink r:id="rId30" w:history="1">
        <w:r w:rsidRPr="004417BB">
          <w:rPr>
            <w:rStyle w:val="Hyperlink"/>
            <w:u w:val="none"/>
          </w:rPr>
          <w:t>http://dx.doi.org/10.1287/ijoc.2014.0602</w:t>
        </w:r>
      </w:hyperlink>
      <w:r w:rsidRPr="004417BB">
        <w:t xml:space="preserve">; 26, 4, 848 – 865. </w:t>
      </w:r>
    </w:p>
    <w:p w14:paraId="0D9ABF13" w14:textId="77777777" w:rsidR="00884867" w:rsidRPr="008A3538" w:rsidRDefault="004551EA" w:rsidP="00C6218F">
      <w:pPr>
        <w:rPr>
          <w:b/>
        </w:rPr>
      </w:pPr>
      <w:r w:rsidRPr="008A3538">
        <w:rPr>
          <w:b/>
        </w:rPr>
        <w:t>2013</w:t>
      </w:r>
      <w:r w:rsidR="00884867" w:rsidRPr="008A3538">
        <w:t xml:space="preserve"> </w:t>
      </w:r>
    </w:p>
    <w:p w14:paraId="2C543630" w14:textId="77777777" w:rsidR="004551EA" w:rsidRPr="008A3538" w:rsidRDefault="004551EA" w:rsidP="004417BB">
      <w:pPr>
        <w:pStyle w:val="Default"/>
        <w:numPr>
          <w:ilvl w:val="0"/>
          <w:numId w:val="10"/>
        </w:numPr>
      </w:pPr>
      <w:r w:rsidRPr="008A3538">
        <w:t xml:space="preserve">S. Juneja and M. </w:t>
      </w:r>
      <w:proofErr w:type="spellStart"/>
      <w:r w:rsidRPr="008A3538">
        <w:t>Mandjes</w:t>
      </w:r>
      <w:proofErr w:type="spellEnd"/>
      <w:r w:rsidRPr="008A3538">
        <w:t>. Overlap Problems on the Circle</w:t>
      </w:r>
      <w:r w:rsidRPr="006E1F37">
        <w:rPr>
          <w:b/>
          <w:bCs/>
        </w:rPr>
        <w:t xml:space="preserve">. </w:t>
      </w:r>
      <w:hyperlink r:id="rId31" w:history="1">
        <w:r w:rsidRPr="006E1F37">
          <w:rPr>
            <w:rStyle w:val="Hyperlink"/>
            <w:b/>
            <w:bCs/>
            <w:u w:val="none"/>
          </w:rPr>
          <w:t xml:space="preserve">Adv. in Appl. </w:t>
        </w:r>
        <w:proofErr w:type="spellStart"/>
        <w:r w:rsidRPr="006E1F37">
          <w:rPr>
            <w:rStyle w:val="Hyperlink"/>
            <w:b/>
            <w:bCs/>
            <w:u w:val="none"/>
          </w:rPr>
          <w:t>Probab</w:t>
        </w:r>
        <w:proofErr w:type="spellEnd"/>
        <w:r w:rsidRPr="006E1F37">
          <w:rPr>
            <w:rStyle w:val="Hyperlink"/>
            <w:b/>
            <w:bCs/>
            <w:u w:val="none"/>
          </w:rPr>
          <w:t>.</w:t>
        </w:r>
      </w:hyperlink>
      <w:r w:rsidRPr="008A3538">
        <w:t xml:space="preserve"> Volume 45, Number 3 (2013), 773-790.</w:t>
      </w:r>
    </w:p>
    <w:p w14:paraId="35AFA408" w14:textId="77777777" w:rsidR="004551EA" w:rsidRPr="008A3538" w:rsidRDefault="004551EA" w:rsidP="004551EA">
      <w:pPr>
        <w:ind w:left="810"/>
      </w:pPr>
    </w:p>
    <w:p w14:paraId="2E34A385" w14:textId="77777777" w:rsidR="004551EA" w:rsidRPr="008A3538" w:rsidRDefault="004551EA" w:rsidP="004417BB">
      <w:pPr>
        <w:pStyle w:val="Default"/>
        <w:numPr>
          <w:ilvl w:val="0"/>
          <w:numId w:val="10"/>
        </w:numPr>
      </w:pPr>
      <w:r w:rsidRPr="008A3538">
        <w:t>A. Agarwal, S. Dey and S. Juneja. Efficient Simulation of Large Deviation Events for Sums of Random Vectors using Saddle Point Representations</w:t>
      </w:r>
      <w:r w:rsidRPr="006E1F37">
        <w:rPr>
          <w:b/>
          <w:bCs/>
        </w:rPr>
        <w:t xml:space="preserve">. </w:t>
      </w:r>
      <w:hyperlink r:id="rId32" w:history="1">
        <w:r w:rsidRPr="006E1F37">
          <w:rPr>
            <w:rStyle w:val="Hyperlink"/>
            <w:b/>
            <w:bCs/>
            <w:u w:val="none"/>
          </w:rPr>
          <w:t xml:space="preserve">J. Appl. </w:t>
        </w:r>
        <w:proofErr w:type="spellStart"/>
        <w:r w:rsidRPr="006E1F37">
          <w:rPr>
            <w:rStyle w:val="Hyperlink"/>
            <w:b/>
            <w:bCs/>
            <w:u w:val="none"/>
          </w:rPr>
          <w:t>Probab</w:t>
        </w:r>
        <w:proofErr w:type="spellEnd"/>
        <w:r w:rsidRPr="006E1F37">
          <w:rPr>
            <w:rStyle w:val="Hyperlink"/>
            <w:b/>
            <w:bCs/>
            <w:u w:val="none"/>
          </w:rPr>
          <w:t>.</w:t>
        </w:r>
      </w:hyperlink>
      <w:r w:rsidRPr="008A3538">
        <w:t xml:space="preserve"> Volume 50, Number 3 (2013), 703-720. </w:t>
      </w:r>
    </w:p>
    <w:p w14:paraId="3471EC46" w14:textId="77777777" w:rsidR="004551EA" w:rsidRPr="008A3538" w:rsidRDefault="004551EA" w:rsidP="004551EA">
      <w:pPr>
        <w:pStyle w:val="Default"/>
        <w:ind w:left="720"/>
      </w:pPr>
    </w:p>
    <w:p w14:paraId="118213CC" w14:textId="77777777" w:rsidR="00884867" w:rsidRPr="008A3538" w:rsidRDefault="00884867" w:rsidP="004417BB">
      <w:pPr>
        <w:pStyle w:val="Default"/>
        <w:numPr>
          <w:ilvl w:val="0"/>
          <w:numId w:val="10"/>
        </w:numPr>
      </w:pPr>
      <w:r w:rsidRPr="008A3538">
        <w:rPr>
          <w:bCs/>
        </w:rPr>
        <w:t xml:space="preserve">S. Juneja and N. </w:t>
      </w:r>
      <w:proofErr w:type="spellStart"/>
      <w:r w:rsidRPr="008A3538">
        <w:rPr>
          <w:bCs/>
        </w:rPr>
        <w:t>Shimkin</w:t>
      </w:r>
      <w:proofErr w:type="spellEnd"/>
      <w:r w:rsidRPr="008A3538">
        <w:rPr>
          <w:bCs/>
        </w:rPr>
        <w:t xml:space="preserve">. </w:t>
      </w:r>
      <w:r w:rsidRPr="008A3538">
        <w:rPr>
          <w:lang w:val="en-IN" w:eastAsia="en-IN"/>
        </w:rPr>
        <w:t>The Concert Queuing Game: Strategic Arrivals with Waiting and Tardiness Costs</w:t>
      </w:r>
      <w:r w:rsidRPr="008A3538">
        <w:rPr>
          <w:bCs/>
        </w:rPr>
        <w:t xml:space="preserve">. </w:t>
      </w:r>
      <w:r w:rsidRPr="006E1F37">
        <w:rPr>
          <w:b/>
          <w:lang w:val="en-IN"/>
        </w:rPr>
        <w:t>Queueing Systems.</w:t>
      </w:r>
      <w:r w:rsidRPr="008A3538">
        <w:rPr>
          <w:bCs/>
          <w:lang w:val="en-IN"/>
        </w:rPr>
        <w:t xml:space="preserve"> </w:t>
      </w:r>
      <w:r w:rsidR="004551EA" w:rsidRPr="008A3538">
        <w:t xml:space="preserve">2013, Volume 74, </w:t>
      </w:r>
      <w:hyperlink r:id="rId33" w:history="1">
        <w:r w:rsidR="004551EA" w:rsidRPr="008A3538">
          <w:rPr>
            <w:rStyle w:val="Hyperlink"/>
            <w:u w:val="none"/>
          </w:rPr>
          <w:t>Issue 4</w:t>
        </w:r>
      </w:hyperlink>
      <w:r w:rsidR="004551EA" w:rsidRPr="008A3538">
        <w:t>, pp 369-402.</w:t>
      </w:r>
      <w:r w:rsidR="004551EA" w:rsidRPr="008A3538">
        <w:rPr>
          <w:bCs/>
          <w:lang w:val="en-IN"/>
        </w:rPr>
        <w:t xml:space="preserve"> </w:t>
      </w:r>
      <w:r w:rsidRPr="008A3538">
        <w:rPr>
          <w:bCs/>
          <w:lang w:val="en-IN"/>
        </w:rPr>
        <w:t xml:space="preserve"> </w:t>
      </w:r>
      <w:r w:rsidRPr="008A3538">
        <w:rPr>
          <w:lang w:val="en-IN"/>
        </w:rPr>
        <w:t>DOI 10.1007/s11134-012-9329-3</w:t>
      </w:r>
    </w:p>
    <w:p w14:paraId="463E2ED5" w14:textId="77777777" w:rsidR="004551EA" w:rsidRPr="008A3538" w:rsidRDefault="004551EA" w:rsidP="004551EA">
      <w:pPr>
        <w:pStyle w:val="ListParagraph"/>
        <w:rPr>
          <w:sz w:val="24"/>
          <w:szCs w:val="24"/>
        </w:rPr>
      </w:pPr>
    </w:p>
    <w:p w14:paraId="5A978448" w14:textId="77777777" w:rsidR="004551EA" w:rsidRPr="008A3538" w:rsidRDefault="004551EA" w:rsidP="004417BB">
      <w:pPr>
        <w:numPr>
          <w:ilvl w:val="0"/>
          <w:numId w:val="10"/>
        </w:numPr>
      </w:pPr>
      <w:r w:rsidRPr="008A3538">
        <w:t xml:space="preserve">P. Glynn and S. Juneja. 2013. Asymptotic Simulation Efficiency based on Large Deviations. </w:t>
      </w:r>
      <w:r w:rsidRPr="006E1F37">
        <w:rPr>
          <w:b/>
          <w:bCs/>
        </w:rPr>
        <w:t>ACM TOMACS</w:t>
      </w:r>
      <w:r w:rsidRPr="008A3538">
        <w:t xml:space="preserve"> </w:t>
      </w:r>
      <w:r w:rsidRPr="008A3538">
        <w:rPr>
          <w:b/>
        </w:rPr>
        <w:t>23</w:t>
      </w:r>
      <w:r w:rsidRPr="008A3538">
        <w:t>, 3, Article No. 20.</w:t>
      </w:r>
    </w:p>
    <w:p w14:paraId="01BAB55F" w14:textId="77777777" w:rsidR="00B76497" w:rsidRPr="008A3538" w:rsidRDefault="00B76497" w:rsidP="00807816"/>
    <w:p w14:paraId="72CCB09C" w14:textId="77777777" w:rsidR="00EF4F45" w:rsidRPr="008A3538" w:rsidRDefault="00EF4F45" w:rsidP="004417B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A3538">
        <w:rPr>
          <w:sz w:val="24"/>
          <w:szCs w:val="24"/>
        </w:rPr>
        <w:t>Moka</w:t>
      </w:r>
      <w:proofErr w:type="spellEnd"/>
      <w:r w:rsidRPr="008A3538">
        <w:rPr>
          <w:sz w:val="24"/>
          <w:szCs w:val="24"/>
        </w:rPr>
        <w:t xml:space="preserve">, S. B., Juneja, S. 2013. Regenerative Simulation for Multiclass Open Queuing Networks. In Proceedings of 2013 </w:t>
      </w:r>
      <w:r w:rsidRPr="006E1F37">
        <w:rPr>
          <w:b/>
          <w:bCs/>
          <w:sz w:val="24"/>
          <w:szCs w:val="24"/>
        </w:rPr>
        <w:t>Winter Simulation Conference</w:t>
      </w:r>
      <w:r w:rsidRPr="008A3538">
        <w:rPr>
          <w:sz w:val="24"/>
          <w:szCs w:val="24"/>
        </w:rPr>
        <w:t>. IEEE Press. 643-654.</w:t>
      </w:r>
    </w:p>
    <w:p w14:paraId="31A04C3B" w14:textId="77777777" w:rsidR="00EF4F45" w:rsidRPr="008A3538" w:rsidRDefault="00EF4F45" w:rsidP="00EF4F45">
      <w:pPr>
        <w:pStyle w:val="ListParagraph"/>
        <w:rPr>
          <w:sz w:val="24"/>
          <w:szCs w:val="24"/>
        </w:rPr>
      </w:pPr>
    </w:p>
    <w:p w14:paraId="6D995211" w14:textId="77777777" w:rsidR="00EF4F45" w:rsidRPr="008A3538" w:rsidRDefault="00EF4F45" w:rsidP="004417B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3538">
        <w:rPr>
          <w:sz w:val="24"/>
          <w:szCs w:val="24"/>
        </w:rPr>
        <w:t xml:space="preserve">Agarwal, A., &amp; Juneja, S. 2013. Comparing Optimal Convergence Rate of Stochastic Mesh and Least Squares Method for Bermudan Option Pricing </w:t>
      </w:r>
      <w:proofErr w:type="gramStart"/>
      <w:r w:rsidRPr="008A3538">
        <w:rPr>
          <w:sz w:val="24"/>
          <w:szCs w:val="24"/>
        </w:rPr>
        <w:t>In</w:t>
      </w:r>
      <w:proofErr w:type="gramEnd"/>
      <w:r w:rsidRPr="008A3538">
        <w:rPr>
          <w:sz w:val="24"/>
          <w:szCs w:val="24"/>
        </w:rPr>
        <w:t xml:space="preserve"> Proceedings of the 2013 </w:t>
      </w:r>
      <w:r w:rsidRPr="006E1F37">
        <w:rPr>
          <w:b/>
          <w:bCs/>
          <w:sz w:val="24"/>
          <w:szCs w:val="24"/>
        </w:rPr>
        <w:t>Winter Simulation Conference,</w:t>
      </w:r>
      <w:r w:rsidRPr="008A3538">
        <w:rPr>
          <w:sz w:val="24"/>
          <w:szCs w:val="24"/>
        </w:rPr>
        <w:t xml:space="preserve"> IEEE Press. 701-712.</w:t>
      </w:r>
    </w:p>
    <w:p w14:paraId="2DEE3FD3" w14:textId="77777777" w:rsidR="00EF4F45" w:rsidRPr="008A3538" w:rsidRDefault="00EF4F45" w:rsidP="00EF4F45"/>
    <w:p w14:paraId="28135FFD" w14:textId="77777777" w:rsidR="00EF4F45" w:rsidRPr="008A3538" w:rsidRDefault="00EF4F45" w:rsidP="004417B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A3538">
        <w:rPr>
          <w:sz w:val="24"/>
          <w:szCs w:val="24"/>
        </w:rPr>
        <w:t>Murthy, K. R., Juneja, S.</w:t>
      </w:r>
      <w:proofErr w:type="gramStart"/>
      <w:r w:rsidRPr="008A3538">
        <w:rPr>
          <w:sz w:val="24"/>
          <w:szCs w:val="24"/>
        </w:rPr>
        <w:t>,  Blanchet</w:t>
      </w:r>
      <w:proofErr w:type="gramEnd"/>
      <w:r w:rsidRPr="008A3538">
        <w:rPr>
          <w:sz w:val="24"/>
          <w:szCs w:val="24"/>
        </w:rPr>
        <w:t xml:space="preserve">, J. 2013. Optimal Rare Event Monte Carlo for Markov Modulated Regularly Varying Random Walks. In Proceedings of the 2013 </w:t>
      </w:r>
      <w:r w:rsidRPr="006E1F37">
        <w:rPr>
          <w:b/>
          <w:bCs/>
          <w:sz w:val="24"/>
          <w:szCs w:val="24"/>
        </w:rPr>
        <w:t>Winter Simulation Conference</w:t>
      </w:r>
      <w:r w:rsidRPr="008A3538">
        <w:rPr>
          <w:sz w:val="24"/>
          <w:szCs w:val="24"/>
        </w:rPr>
        <w:t>, IEEE Press, 564-576.</w:t>
      </w:r>
    </w:p>
    <w:p w14:paraId="0A563AB0" w14:textId="77777777" w:rsidR="004551EA" w:rsidRPr="008A3538" w:rsidRDefault="004551EA" w:rsidP="004551EA">
      <w:pPr>
        <w:pStyle w:val="Default"/>
      </w:pPr>
    </w:p>
    <w:p w14:paraId="05317964" w14:textId="77777777" w:rsidR="006E1F37" w:rsidRDefault="006E1F37" w:rsidP="004417BB">
      <w:pPr>
        <w:pStyle w:val="Default"/>
        <w:rPr>
          <w:b/>
        </w:rPr>
      </w:pPr>
    </w:p>
    <w:p w14:paraId="54C5413A" w14:textId="3B7EA94B" w:rsidR="00884867" w:rsidRPr="004417BB" w:rsidRDefault="004551EA" w:rsidP="004417BB">
      <w:pPr>
        <w:pStyle w:val="Default"/>
        <w:rPr>
          <w:b/>
        </w:rPr>
      </w:pPr>
      <w:r w:rsidRPr="008A3538">
        <w:rPr>
          <w:b/>
        </w:rPr>
        <w:t>2012</w:t>
      </w:r>
    </w:p>
    <w:p w14:paraId="2E642CB5" w14:textId="77777777" w:rsidR="00356637" w:rsidRPr="008A3538" w:rsidRDefault="00356637" w:rsidP="004417BB">
      <w:pPr>
        <w:numPr>
          <w:ilvl w:val="0"/>
          <w:numId w:val="11"/>
        </w:numPr>
      </w:pPr>
      <w:r w:rsidRPr="008A3538">
        <w:t xml:space="preserve">S. Juneja, T. Raheja and N. </w:t>
      </w:r>
      <w:proofErr w:type="spellStart"/>
      <w:r w:rsidRPr="008A3538">
        <w:t>Shimkin</w:t>
      </w:r>
      <w:proofErr w:type="spellEnd"/>
      <w:r w:rsidRPr="008A3538">
        <w:t>. 2012. The Concert Queueing Game with Rand</w:t>
      </w:r>
      <w:r w:rsidR="00884867" w:rsidRPr="008A3538">
        <w:t xml:space="preserve">om Arrival Volume. </w:t>
      </w:r>
      <w:r w:rsidRPr="008A3538">
        <w:rPr>
          <w:bCs/>
        </w:rPr>
        <w:t>Sixth International Conference on Performance Evaluation Methodologies and Tools</w:t>
      </w:r>
      <w:r w:rsidR="00CC2DCC" w:rsidRPr="008A3538">
        <w:rPr>
          <w:bCs/>
        </w:rPr>
        <w:t>, IEEE</w:t>
      </w:r>
      <w:r w:rsidRPr="008A3538">
        <w:rPr>
          <w:bCs/>
        </w:rPr>
        <w:t xml:space="preserve"> (</w:t>
      </w:r>
      <w:proofErr w:type="spellStart"/>
      <w:r w:rsidRPr="005A2A58">
        <w:rPr>
          <w:b/>
          <w:bCs/>
        </w:rPr>
        <w:t>Valuetools</w:t>
      </w:r>
      <w:proofErr w:type="spellEnd"/>
      <w:r w:rsidRPr="005A2A58">
        <w:rPr>
          <w:b/>
          <w:bCs/>
        </w:rPr>
        <w:t xml:space="preserve"> </w:t>
      </w:r>
      <w:r w:rsidRPr="008A3538">
        <w:t xml:space="preserve">2012). </w:t>
      </w:r>
      <w:r w:rsidR="00CC2DCC" w:rsidRPr="008A3538">
        <w:t xml:space="preserve">317-325. </w:t>
      </w:r>
    </w:p>
    <w:p w14:paraId="5413DF0A" w14:textId="77777777" w:rsidR="00356637" w:rsidRPr="008A3538" w:rsidRDefault="00356637" w:rsidP="00356637">
      <w:pPr>
        <w:ind w:left="720"/>
      </w:pPr>
    </w:p>
    <w:p w14:paraId="196060D2" w14:textId="77777777" w:rsidR="00356637" w:rsidRPr="008A3538" w:rsidRDefault="00356637" w:rsidP="004417BB">
      <w:pPr>
        <w:numPr>
          <w:ilvl w:val="0"/>
          <w:numId w:val="11"/>
        </w:numPr>
        <w:autoSpaceDE w:val="0"/>
        <w:autoSpaceDN w:val="0"/>
        <w:adjustRightInd w:val="0"/>
        <w:rPr>
          <w:bCs/>
          <w:lang w:eastAsia="en-IN"/>
        </w:rPr>
      </w:pPr>
      <w:proofErr w:type="spellStart"/>
      <w:r w:rsidRPr="008A3538">
        <w:rPr>
          <w:bCs/>
          <w:lang w:eastAsia="en-IN"/>
        </w:rPr>
        <w:t>Karhyek</w:t>
      </w:r>
      <w:proofErr w:type="spellEnd"/>
      <w:r w:rsidRPr="008A3538">
        <w:rPr>
          <w:bCs/>
          <w:lang w:eastAsia="en-IN"/>
        </w:rPr>
        <w:t xml:space="preserve"> R. A. M. and S. Juneja 2012. State-independent Importance Sampling for estimating large deviation probabilities in heavy-tailed random walks. </w:t>
      </w:r>
      <w:r w:rsidRPr="008A3538">
        <w:rPr>
          <w:bCs/>
        </w:rPr>
        <w:t>Sixth International Conference on Performance Evaluation Methodologies and Tools</w:t>
      </w:r>
      <w:r w:rsidR="00CC2DCC" w:rsidRPr="008A3538">
        <w:rPr>
          <w:bCs/>
        </w:rPr>
        <w:t>, IEEE</w:t>
      </w:r>
      <w:r w:rsidRPr="008A3538">
        <w:rPr>
          <w:bCs/>
        </w:rPr>
        <w:t xml:space="preserve"> (</w:t>
      </w:r>
      <w:proofErr w:type="spellStart"/>
      <w:r w:rsidRPr="005A2A58">
        <w:rPr>
          <w:b/>
          <w:bCs/>
        </w:rPr>
        <w:t>Valuetools</w:t>
      </w:r>
      <w:proofErr w:type="spellEnd"/>
      <w:r w:rsidRPr="008A3538">
        <w:t xml:space="preserve"> 2012).</w:t>
      </w:r>
      <w:r w:rsidR="00CC2DCC" w:rsidRPr="008A3538">
        <w:t xml:space="preserve"> 127-135. </w:t>
      </w:r>
    </w:p>
    <w:p w14:paraId="216F1821" w14:textId="77777777" w:rsidR="00356637" w:rsidRPr="008A3538" w:rsidRDefault="00356637" w:rsidP="00356637">
      <w:pPr>
        <w:pStyle w:val="ListParagraph"/>
        <w:rPr>
          <w:bCs/>
          <w:sz w:val="24"/>
          <w:szCs w:val="24"/>
          <w:lang w:val="en-IN" w:eastAsia="en-IN"/>
        </w:rPr>
      </w:pPr>
    </w:p>
    <w:p w14:paraId="3DFD7A89" w14:textId="77777777" w:rsidR="00356637" w:rsidRPr="008A3538" w:rsidRDefault="00CC2DCC" w:rsidP="004417BB">
      <w:pPr>
        <w:numPr>
          <w:ilvl w:val="0"/>
          <w:numId w:val="11"/>
        </w:numPr>
        <w:autoSpaceDE w:val="0"/>
        <w:autoSpaceDN w:val="0"/>
        <w:adjustRightInd w:val="0"/>
      </w:pPr>
      <w:proofErr w:type="spellStart"/>
      <w:r w:rsidRPr="008A3538">
        <w:rPr>
          <w:rStyle w:val="personname"/>
        </w:rPr>
        <w:t>Reijsbergen</w:t>
      </w:r>
      <w:proofErr w:type="spellEnd"/>
      <w:r w:rsidRPr="008A3538">
        <w:rPr>
          <w:rStyle w:val="personname"/>
        </w:rPr>
        <w:t>, D.P.</w:t>
      </w:r>
      <w:r w:rsidRPr="008A3538">
        <w:rPr>
          <w:rStyle w:val="fieldcreators"/>
        </w:rPr>
        <w:t xml:space="preserve"> and </w:t>
      </w:r>
      <w:r w:rsidRPr="008A3538">
        <w:rPr>
          <w:rStyle w:val="personname"/>
        </w:rPr>
        <w:t>de Boer, P.T.</w:t>
      </w:r>
      <w:r w:rsidRPr="008A3538">
        <w:rPr>
          <w:rStyle w:val="fieldcreators"/>
        </w:rPr>
        <w:t xml:space="preserve"> and </w:t>
      </w:r>
      <w:proofErr w:type="spellStart"/>
      <w:r w:rsidRPr="008A3538">
        <w:rPr>
          <w:rStyle w:val="personname"/>
        </w:rPr>
        <w:t>Scheinhardt</w:t>
      </w:r>
      <w:proofErr w:type="spellEnd"/>
      <w:r w:rsidRPr="008A3538">
        <w:rPr>
          <w:rStyle w:val="personname"/>
        </w:rPr>
        <w:t>, W.R.W.</w:t>
      </w:r>
      <w:r w:rsidRPr="008A3538">
        <w:rPr>
          <w:rStyle w:val="fieldcreators"/>
        </w:rPr>
        <w:t xml:space="preserve"> and </w:t>
      </w:r>
      <w:proofErr w:type="spellStart"/>
      <w:r w:rsidRPr="008A3538">
        <w:rPr>
          <w:rStyle w:val="personname"/>
        </w:rPr>
        <w:t>Juneja</w:t>
      </w:r>
      <w:proofErr w:type="spellEnd"/>
      <w:r w:rsidRPr="008A3538">
        <w:rPr>
          <w:rStyle w:val="personname"/>
        </w:rPr>
        <w:t>, S.</w:t>
      </w:r>
      <w:r w:rsidRPr="008A3538">
        <w:t xml:space="preserve"> (</w:t>
      </w:r>
      <w:r w:rsidRPr="008A3538">
        <w:rPr>
          <w:rStyle w:val="fielddateeffective"/>
        </w:rPr>
        <w:t>2012</w:t>
      </w:r>
      <w:r w:rsidRPr="008A3538">
        <w:t xml:space="preserve">) </w:t>
      </w:r>
      <w:r w:rsidRPr="008A3538">
        <w:rPr>
          <w:rStyle w:val="fieldtitle"/>
        </w:rPr>
        <w:t>Some advances in importance sampling of reliability models based on zero variance approximation.</w:t>
      </w:r>
      <w:r w:rsidRPr="008A3538">
        <w:t xml:space="preserve"> In: </w:t>
      </w:r>
      <w:r w:rsidRPr="008A3538">
        <w:rPr>
          <w:rStyle w:val="fieldeventtitle"/>
        </w:rPr>
        <w:t xml:space="preserve">Proceedings of the Ninth International Workshop on Rare Event Simulation, </w:t>
      </w:r>
      <w:r w:rsidRPr="005A2A58">
        <w:rPr>
          <w:rStyle w:val="fieldeventtitle"/>
          <w:b/>
          <w:bCs/>
        </w:rPr>
        <w:t>RESIM</w:t>
      </w:r>
      <w:r w:rsidRPr="008A3538">
        <w:rPr>
          <w:rStyle w:val="fieldeventtitle"/>
        </w:rPr>
        <w:t xml:space="preserve"> 2012</w:t>
      </w:r>
      <w:r w:rsidRPr="008A3538">
        <w:t xml:space="preserve">. </w:t>
      </w:r>
      <w:r w:rsidRPr="008A3538">
        <w:rPr>
          <w:rStyle w:val="fieldpagerange"/>
        </w:rPr>
        <w:t>pp. 30-35</w:t>
      </w:r>
      <w:r w:rsidRPr="008A3538">
        <w:t xml:space="preserve">. </w:t>
      </w:r>
    </w:p>
    <w:p w14:paraId="4052BDB9" w14:textId="77777777" w:rsidR="00CC2DCC" w:rsidRPr="008A3538" w:rsidRDefault="00CC2DCC" w:rsidP="00356637">
      <w:pPr>
        <w:rPr>
          <w:b/>
        </w:rPr>
      </w:pPr>
    </w:p>
    <w:p w14:paraId="19E3959A" w14:textId="3AE51B1E" w:rsidR="00356637" w:rsidRPr="004417BB" w:rsidRDefault="00356637" w:rsidP="00356637">
      <w:pPr>
        <w:rPr>
          <w:b/>
        </w:rPr>
      </w:pPr>
      <w:r w:rsidRPr="008A3538">
        <w:rPr>
          <w:b/>
        </w:rPr>
        <w:t>2011</w:t>
      </w:r>
    </w:p>
    <w:p w14:paraId="4AEEE905" w14:textId="77777777" w:rsidR="00356637" w:rsidRPr="005A2A58" w:rsidRDefault="00356637" w:rsidP="004417BB">
      <w:pPr>
        <w:numPr>
          <w:ilvl w:val="0"/>
          <w:numId w:val="12"/>
        </w:numPr>
        <w:rPr>
          <w:b/>
          <w:bCs/>
        </w:rPr>
      </w:pPr>
      <w:r w:rsidRPr="008A3538">
        <w:rPr>
          <w:bCs/>
        </w:rPr>
        <w:t xml:space="preserve">S. </w:t>
      </w:r>
      <w:proofErr w:type="spellStart"/>
      <w:r w:rsidRPr="008A3538">
        <w:rPr>
          <w:bCs/>
        </w:rPr>
        <w:t>Asmussen</w:t>
      </w:r>
      <w:proofErr w:type="spellEnd"/>
      <w:r w:rsidRPr="008A3538">
        <w:rPr>
          <w:bCs/>
        </w:rPr>
        <w:t xml:space="preserve">, J. Blanchet, S. Juneja and L. R. </w:t>
      </w:r>
      <w:proofErr w:type="spellStart"/>
      <w:r w:rsidRPr="008A3538">
        <w:rPr>
          <w:bCs/>
        </w:rPr>
        <w:t>Nandayapa</w:t>
      </w:r>
      <w:proofErr w:type="spellEnd"/>
      <w:r w:rsidRPr="008A3538">
        <w:rPr>
          <w:bCs/>
        </w:rPr>
        <w:t>. 2011.</w:t>
      </w:r>
      <w:r w:rsidRPr="008A3538">
        <w:rPr>
          <w:b/>
        </w:rPr>
        <w:t xml:space="preserve"> </w:t>
      </w:r>
      <w:r w:rsidRPr="008A3538">
        <w:t xml:space="preserve">Efficient simulation of tail probabilities of sums of correlated </w:t>
      </w:r>
      <w:proofErr w:type="spellStart"/>
      <w:r w:rsidRPr="008A3538">
        <w:t>lognormals</w:t>
      </w:r>
      <w:proofErr w:type="spellEnd"/>
      <w:r w:rsidRPr="008A3538">
        <w:t xml:space="preserve">, </w:t>
      </w:r>
      <w:r w:rsidRPr="005A2A58">
        <w:rPr>
          <w:b/>
          <w:bCs/>
        </w:rPr>
        <w:t>Annals of Operations Research</w:t>
      </w:r>
      <w:r w:rsidRPr="008A3538">
        <w:t xml:space="preserve">, </w:t>
      </w:r>
      <w:r w:rsidRPr="008A3538">
        <w:rPr>
          <w:bCs/>
        </w:rPr>
        <w:t xml:space="preserve">189, 1, 5-23.  </w:t>
      </w:r>
      <w:r w:rsidRPr="005A2A58">
        <w:t xml:space="preserve">DOI </w:t>
      </w:r>
      <w:r w:rsidRPr="005A2A58">
        <w:rPr>
          <w:rStyle w:val="Strong"/>
          <w:b w:val="0"/>
          <w:bCs w:val="0"/>
        </w:rPr>
        <w:t>10.1007/s10479-009-0658-5.</w:t>
      </w:r>
    </w:p>
    <w:p w14:paraId="4A6E47DF" w14:textId="77777777" w:rsidR="00356637" w:rsidRPr="008A3538" w:rsidRDefault="00356637" w:rsidP="00356637"/>
    <w:p w14:paraId="03C814CD" w14:textId="77777777" w:rsidR="00FC2B46" w:rsidRPr="008A3538" w:rsidRDefault="00356637" w:rsidP="004417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A3538">
        <w:rPr>
          <w:sz w:val="24"/>
          <w:szCs w:val="24"/>
        </w:rPr>
        <w:t>P. W. Glynn and S. Juneja. 2011. Ordinal optimization: A nonpa</w:t>
      </w:r>
      <w:r w:rsidR="00FC2B46" w:rsidRPr="008A3538">
        <w:rPr>
          <w:sz w:val="24"/>
          <w:szCs w:val="24"/>
        </w:rPr>
        <w:t>rametric framework.</w:t>
      </w:r>
      <w:r w:rsidRPr="008A3538">
        <w:rPr>
          <w:sz w:val="24"/>
          <w:szCs w:val="24"/>
        </w:rPr>
        <w:t xml:space="preserve"> Proceedings of </w:t>
      </w:r>
      <w:r w:rsidRPr="005A2A58">
        <w:rPr>
          <w:b/>
          <w:bCs/>
          <w:sz w:val="24"/>
          <w:szCs w:val="24"/>
        </w:rPr>
        <w:t>Winter Simulation Conference</w:t>
      </w:r>
      <w:r w:rsidRPr="008A3538">
        <w:rPr>
          <w:sz w:val="24"/>
          <w:szCs w:val="24"/>
        </w:rPr>
        <w:t>. IEEE Press</w:t>
      </w:r>
      <w:r w:rsidR="00FC2B46" w:rsidRPr="008A3538">
        <w:rPr>
          <w:sz w:val="24"/>
          <w:szCs w:val="24"/>
        </w:rPr>
        <w:t xml:space="preserve"> 4062-4069 </w:t>
      </w:r>
    </w:p>
    <w:p w14:paraId="2DD2A755" w14:textId="77777777" w:rsidR="00356637" w:rsidRPr="008A3538" w:rsidRDefault="00356637" w:rsidP="00356637">
      <w:pPr>
        <w:pStyle w:val="ListParagraph"/>
        <w:rPr>
          <w:sz w:val="24"/>
          <w:szCs w:val="24"/>
        </w:rPr>
      </w:pPr>
    </w:p>
    <w:p w14:paraId="056A3DD3" w14:textId="77777777" w:rsidR="00356637" w:rsidRPr="008A3538" w:rsidRDefault="00356637" w:rsidP="004417BB">
      <w:pPr>
        <w:numPr>
          <w:ilvl w:val="0"/>
          <w:numId w:val="12"/>
        </w:numPr>
      </w:pPr>
      <w:r w:rsidRPr="008A3538">
        <w:t xml:space="preserve">S. Dey and S. Juneja. 2011. Efficient estimation of density and probability of large deviations of sum of </w:t>
      </w:r>
      <w:proofErr w:type="spellStart"/>
      <w:r w:rsidRPr="008A3538">
        <w:t>iid</w:t>
      </w:r>
      <w:proofErr w:type="spellEnd"/>
      <w:r w:rsidRPr="008A3538">
        <w:t xml:space="preserve"> </w:t>
      </w:r>
      <w:r w:rsidR="00FC2B46" w:rsidRPr="008A3538">
        <w:t xml:space="preserve">random variables.  </w:t>
      </w:r>
      <w:r w:rsidRPr="008A3538">
        <w:t xml:space="preserve">Proceedings of </w:t>
      </w:r>
      <w:r w:rsidRPr="005A2A58">
        <w:rPr>
          <w:b/>
          <w:bCs/>
        </w:rPr>
        <w:t>Winter Simulation Conference.</w:t>
      </w:r>
      <w:r w:rsidRPr="008A3538">
        <w:t xml:space="preserve"> IEEE Press</w:t>
      </w:r>
      <w:r w:rsidR="00FC2B46" w:rsidRPr="008A3538">
        <w:t xml:space="preserve"> 3805 -3816</w:t>
      </w:r>
    </w:p>
    <w:p w14:paraId="57D2883D" w14:textId="77777777" w:rsidR="00CC2DCC" w:rsidRPr="008A3538" w:rsidRDefault="00CC2DCC" w:rsidP="00CC2DCC">
      <w:pPr>
        <w:ind w:left="720"/>
      </w:pPr>
    </w:p>
    <w:p w14:paraId="42C17C07" w14:textId="77777777" w:rsidR="00356637" w:rsidRPr="008A3538" w:rsidRDefault="00356637" w:rsidP="004417BB">
      <w:pPr>
        <w:numPr>
          <w:ilvl w:val="0"/>
          <w:numId w:val="12"/>
        </w:numPr>
        <w:jc w:val="both"/>
      </w:pPr>
      <w:r w:rsidRPr="008A3538">
        <w:t xml:space="preserve">S. Juneja. 2011. An Introduction to Financial Mathematics.  Math Unlimited: </w:t>
      </w:r>
      <w:r w:rsidRPr="005A2A58">
        <w:rPr>
          <w:b/>
          <w:bCs/>
        </w:rPr>
        <w:t>Essays in Mathematics</w:t>
      </w:r>
      <w:r w:rsidRPr="008A3538">
        <w:t xml:space="preserve">. Editors: H.N. Ramaswamy, C.S. </w:t>
      </w:r>
      <w:proofErr w:type="spellStart"/>
      <w:r w:rsidRPr="008A3538">
        <w:t>Yogananda</w:t>
      </w:r>
      <w:proofErr w:type="spellEnd"/>
      <w:r w:rsidRPr="008A3538">
        <w:t xml:space="preserve">, R. Sujatha, Science Publishers. 191-223. </w:t>
      </w:r>
      <w:hyperlink r:id="rId34" w:history="1">
        <w:r w:rsidRPr="008A3538">
          <w:rPr>
            <w:rStyle w:val="Hyperlink"/>
            <w:u w:val="none"/>
          </w:rPr>
          <w:t>pdf</w:t>
        </w:r>
      </w:hyperlink>
    </w:p>
    <w:p w14:paraId="13BFF9A7" w14:textId="77777777" w:rsidR="00356637" w:rsidRPr="008A3538" w:rsidRDefault="00356637" w:rsidP="00356637">
      <w:pPr>
        <w:pStyle w:val="Default"/>
        <w:ind w:left="720"/>
      </w:pPr>
    </w:p>
    <w:p w14:paraId="46D93EBB" w14:textId="5AECA643" w:rsidR="00356637" w:rsidRPr="008A3538" w:rsidRDefault="00356637" w:rsidP="004417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A3538">
        <w:rPr>
          <w:sz w:val="24"/>
          <w:szCs w:val="24"/>
        </w:rPr>
        <w:t xml:space="preserve">Dirk P. </w:t>
      </w:r>
      <w:proofErr w:type="spellStart"/>
      <w:r w:rsidRPr="008A3538">
        <w:rPr>
          <w:sz w:val="24"/>
          <w:szCs w:val="24"/>
        </w:rPr>
        <w:t>Kroese</w:t>
      </w:r>
      <w:proofErr w:type="spellEnd"/>
      <w:r w:rsidRPr="008A3538">
        <w:rPr>
          <w:b/>
          <w:color w:val="000000"/>
          <w:sz w:val="24"/>
          <w:szCs w:val="24"/>
        </w:rPr>
        <w:t xml:space="preserve">, </w:t>
      </w:r>
      <w:r w:rsidRPr="008A3538">
        <w:rPr>
          <w:sz w:val="24"/>
          <w:szCs w:val="24"/>
        </w:rPr>
        <w:t xml:space="preserve">Nahum </w:t>
      </w:r>
      <w:proofErr w:type="spellStart"/>
      <w:r w:rsidRPr="008A3538">
        <w:rPr>
          <w:sz w:val="24"/>
          <w:szCs w:val="24"/>
        </w:rPr>
        <w:t>Shimkin</w:t>
      </w:r>
      <w:proofErr w:type="spellEnd"/>
      <w:r w:rsidRPr="008A3538">
        <w:rPr>
          <w:b/>
          <w:color w:val="000000"/>
          <w:sz w:val="24"/>
          <w:szCs w:val="24"/>
        </w:rPr>
        <w:t xml:space="preserve">, </w:t>
      </w:r>
      <w:r w:rsidRPr="008A3538">
        <w:rPr>
          <w:sz w:val="24"/>
          <w:szCs w:val="24"/>
        </w:rPr>
        <w:t xml:space="preserve">Joseph </w:t>
      </w:r>
      <w:proofErr w:type="spellStart"/>
      <w:r w:rsidRPr="008A3538">
        <w:rPr>
          <w:sz w:val="24"/>
          <w:szCs w:val="24"/>
        </w:rPr>
        <w:t>Kreimer</w:t>
      </w:r>
      <w:proofErr w:type="spellEnd"/>
      <w:r w:rsidRPr="008A3538">
        <w:rPr>
          <w:b/>
          <w:color w:val="000000"/>
          <w:sz w:val="24"/>
          <w:szCs w:val="24"/>
        </w:rPr>
        <w:t xml:space="preserve">, </w:t>
      </w:r>
      <w:r w:rsidRPr="008A3538">
        <w:rPr>
          <w:color w:val="000000"/>
          <w:sz w:val="24"/>
          <w:szCs w:val="24"/>
        </w:rPr>
        <w:t xml:space="preserve">Sandeep </w:t>
      </w:r>
      <w:proofErr w:type="spellStart"/>
      <w:r w:rsidRPr="008A3538">
        <w:rPr>
          <w:color w:val="000000"/>
          <w:sz w:val="24"/>
          <w:szCs w:val="24"/>
        </w:rPr>
        <w:t>Juneja</w:t>
      </w:r>
      <w:proofErr w:type="spellEnd"/>
      <w:r w:rsidRPr="008A3538">
        <w:rPr>
          <w:color w:val="000000"/>
          <w:sz w:val="24"/>
          <w:szCs w:val="24"/>
        </w:rPr>
        <w:t>: Preface</w:t>
      </w:r>
      <w:r w:rsidRPr="008A3538">
        <w:rPr>
          <w:sz w:val="24"/>
          <w:szCs w:val="24"/>
        </w:rPr>
        <w:t>.</w:t>
      </w:r>
      <w:r w:rsidRPr="008A3538">
        <w:rPr>
          <w:b/>
          <w:sz w:val="24"/>
          <w:szCs w:val="24"/>
        </w:rPr>
        <w:t xml:space="preserve"> </w:t>
      </w:r>
      <w:r w:rsidRPr="005A2A58">
        <w:rPr>
          <w:b/>
          <w:bCs/>
          <w:sz w:val="24"/>
          <w:szCs w:val="24"/>
        </w:rPr>
        <w:t>Annals of Operations Research</w:t>
      </w:r>
      <w:r w:rsidRPr="005A2A58">
        <w:rPr>
          <w:sz w:val="24"/>
          <w:szCs w:val="24"/>
        </w:rPr>
        <w:t xml:space="preserve"> 189</w:t>
      </w:r>
      <w:r w:rsidRPr="008A3538">
        <w:rPr>
          <w:rStyle w:val="Hyperlink"/>
          <w:sz w:val="24"/>
          <w:szCs w:val="24"/>
          <w:u w:val="none"/>
        </w:rPr>
        <w:t xml:space="preserve"> </w:t>
      </w:r>
      <w:r w:rsidRPr="008A3538">
        <w:rPr>
          <w:color w:val="000000"/>
          <w:sz w:val="24"/>
          <w:szCs w:val="24"/>
        </w:rPr>
        <w:t>(1): 1-3 (2011)</w:t>
      </w:r>
      <w:r w:rsidRPr="008A3538">
        <w:rPr>
          <w:b/>
          <w:sz w:val="24"/>
          <w:szCs w:val="24"/>
        </w:rPr>
        <w:br/>
      </w:r>
    </w:p>
    <w:p w14:paraId="17485537" w14:textId="77777777" w:rsidR="00356637" w:rsidRPr="008A3538" w:rsidRDefault="00356637" w:rsidP="00356637">
      <w:pPr>
        <w:rPr>
          <w:color w:val="000000"/>
        </w:rPr>
      </w:pPr>
    </w:p>
    <w:p w14:paraId="2AC03980" w14:textId="024E1C0E" w:rsidR="00356637" w:rsidRPr="004417BB" w:rsidRDefault="00356637" w:rsidP="00356637">
      <w:pPr>
        <w:rPr>
          <w:b/>
        </w:rPr>
      </w:pPr>
      <w:r w:rsidRPr="008A3538">
        <w:rPr>
          <w:b/>
        </w:rPr>
        <w:t>2010</w:t>
      </w:r>
    </w:p>
    <w:p w14:paraId="2B6AABA8" w14:textId="22789C81" w:rsidR="00356637" w:rsidRPr="008A3538" w:rsidRDefault="00356637" w:rsidP="004417BB">
      <w:pPr>
        <w:numPr>
          <w:ilvl w:val="0"/>
          <w:numId w:val="13"/>
        </w:numPr>
      </w:pPr>
      <w:r w:rsidRPr="008A3538">
        <w:rPr>
          <w:bCs/>
        </w:rPr>
        <w:t xml:space="preserve">R. Jain, S. Juneja and N. </w:t>
      </w:r>
      <w:proofErr w:type="spellStart"/>
      <w:r w:rsidRPr="008A3538">
        <w:rPr>
          <w:bCs/>
        </w:rPr>
        <w:t>Shimkin</w:t>
      </w:r>
      <w:proofErr w:type="spellEnd"/>
      <w:r w:rsidRPr="008A3538">
        <w:rPr>
          <w:bCs/>
        </w:rPr>
        <w:t xml:space="preserve">. 2010. The Concert Queuing Problem: To Wait or To Be Late. </w:t>
      </w:r>
      <w:r w:rsidRPr="005A2A58">
        <w:rPr>
          <w:b/>
        </w:rPr>
        <w:t>Discrete Events Dynamic Systems</w:t>
      </w:r>
      <w:r w:rsidRPr="008A3538">
        <w:rPr>
          <w:bCs/>
        </w:rPr>
        <w:t>, 21, 103-138.</w:t>
      </w:r>
    </w:p>
    <w:p w14:paraId="364822CD" w14:textId="77777777" w:rsidR="00356637" w:rsidRPr="008A3538" w:rsidRDefault="00356637" w:rsidP="00356637"/>
    <w:p w14:paraId="086BD2FD" w14:textId="6F6AA34B" w:rsidR="00356637" w:rsidRPr="008A3538" w:rsidRDefault="00356637" w:rsidP="004417BB">
      <w:pPr>
        <w:numPr>
          <w:ilvl w:val="0"/>
          <w:numId w:val="13"/>
        </w:numPr>
      </w:pPr>
      <w:r w:rsidRPr="008A3538">
        <w:rPr>
          <w:bCs/>
        </w:rPr>
        <w:t>M. Gordy and S. Juneja. 2010.</w:t>
      </w:r>
      <w:r w:rsidRPr="008A3538">
        <w:rPr>
          <w:b/>
        </w:rPr>
        <w:t xml:space="preserve"> </w:t>
      </w:r>
      <w:r w:rsidRPr="008A3538">
        <w:rPr>
          <w:color w:val="2B2B2B"/>
        </w:rPr>
        <w:t xml:space="preserve">Nested Simulation in Portfolio Risk Measurement. </w:t>
      </w:r>
      <w:r w:rsidRPr="005A2A58">
        <w:rPr>
          <w:b/>
          <w:bCs/>
          <w:color w:val="2B2B2B"/>
        </w:rPr>
        <w:t>Management Science</w:t>
      </w:r>
      <w:r w:rsidRPr="008A3538">
        <w:rPr>
          <w:color w:val="2B2B2B"/>
        </w:rPr>
        <w:t xml:space="preserve"> </w:t>
      </w:r>
      <w:r w:rsidRPr="008A3538">
        <w:rPr>
          <w:color w:val="000000"/>
        </w:rPr>
        <w:t>56, 10, 1833-1848</w:t>
      </w:r>
      <w:r w:rsidR="00201E2C">
        <w:rPr>
          <w:color w:val="000000"/>
        </w:rPr>
        <w:t>.</w:t>
      </w:r>
    </w:p>
    <w:p w14:paraId="2B89F673" w14:textId="77777777" w:rsidR="00356637" w:rsidRPr="008A3538" w:rsidRDefault="00356637" w:rsidP="00356637"/>
    <w:p w14:paraId="66C058A4" w14:textId="77777777" w:rsidR="00356637" w:rsidRPr="008A3538" w:rsidRDefault="00356637" w:rsidP="004417BB">
      <w:pPr>
        <w:numPr>
          <w:ilvl w:val="0"/>
          <w:numId w:val="13"/>
        </w:numPr>
        <w:autoSpaceDE w:val="0"/>
        <w:autoSpaceDN w:val="0"/>
        <w:adjustRightInd w:val="0"/>
        <w:rPr>
          <w:bCs/>
        </w:rPr>
      </w:pPr>
      <w:r w:rsidRPr="008A3538">
        <w:rPr>
          <w:bCs/>
        </w:rPr>
        <w:t xml:space="preserve">R. Jain, S. Juneja and N. </w:t>
      </w:r>
      <w:proofErr w:type="spellStart"/>
      <w:r w:rsidRPr="008A3538">
        <w:rPr>
          <w:bCs/>
        </w:rPr>
        <w:t>Shimkin</w:t>
      </w:r>
      <w:proofErr w:type="spellEnd"/>
      <w:r w:rsidRPr="008A3538">
        <w:rPr>
          <w:bCs/>
        </w:rPr>
        <w:t xml:space="preserve">. 2010.  Queueing for Timely Service: Equilibrium Analysis and Social Efficiency, </w:t>
      </w:r>
      <w:r w:rsidRPr="005A2A58">
        <w:rPr>
          <w:b/>
        </w:rPr>
        <w:t>MSOM</w:t>
      </w:r>
      <w:r w:rsidRPr="008A3538">
        <w:rPr>
          <w:bCs/>
        </w:rPr>
        <w:t xml:space="preserve"> 2010, SIG Conference.</w:t>
      </w:r>
    </w:p>
    <w:p w14:paraId="7C1574A0" w14:textId="77777777" w:rsidR="00356637" w:rsidRPr="008A3538" w:rsidRDefault="00356637" w:rsidP="00356637">
      <w:pPr>
        <w:pStyle w:val="ListParagraph"/>
        <w:rPr>
          <w:bCs/>
          <w:sz w:val="24"/>
          <w:szCs w:val="24"/>
        </w:rPr>
      </w:pPr>
    </w:p>
    <w:p w14:paraId="5E28114A" w14:textId="77777777" w:rsidR="00356637" w:rsidRPr="008A3538" w:rsidRDefault="00356637" w:rsidP="004417BB">
      <w:pPr>
        <w:numPr>
          <w:ilvl w:val="0"/>
          <w:numId w:val="13"/>
        </w:numPr>
        <w:autoSpaceDE w:val="0"/>
        <w:autoSpaceDN w:val="0"/>
        <w:adjustRightInd w:val="0"/>
        <w:rPr>
          <w:bCs/>
        </w:rPr>
      </w:pPr>
      <w:r w:rsidRPr="008A3538">
        <w:rPr>
          <w:color w:val="000000"/>
        </w:rPr>
        <w:t xml:space="preserve">S. Dey and S. Juneja. 2010. Multidimensional Fourier Inversion using Importance Sampling with Applications to Options Pricing. </w:t>
      </w:r>
      <w:r w:rsidRPr="008A3538">
        <w:t>Proceedings of Winter Simulation Conference. IEEE Press. 2801-2809.</w:t>
      </w:r>
    </w:p>
    <w:p w14:paraId="422C24C4" w14:textId="77777777" w:rsidR="00356637" w:rsidRPr="008A3538" w:rsidRDefault="00356637" w:rsidP="00356637">
      <w:pPr>
        <w:pStyle w:val="PlainText"/>
        <w:ind w:left="810"/>
        <w:rPr>
          <w:color w:val="000000"/>
          <w:szCs w:val="24"/>
        </w:rPr>
      </w:pPr>
    </w:p>
    <w:p w14:paraId="328B47B9" w14:textId="77777777" w:rsidR="00356637" w:rsidRPr="008A3538" w:rsidRDefault="00356637" w:rsidP="004417B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A3538">
        <w:rPr>
          <w:color w:val="000000"/>
          <w:sz w:val="24"/>
          <w:szCs w:val="24"/>
        </w:rPr>
        <w:t xml:space="preserve">S. Juneja. 2010. Monte Carlo Methods in Finance: An Introductory Tutorial. </w:t>
      </w:r>
      <w:r w:rsidRPr="008A3538">
        <w:rPr>
          <w:sz w:val="24"/>
          <w:szCs w:val="24"/>
        </w:rPr>
        <w:t>Proceedings of Winter Simulation Conference. IEEE Press. 95-103.</w:t>
      </w:r>
    </w:p>
    <w:p w14:paraId="244B59DA" w14:textId="77777777" w:rsidR="00356637" w:rsidRPr="008A3538" w:rsidRDefault="00356637" w:rsidP="00356637">
      <w:pPr>
        <w:pStyle w:val="ListParagraph"/>
        <w:ind w:left="0"/>
        <w:rPr>
          <w:sz w:val="24"/>
          <w:szCs w:val="24"/>
        </w:rPr>
      </w:pPr>
    </w:p>
    <w:p w14:paraId="79C2CB45" w14:textId="77777777" w:rsidR="00356637" w:rsidRPr="008A3538" w:rsidRDefault="00356637" w:rsidP="004417BB">
      <w:pPr>
        <w:numPr>
          <w:ilvl w:val="0"/>
          <w:numId w:val="13"/>
        </w:numPr>
        <w:jc w:val="both"/>
      </w:pPr>
      <w:r w:rsidRPr="008A3538">
        <w:t xml:space="preserve">M. Gordy and S. Juneja. 2010. Full Monte Carlo simulation of CDO portfolios. </w:t>
      </w:r>
      <w:proofErr w:type="spellStart"/>
      <w:r w:rsidRPr="008A3538">
        <w:t>Encyclopedia</w:t>
      </w:r>
      <w:proofErr w:type="spellEnd"/>
      <w:r w:rsidRPr="008A3538">
        <w:t xml:space="preserve">  of Quantitative Finance. Ed. Rama </w:t>
      </w:r>
      <w:proofErr w:type="spellStart"/>
      <w:r w:rsidRPr="008A3538">
        <w:t>Cont</w:t>
      </w:r>
      <w:proofErr w:type="spellEnd"/>
      <w:r w:rsidRPr="008A3538">
        <w:t>, Wiley</w:t>
      </w:r>
    </w:p>
    <w:p w14:paraId="40FD166B" w14:textId="77777777" w:rsidR="00356637" w:rsidRPr="008A3538" w:rsidRDefault="00356637" w:rsidP="00356637"/>
    <w:p w14:paraId="4CFA9BFC" w14:textId="77777777" w:rsidR="005A2A58" w:rsidRDefault="005A2A58" w:rsidP="00356637">
      <w:pPr>
        <w:rPr>
          <w:b/>
        </w:rPr>
      </w:pPr>
    </w:p>
    <w:p w14:paraId="0906ADB5" w14:textId="43B334BA" w:rsidR="00356637" w:rsidRPr="004417BB" w:rsidRDefault="00356637" w:rsidP="00356637">
      <w:pPr>
        <w:rPr>
          <w:b/>
        </w:rPr>
      </w:pPr>
      <w:r w:rsidRPr="008A3538">
        <w:rPr>
          <w:b/>
        </w:rPr>
        <w:t>2009</w:t>
      </w:r>
    </w:p>
    <w:p w14:paraId="60429D3E" w14:textId="77777777" w:rsidR="00356637" w:rsidRPr="008A3538" w:rsidRDefault="00356637" w:rsidP="004417BB">
      <w:pPr>
        <w:numPr>
          <w:ilvl w:val="0"/>
          <w:numId w:val="14"/>
        </w:numPr>
      </w:pPr>
      <w:r w:rsidRPr="008A3538">
        <w:t xml:space="preserve">S. Juneja and H. Kalra. 2009. Variance Reduction Techniques for Pricing American Options.  Journal of Computational Finance </w:t>
      </w:r>
      <w:hyperlink r:id="rId35" w:history="1">
        <w:r w:rsidRPr="008A3538">
          <w:rPr>
            <w:rStyle w:val="Hyperlink"/>
            <w:u w:val="none"/>
          </w:rPr>
          <w:t>(pdf)</w:t>
        </w:r>
      </w:hyperlink>
      <w:r w:rsidRPr="008A3538">
        <w:t xml:space="preserve"> </w:t>
      </w:r>
      <w:r w:rsidRPr="008A3538">
        <w:rPr>
          <w:bCs/>
        </w:rPr>
        <w:t>12 (</w:t>
      </w:r>
      <w:r w:rsidRPr="008A3538">
        <w:t>3), 79-102, 2009</w:t>
      </w:r>
    </w:p>
    <w:p w14:paraId="76973EF8" w14:textId="77777777" w:rsidR="00356637" w:rsidRPr="008A3538" w:rsidRDefault="00356637" w:rsidP="00356637">
      <w:pPr>
        <w:ind w:left="720"/>
      </w:pPr>
    </w:p>
    <w:p w14:paraId="23579C11" w14:textId="4D08C3F2" w:rsidR="00356637" w:rsidRPr="008A3538" w:rsidRDefault="00356637" w:rsidP="004417BB">
      <w:pPr>
        <w:numPr>
          <w:ilvl w:val="0"/>
          <w:numId w:val="14"/>
        </w:numPr>
        <w:autoSpaceDE w:val="0"/>
        <w:autoSpaceDN w:val="0"/>
        <w:adjustRightInd w:val="0"/>
        <w:rPr>
          <w:bCs/>
        </w:rPr>
      </w:pPr>
      <w:r w:rsidRPr="008A3538">
        <w:rPr>
          <w:bCs/>
        </w:rPr>
        <w:t xml:space="preserve">S. Juneja and R. Jain. 2009. The Concert/Cafeteria Queuing Problem: A Game of Arrivals. ICST Fourth International Conference on Performance Evaluation Methodologies and Tools. </w:t>
      </w:r>
      <w:r w:rsidRPr="008A3538">
        <w:t xml:space="preserve">10.4108/ICST.VALUETOOLS2009.7624. </w:t>
      </w:r>
      <w:r w:rsidRPr="008A3538">
        <w:rPr>
          <w:bCs/>
        </w:rPr>
        <w:t>Received the best paper award</w:t>
      </w:r>
      <w:r w:rsidR="00201E2C">
        <w:rPr>
          <w:bCs/>
        </w:rPr>
        <w:t>.</w:t>
      </w:r>
    </w:p>
    <w:p w14:paraId="730B0845" w14:textId="77777777" w:rsidR="00356637" w:rsidRPr="008A3538" w:rsidRDefault="00356637" w:rsidP="00356637">
      <w:pPr>
        <w:pStyle w:val="ListParagraph"/>
        <w:rPr>
          <w:sz w:val="24"/>
          <w:szCs w:val="24"/>
        </w:rPr>
      </w:pPr>
    </w:p>
    <w:p w14:paraId="094945F1" w14:textId="75154BC5" w:rsidR="00356637" w:rsidRPr="008A3538" w:rsidRDefault="00356637" w:rsidP="004417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A3538">
        <w:rPr>
          <w:sz w:val="24"/>
          <w:szCs w:val="24"/>
        </w:rPr>
        <w:t>J. Hong and S. Juneja. 2009. Estimating the Mean of a Nonlinear Function of a Conditional Expectation. Proceedings of Winter Simulation Conference. IEEE Press 1223-1236.</w:t>
      </w:r>
    </w:p>
    <w:p w14:paraId="5B0CE03A" w14:textId="77777777" w:rsidR="00356637" w:rsidRPr="008A3538" w:rsidRDefault="00356637" w:rsidP="00356637">
      <w:pPr>
        <w:pStyle w:val="ListParagraph"/>
        <w:rPr>
          <w:sz w:val="24"/>
          <w:szCs w:val="24"/>
        </w:rPr>
      </w:pPr>
    </w:p>
    <w:p w14:paraId="1802FB52" w14:textId="77777777" w:rsidR="00356637" w:rsidRPr="008A3538" w:rsidRDefault="00356637" w:rsidP="004417BB">
      <w:pPr>
        <w:numPr>
          <w:ilvl w:val="0"/>
          <w:numId w:val="14"/>
        </w:numPr>
      </w:pPr>
      <w:r w:rsidRPr="008A3538">
        <w:t xml:space="preserve">S </w:t>
      </w:r>
      <w:proofErr w:type="spellStart"/>
      <w:r w:rsidRPr="008A3538">
        <w:t>Juneja</w:t>
      </w:r>
      <w:proofErr w:type="spellEnd"/>
      <w:r w:rsidRPr="008A3538">
        <w:t xml:space="preserve"> and L </w:t>
      </w:r>
      <w:proofErr w:type="spellStart"/>
      <w:r w:rsidRPr="008A3538">
        <w:t>Ramprasath</w:t>
      </w:r>
      <w:proofErr w:type="spellEnd"/>
      <w:r w:rsidRPr="008A3538">
        <w:t xml:space="preserve">. 2009. Nested Simulation for Portfolio Losses within a Time Horizon. Proceedings of Winter Simulation Conference. IEEE Press. 434-443. </w:t>
      </w:r>
    </w:p>
    <w:p w14:paraId="457041FE" w14:textId="77777777" w:rsidR="00356637" w:rsidRPr="008A3538" w:rsidRDefault="00356637" w:rsidP="00356637"/>
    <w:p w14:paraId="1BEDCD65" w14:textId="77777777" w:rsidR="005A2A58" w:rsidRDefault="005A2A58" w:rsidP="004417BB">
      <w:pPr>
        <w:rPr>
          <w:b/>
        </w:rPr>
      </w:pPr>
    </w:p>
    <w:p w14:paraId="7215768E" w14:textId="453EF946" w:rsidR="00356637" w:rsidRPr="004417BB" w:rsidRDefault="00356637" w:rsidP="004417BB">
      <w:pPr>
        <w:rPr>
          <w:b/>
        </w:rPr>
      </w:pPr>
      <w:r w:rsidRPr="008A3538">
        <w:rPr>
          <w:b/>
        </w:rPr>
        <w:t>2008</w:t>
      </w:r>
    </w:p>
    <w:p w14:paraId="3C7213CE" w14:textId="77777777" w:rsidR="00356637" w:rsidRPr="008A3538" w:rsidRDefault="00356637" w:rsidP="004417BB">
      <w:pPr>
        <w:numPr>
          <w:ilvl w:val="0"/>
          <w:numId w:val="15"/>
        </w:numPr>
      </w:pPr>
      <w:proofErr w:type="spellStart"/>
      <w:r w:rsidRPr="008A3538">
        <w:t>Bassamboo</w:t>
      </w:r>
      <w:proofErr w:type="spellEnd"/>
      <w:r w:rsidRPr="008A3538">
        <w:t xml:space="preserve">, S. Juneja and A. </w:t>
      </w:r>
      <w:proofErr w:type="spellStart"/>
      <w:r w:rsidRPr="008A3538">
        <w:t>Zeevi</w:t>
      </w:r>
      <w:proofErr w:type="spellEnd"/>
      <w:r w:rsidRPr="008A3538">
        <w:t xml:space="preserve">. 2008. Portfolio Credit Risk with Extremal Dependence' Operations Research, 56, 3, 593-606 </w:t>
      </w:r>
      <w:hyperlink r:id="rId36" w:history="1">
        <w:r w:rsidRPr="008A3538">
          <w:rPr>
            <w:rStyle w:val="Hyperlink"/>
            <w:u w:val="none"/>
          </w:rPr>
          <w:t>(pdf of a draft)</w:t>
        </w:r>
      </w:hyperlink>
    </w:p>
    <w:p w14:paraId="7F6EA72A" w14:textId="77777777" w:rsidR="00356637" w:rsidRPr="008A3538" w:rsidRDefault="00356637" w:rsidP="00356637">
      <w:pPr>
        <w:ind w:left="720"/>
      </w:pPr>
    </w:p>
    <w:p w14:paraId="530FF496" w14:textId="3E030DC9" w:rsidR="00356637" w:rsidRPr="008A3538" w:rsidRDefault="00356637" w:rsidP="004417BB">
      <w:pPr>
        <w:numPr>
          <w:ilvl w:val="0"/>
          <w:numId w:val="15"/>
        </w:numPr>
        <w:rPr>
          <w:color w:val="0000FF"/>
        </w:rPr>
      </w:pPr>
      <w:r w:rsidRPr="008A3538">
        <w:t xml:space="preserve">P. </w:t>
      </w:r>
      <w:proofErr w:type="spellStart"/>
      <w:r w:rsidRPr="008A3538">
        <w:t>Glasserman</w:t>
      </w:r>
      <w:proofErr w:type="spellEnd"/>
      <w:r w:rsidRPr="008A3538">
        <w:t xml:space="preserve"> and S. Juneja. 2008. Uniformly Efficient Importance Sampling for the Tail Distribution of Sums of Random Variables. Mathematics of Operations Research, 33 (1) 36-50.</w:t>
      </w:r>
      <w:r w:rsidR="00201E2C" w:rsidRPr="008A3538">
        <w:rPr>
          <w:color w:val="0000FF"/>
        </w:rPr>
        <w:t xml:space="preserve"> </w:t>
      </w:r>
    </w:p>
    <w:p w14:paraId="262701ED" w14:textId="77777777" w:rsidR="00356637" w:rsidRPr="008A3538" w:rsidRDefault="00356637" w:rsidP="00356637">
      <w:pPr>
        <w:ind w:left="360"/>
        <w:rPr>
          <w:rStyle w:val="Hyperlink"/>
          <w:u w:val="none"/>
        </w:rPr>
      </w:pPr>
    </w:p>
    <w:p w14:paraId="418195FF" w14:textId="35DEF579" w:rsidR="00356637" w:rsidRPr="008A3538" w:rsidRDefault="00356637" w:rsidP="004417BB">
      <w:pPr>
        <w:numPr>
          <w:ilvl w:val="0"/>
          <w:numId w:val="15"/>
        </w:numPr>
      </w:pPr>
      <w:r w:rsidRPr="008A3538">
        <w:t xml:space="preserve">S. Juneja. 2008. Optimizing Portfolio Tail Measures: </w:t>
      </w:r>
      <w:proofErr w:type="spellStart"/>
      <w:r w:rsidRPr="008A3538">
        <w:t>Asymptotics</w:t>
      </w:r>
      <w:proofErr w:type="spellEnd"/>
      <w:r w:rsidRPr="008A3538">
        <w:t xml:space="preserve"> and Efficient Simulation Optimization, Proceedings of Winter Simulation Conference. IEEE Press. 621-628.   </w:t>
      </w:r>
    </w:p>
    <w:p w14:paraId="23643A9E" w14:textId="77777777" w:rsidR="00356637" w:rsidRPr="008A3538" w:rsidRDefault="00356637" w:rsidP="00356637">
      <w:pPr>
        <w:pStyle w:val="ListParagraph"/>
        <w:rPr>
          <w:bCs/>
          <w:sz w:val="24"/>
          <w:szCs w:val="24"/>
        </w:rPr>
      </w:pPr>
    </w:p>
    <w:p w14:paraId="57299737" w14:textId="772A8937" w:rsidR="00356637" w:rsidRPr="008A3538" w:rsidRDefault="00356637" w:rsidP="004417BB">
      <w:pPr>
        <w:numPr>
          <w:ilvl w:val="0"/>
          <w:numId w:val="15"/>
        </w:numPr>
      </w:pPr>
      <w:r w:rsidRPr="008A3538">
        <w:rPr>
          <w:bCs/>
        </w:rPr>
        <w:t xml:space="preserve">J. Blanchet, S. Juneja and L. R. </w:t>
      </w:r>
      <w:proofErr w:type="spellStart"/>
      <w:r w:rsidRPr="008A3538">
        <w:rPr>
          <w:bCs/>
        </w:rPr>
        <w:t>Nandayapa</w:t>
      </w:r>
      <w:proofErr w:type="spellEnd"/>
      <w:r w:rsidRPr="008A3538">
        <w:rPr>
          <w:bCs/>
        </w:rPr>
        <w:t xml:space="preserve">. 2008.  Efficient Tail Estimation for Sums of Correlated </w:t>
      </w:r>
      <w:proofErr w:type="spellStart"/>
      <w:r w:rsidRPr="008A3538">
        <w:rPr>
          <w:bCs/>
        </w:rPr>
        <w:t>Lognormals</w:t>
      </w:r>
      <w:proofErr w:type="spellEnd"/>
      <w:r w:rsidRPr="008A3538">
        <w:rPr>
          <w:bCs/>
        </w:rPr>
        <w:t xml:space="preserve">. </w:t>
      </w:r>
      <w:r w:rsidRPr="008A3538">
        <w:t xml:space="preserve">Proceedings of Winter Simulation Conference. IEEE Press. </w:t>
      </w:r>
      <w:r w:rsidRPr="008A3538">
        <w:rPr>
          <w:bCs/>
        </w:rPr>
        <w:t xml:space="preserve"> 617-624</w:t>
      </w:r>
      <w:r w:rsidR="00201E2C">
        <w:t>.</w:t>
      </w:r>
    </w:p>
    <w:p w14:paraId="719AEE52" w14:textId="77777777" w:rsidR="00356637" w:rsidRPr="008A3538" w:rsidRDefault="00356637" w:rsidP="00356637">
      <w:pPr>
        <w:pStyle w:val="ListParagraph"/>
        <w:rPr>
          <w:sz w:val="24"/>
          <w:szCs w:val="24"/>
        </w:rPr>
      </w:pPr>
    </w:p>
    <w:p w14:paraId="5FB5BBB8" w14:textId="5B0097A3" w:rsidR="00356637" w:rsidRPr="008A3538" w:rsidRDefault="00356637" w:rsidP="004417BB">
      <w:pPr>
        <w:numPr>
          <w:ilvl w:val="0"/>
          <w:numId w:val="15"/>
        </w:numPr>
      </w:pPr>
      <w:r w:rsidRPr="008A3538">
        <w:t>P. Glynn and S. Juneja. 2008. A Large Deviations View of Asymptotic Efficiency for Simulation Estimators. Proceedings of 2008 Winter Simulation Conference, IEEE Press. 396-406</w:t>
      </w:r>
      <w:r w:rsidR="00201E2C">
        <w:t>.</w:t>
      </w:r>
    </w:p>
    <w:p w14:paraId="59EF6C77" w14:textId="77777777" w:rsidR="00356637" w:rsidRPr="008A3538" w:rsidRDefault="00356637" w:rsidP="00356637">
      <w:pPr>
        <w:rPr>
          <w:rStyle w:val="Hyperlink"/>
          <w:u w:val="none"/>
        </w:rPr>
      </w:pPr>
    </w:p>
    <w:p w14:paraId="79A163C8" w14:textId="0B05E1A8" w:rsidR="00356637" w:rsidRPr="004417BB" w:rsidRDefault="00356637" w:rsidP="00356637">
      <w:pPr>
        <w:rPr>
          <w:rStyle w:val="Hyperlink"/>
          <w:b/>
          <w:color w:val="auto"/>
          <w:u w:val="none"/>
        </w:rPr>
      </w:pPr>
      <w:r w:rsidRPr="008A3538">
        <w:rPr>
          <w:rStyle w:val="Hyperlink"/>
          <w:b/>
          <w:color w:val="auto"/>
          <w:u w:val="none"/>
        </w:rPr>
        <w:t>2007</w:t>
      </w:r>
    </w:p>
    <w:p w14:paraId="3F7DEB70" w14:textId="4A3091DF" w:rsidR="00356637" w:rsidRPr="008A3538" w:rsidRDefault="00356637" w:rsidP="004417BB">
      <w:pPr>
        <w:pStyle w:val="Heading2"/>
        <w:keepNext w:val="0"/>
        <w:numPr>
          <w:ilvl w:val="0"/>
          <w:numId w:val="16"/>
        </w:numPr>
        <w:rPr>
          <w:b w:val="0"/>
          <w:bCs w:val="0"/>
        </w:rPr>
      </w:pPr>
      <w:r w:rsidRPr="008A3538">
        <w:rPr>
          <w:b w:val="0"/>
          <w:bCs w:val="0"/>
        </w:rPr>
        <w:t>S. Juneja. 2007. Estimating Tail Probabilities of Heavy Tailed Distributions with Asymptotically Zero Relative Error. Queueing Systems,</w:t>
      </w:r>
      <w:r w:rsidR="00201E2C">
        <w:rPr>
          <w:b w:val="0"/>
          <w:bCs w:val="0"/>
        </w:rPr>
        <w:t xml:space="preserve"> </w:t>
      </w:r>
      <w:r w:rsidRPr="008A3538">
        <w:rPr>
          <w:b w:val="0"/>
          <w:bCs w:val="0"/>
        </w:rPr>
        <w:t>57, 2-3, 115-127.</w:t>
      </w:r>
      <w:r w:rsidR="00201E2C" w:rsidRPr="008A3538">
        <w:rPr>
          <w:b w:val="0"/>
          <w:bCs w:val="0"/>
        </w:rPr>
        <w:t xml:space="preserve"> </w:t>
      </w:r>
    </w:p>
    <w:p w14:paraId="5CBE0439" w14:textId="77777777" w:rsidR="00356637" w:rsidRPr="008A3538" w:rsidRDefault="00356637" w:rsidP="00356637">
      <w:pPr>
        <w:pStyle w:val="Heading1"/>
        <w:spacing w:before="0" w:beforeAutospacing="0" w:after="0" w:afterAutospacing="0"/>
        <w:ind w:left="360"/>
        <w:rPr>
          <w:b w:val="0"/>
          <w:bCs w:val="0"/>
        </w:rPr>
      </w:pPr>
    </w:p>
    <w:p w14:paraId="00B4E510" w14:textId="22F56D5C" w:rsidR="00356637" w:rsidRPr="008A3538" w:rsidRDefault="00356637" w:rsidP="004417BB">
      <w:pPr>
        <w:pStyle w:val="Heading1"/>
        <w:keepNext w:val="0"/>
        <w:numPr>
          <w:ilvl w:val="0"/>
          <w:numId w:val="16"/>
        </w:numPr>
        <w:spacing w:before="0" w:beforeAutospacing="0" w:after="0" w:afterAutospacing="0"/>
        <w:rPr>
          <w:b w:val="0"/>
          <w:bCs w:val="0"/>
        </w:rPr>
      </w:pPr>
      <w:proofErr w:type="spellStart"/>
      <w:r w:rsidRPr="008A3538">
        <w:rPr>
          <w:b w:val="0"/>
          <w:bCs w:val="0"/>
        </w:rPr>
        <w:t>Bassamboo</w:t>
      </w:r>
      <w:proofErr w:type="spellEnd"/>
      <w:r w:rsidRPr="008A3538">
        <w:rPr>
          <w:b w:val="0"/>
          <w:bCs w:val="0"/>
        </w:rPr>
        <w:t xml:space="preserve">, S. Juneja and A. </w:t>
      </w:r>
      <w:proofErr w:type="spellStart"/>
      <w:r w:rsidRPr="008A3538">
        <w:rPr>
          <w:b w:val="0"/>
          <w:bCs w:val="0"/>
        </w:rPr>
        <w:t>Zeevi</w:t>
      </w:r>
      <w:proofErr w:type="spellEnd"/>
      <w:r w:rsidRPr="008A3538">
        <w:rPr>
          <w:b w:val="0"/>
          <w:bCs w:val="0"/>
        </w:rPr>
        <w:t>. 2007. Inefficiencies of State-Independent Importance Sampling in the Presence of Heavy Tails, Operations Research Letters, 35, 2, 251-260</w:t>
      </w:r>
      <w:r w:rsidR="00201E2C">
        <w:rPr>
          <w:b w:val="0"/>
          <w:bCs w:val="0"/>
        </w:rPr>
        <w:t>.</w:t>
      </w:r>
      <w:r w:rsidRPr="008A3538">
        <w:rPr>
          <w:b w:val="0"/>
          <w:bCs w:val="0"/>
        </w:rPr>
        <w:t xml:space="preserve"> </w:t>
      </w:r>
    </w:p>
    <w:p w14:paraId="36C44EEF" w14:textId="77777777" w:rsidR="00356637" w:rsidRPr="008A3538" w:rsidRDefault="00356637" w:rsidP="00356637">
      <w:pPr>
        <w:ind w:left="405"/>
        <w:rPr>
          <w:rStyle w:val="Hyperlink"/>
          <w:u w:val="none"/>
        </w:rPr>
      </w:pPr>
    </w:p>
    <w:p w14:paraId="2415028A" w14:textId="33E64CB2" w:rsidR="00356637" w:rsidRPr="008A3538" w:rsidRDefault="00356637" w:rsidP="004417BB">
      <w:pPr>
        <w:numPr>
          <w:ilvl w:val="0"/>
          <w:numId w:val="16"/>
        </w:numPr>
      </w:pPr>
      <w:r w:rsidRPr="008A3538">
        <w:t xml:space="preserve">S. Juneja, R. </w:t>
      </w:r>
      <w:proofErr w:type="spellStart"/>
      <w:r w:rsidRPr="008A3538">
        <w:t>Karandikar</w:t>
      </w:r>
      <w:proofErr w:type="spellEnd"/>
      <w:r w:rsidRPr="008A3538">
        <w:t xml:space="preserve">, P. Shahabuddin. 2007. </w:t>
      </w:r>
      <w:proofErr w:type="spellStart"/>
      <w:r w:rsidRPr="008A3538">
        <w:t>Asymptotics</w:t>
      </w:r>
      <w:proofErr w:type="spellEnd"/>
      <w:r w:rsidRPr="008A3538">
        <w:t xml:space="preserve"> and Fast Simulation for Tail Probabilities of Maximum of Sums of Few Random Variables. ACM TOMACS, 17, 2.</w:t>
      </w:r>
    </w:p>
    <w:p w14:paraId="550F33A9" w14:textId="77777777" w:rsidR="00356637" w:rsidRPr="008A3538" w:rsidRDefault="00356637" w:rsidP="00356637"/>
    <w:p w14:paraId="433DB7D5" w14:textId="13CB584F" w:rsidR="00356637" w:rsidRPr="008A3538" w:rsidRDefault="00356637" w:rsidP="004417BB">
      <w:pPr>
        <w:numPr>
          <w:ilvl w:val="0"/>
          <w:numId w:val="16"/>
        </w:numPr>
      </w:pPr>
      <w:r w:rsidRPr="008A3538">
        <w:t xml:space="preserve">S. </w:t>
      </w:r>
      <w:proofErr w:type="spellStart"/>
      <w:r w:rsidRPr="008A3538">
        <w:t>Andradottir</w:t>
      </w:r>
      <w:proofErr w:type="spellEnd"/>
      <w:r w:rsidRPr="008A3538">
        <w:t xml:space="preserve">, P. </w:t>
      </w:r>
      <w:proofErr w:type="spellStart"/>
      <w:r w:rsidRPr="008A3538">
        <w:t>Glasserman</w:t>
      </w:r>
      <w:proofErr w:type="spellEnd"/>
      <w:r w:rsidRPr="008A3538">
        <w:t xml:space="preserve">, P. Glynn, P. Heidelberger, S. Juneja. 2007. </w:t>
      </w:r>
      <w:proofErr w:type="spellStart"/>
      <w:r w:rsidRPr="008A3538">
        <w:t>Perwez</w:t>
      </w:r>
      <w:proofErr w:type="spellEnd"/>
      <w:r w:rsidRPr="008A3538">
        <w:t xml:space="preserve"> Shahabuddin, 1962-2005: A Professional Appreciation. ACM TOMACS, 17, 2 </w:t>
      </w:r>
    </w:p>
    <w:p w14:paraId="31C22D43" w14:textId="77777777" w:rsidR="00356637" w:rsidRPr="008A3538" w:rsidRDefault="00356637" w:rsidP="00356637"/>
    <w:p w14:paraId="158AE3B3" w14:textId="77777777" w:rsidR="006A2999" w:rsidRDefault="006A2999" w:rsidP="00356637">
      <w:pPr>
        <w:rPr>
          <w:b/>
        </w:rPr>
      </w:pPr>
    </w:p>
    <w:p w14:paraId="2A44C109" w14:textId="77777777" w:rsidR="006A2999" w:rsidRDefault="006A2999" w:rsidP="00356637">
      <w:pPr>
        <w:rPr>
          <w:b/>
        </w:rPr>
      </w:pPr>
    </w:p>
    <w:p w14:paraId="56F3AA81" w14:textId="0C4E133D" w:rsidR="00356637" w:rsidRPr="004417BB" w:rsidRDefault="00356637" w:rsidP="00356637">
      <w:pPr>
        <w:rPr>
          <w:b/>
        </w:rPr>
      </w:pPr>
      <w:r w:rsidRPr="008A3538">
        <w:rPr>
          <w:b/>
        </w:rPr>
        <w:t>2006</w:t>
      </w:r>
    </w:p>
    <w:p w14:paraId="5CE0F965" w14:textId="39EB85A1" w:rsidR="00356637" w:rsidRPr="008A3538" w:rsidRDefault="00356637" w:rsidP="004417BB">
      <w:pPr>
        <w:numPr>
          <w:ilvl w:val="0"/>
          <w:numId w:val="17"/>
        </w:numPr>
      </w:pPr>
      <w:r w:rsidRPr="008A3538">
        <w:t>Ahamed, V. S. Borkar, S. Juneja. 2006. Adaptive Importance Sampling for Markov Chains using Stochastic Approximation, Operations Research, 54,3, 489-504.  </w:t>
      </w:r>
    </w:p>
    <w:p w14:paraId="3DCC7786" w14:textId="77777777" w:rsidR="00356637" w:rsidRPr="008A3538" w:rsidRDefault="00356637" w:rsidP="00356637">
      <w:pPr>
        <w:ind w:left="720"/>
      </w:pPr>
    </w:p>
    <w:p w14:paraId="681235BB" w14:textId="77777777" w:rsidR="00356637" w:rsidRPr="008A3538" w:rsidRDefault="00356637" w:rsidP="004417BB">
      <w:pPr>
        <w:numPr>
          <w:ilvl w:val="0"/>
          <w:numId w:val="17"/>
        </w:numPr>
      </w:pPr>
      <w:r w:rsidRPr="008A3538">
        <w:t xml:space="preserve">A. </w:t>
      </w:r>
      <w:proofErr w:type="spellStart"/>
      <w:r w:rsidRPr="008A3538">
        <w:t>Basssamboo</w:t>
      </w:r>
      <w:proofErr w:type="spellEnd"/>
      <w:r w:rsidRPr="008A3538">
        <w:t xml:space="preserve"> and S. Juneja. 2006. Optimal Resource Allocation in Two Stage Sampling of Input Distributions. Proceedings of the 2006 Winter Simulation Conference, IEEE Press. 216-221.</w:t>
      </w:r>
    </w:p>
    <w:p w14:paraId="1DA42FE9" w14:textId="77777777" w:rsidR="00356637" w:rsidRPr="008A3538" w:rsidRDefault="00356637" w:rsidP="00356637">
      <w:pPr>
        <w:pStyle w:val="ListParagraph"/>
        <w:rPr>
          <w:sz w:val="24"/>
          <w:szCs w:val="24"/>
        </w:rPr>
      </w:pPr>
    </w:p>
    <w:p w14:paraId="3ECEC37A" w14:textId="77777777" w:rsidR="00356637" w:rsidRPr="008A3538" w:rsidRDefault="00356637" w:rsidP="004417BB">
      <w:pPr>
        <w:numPr>
          <w:ilvl w:val="0"/>
          <w:numId w:val="17"/>
        </w:numPr>
      </w:pPr>
      <w:r w:rsidRPr="008A3538">
        <w:t>M. Gordy and S. Juneja. 2006. Efficient Simulation for Risk Measurement in Portfolio of CDOs. Proceedings of the 2006 Winter Simulation Conference, IEEE Press. 749-756.</w:t>
      </w:r>
    </w:p>
    <w:p w14:paraId="1D2E0440" w14:textId="77777777" w:rsidR="00356637" w:rsidRPr="008A3538" w:rsidRDefault="00356637" w:rsidP="00356637">
      <w:pPr>
        <w:pStyle w:val="ListParagraph"/>
        <w:rPr>
          <w:sz w:val="24"/>
          <w:szCs w:val="24"/>
        </w:rPr>
      </w:pPr>
    </w:p>
    <w:p w14:paraId="0965D86E" w14:textId="77777777" w:rsidR="00356637" w:rsidRPr="008A3538" w:rsidRDefault="00356637" w:rsidP="004417BB">
      <w:pPr>
        <w:numPr>
          <w:ilvl w:val="0"/>
          <w:numId w:val="17"/>
        </w:numPr>
      </w:pPr>
      <w:r w:rsidRPr="008A3538">
        <w:t>S. Ghosh and S. Juneja. 2006. Computing Worst-Case Tail Probabilities in Credit Risk. Proceedings of the 2006 Winter Simulation Conference, IEEE Press. 246-254.</w:t>
      </w:r>
    </w:p>
    <w:p w14:paraId="232CAAE3" w14:textId="77777777" w:rsidR="00356637" w:rsidRPr="008A3538" w:rsidRDefault="00356637" w:rsidP="00356637">
      <w:pPr>
        <w:ind w:left="360"/>
        <w:jc w:val="both"/>
      </w:pPr>
    </w:p>
    <w:p w14:paraId="03A47F6A" w14:textId="3FE6AE1A" w:rsidR="00356637" w:rsidRPr="008A3538" w:rsidRDefault="00356637" w:rsidP="004417BB">
      <w:pPr>
        <w:numPr>
          <w:ilvl w:val="0"/>
          <w:numId w:val="17"/>
        </w:numPr>
        <w:jc w:val="both"/>
      </w:pPr>
      <w:r w:rsidRPr="008A3538">
        <w:t xml:space="preserve">S. Juneja and P. Shahabuddin. 2006. Rare Event Simulation Techniques: An Introduction and Recent Advances. Handbook in Operations Research and </w:t>
      </w:r>
      <w:proofErr w:type="spellStart"/>
      <w:r w:rsidRPr="008A3538">
        <w:t>Mangement</w:t>
      </w:r>
      <w:proofErr w:type="spellEnd"/>
      <w:r w:rsidRPr="008A3538">
        <w:t xml:space="preserve"> Sciences, Volume 13:  Simulation. Chapter 11. Elsevier. Editors: Shane Henderson and Barry Nelson 291-350.</w:t>
      </w:r>
    </w:p>
    <w:p w14:paraId="58B8BAC8" w14:textId="77777777" w:rsidR="00356637" w:rsidRPr="008A3538" w:rsidRDefault="00356637" w:rsidP="00356637"/>
    <w:p w14:paraId="260DC41C" w14:textId="76B4C0B0" w:rsidR="00356637" w:rsidRPr="004417BB" w:rsidRDefault="00356637" w:rsidP="00356637">
      <w:pPr>
        <w:rPr>
          <w:b/>
        </w:rPr>
      </w:pPr>
      <w:r w:rsidRPr="008A3538">
        <w:rPr>
          <w:b/>
        </w:rPr>
        <w:t>2005</w:t>
      </w:r>
    </w:p>
    <w:p w14:paraId="79293D63" w14:textId="77777777" w:rsidR="00356637" w:rsidRPr="008A3538" w:rsidRDefault="00356637" w:rsidP="004417BB">
      <w:pPr>
        <w:numPr>
          <w:ilvl w:val="0"/>
          <w:numId w:val="18"/>
        </w:numPr>
      </w:pPr>
      <w:r w:rsidRPr="008A3538">
        <w:t xml:space="preserve">S. Juneja and V. Nicola. 2005.  Efficient Simulation of Buffer Overflow Probabilities in Jackson Networks with Feedback, ACM TOMACS , 15, 4, 281-315 </w:t>
      </w:r>
      <w:hyperlink r:id="rId37" w:history="1">
        <w:r w:rsidRPr="008A3538">
          <w:rPr>
            <w:rStyle w:val="Hyperlink"/>
            <w:u w:val="none"/>
          </w:rPr>
          <w:t>pdf</w:t>
        </w:r>
      </w:hyperlink>
    </w:p>
    <w:p w14:paraId="3E24E94A" w14:textId="77777777" w:rsidR="00356637" w:rsidRPr="008A3538" w:rsidRDefault="00356637" w:rsidP="00356637">
      <w:pPr>
        <w:ind w:left="720"/>
      </w:pPr>
    </w:p>
    <w:p w14:paraId="29168C22" w14:textId="3C7137FE" w:rsidR="00356637" w:rsidRPr="008A3538" w:rsidRDefault="00356637" w:rsidP="004417BB">
      <w:pPr>
        <w:numPr>
          <w:ilvl w:val="0"/>
          <w:numId w:val="18"/>
        </w:numPr>
      </w:pPr>
      <w:r w:rsidRPr="008A3538">
        <w:t xml:space="preserve">N. </w:t>
      </w:r>
      <w:proofErr w:type="spellStart"/>
      <w:r w:rsidRPr="008A3538">
        <w:t>Bolia</w:t>
      </w:r>
      <w:proofErr w:type="spellEnd"/>
      <w:r w:rsidRPr="008A3538">
        <w:t xml:space="preserve"> and S. Juneja. 2005. Monte Carlo Methods for Pricing Financial Options. Sadhana, 30, 347-386. </w:t>
      </w:r>
    </w:p>
    <w:p w14:paraId="610ABC6E" w14:textId="77777777" w:rsidR="00356637" w:rsidRPr="008A3538" w:rsidRDefault="00356637" w:rsidP="00356637">
      <w:pPr>
        <w:ind w:left="405"/>
      </w:pPr>
    </w:p>
    <w:p w14:paraId="73EBBE1F" w14:textId="0015825E" w:rsidR="00356637" w:rsidRPr="008A3538" w:rsidRDefault="00356637" w:rsidP="004417BB">
      <w:pPr>
        <w:numPr>
          <w:ilvl w:val="0"/>
          <w:numId w:val="18"/>
        </w:numPr>
      </w:pPr>
      <w:r w:rsidRPr="008A3538">
        <w:t xml:space="preserve">N. </w:t>
      </w:r>
      <w:proofErr w:type="spellStart"/>
      <w:r w:rsidRPr="008A3538">
        <w:t>Bolia</w:t>
      </w:r>
      <w:proofErr w:type="spellEnd"/>
      <w:r w:rsidRPr="008A3538">
        <w:t xml:space="preserve">, S. Juneja. 2005. </w:t>
      </w:r>
      <w:r w:rsidRPr="008A3538">
        <w:rPr>
          <w:color w:val="000000"/>
        </w:rPr>
        <w:t xml:space="preserve">Function-Approximation Based Perfect Control Variates to Price American Options. </w:t>
      </w:r>
      <w:r w:rsidRPr="008A3538">
        <w:t>Proceedings of the 2005 Winter Simulation Conference, IEEE Press. 1876-1883.</w:t>
      </w:r>
    </w:p>
    <w:p w14:paraId="35E99643" w14:textId="77777777" w:rsidR="00356637" w:rsidRPr="008A3538" w:rsidRDefault="00356637" w:rsidP="00356637">
      <w:pPr>
        <w:pStyle w:val="ListParagraph"/>
        <w:rPr>
          <w:sz w:val="24"/>
          <w:szCs w:val="24"/>
        </w:rPr>
      </w:pPr>
    </w:p>
    <w:p w14:paraId="5D364A80" w14:textId="77777777" w:rsidR="00356637" w:rsidRPr="008A3538" w:rsidRDefault="00356637" w:rsidP="004417BB">
      <w:pPr>
        <w:numPr>
          <w:ilvl w:val="0"/>
          <w:numId w:val="18"/>
        </w:numPr>
      </w:pPr>
      <w:proofErr w:type="spellStart"/>
      <w:r w:rsidRPr="008A3538">
        <w:t>Bassamboo</w:t>
      </w:r>
      <w:proofErr w:type="spellEnd"/>
      <w:r w:rsidRPr="008A3538">
        <w:t xml:space="preserve">, S. Juneja, A. </w:t>
      </w:r>
      <w:proofErr w:type="spellStart"/>
      <w:r w:rsidRPr="008A3538">
        <w:t>Zeevi</w:t>
      </w:r>
      <w:proofErr w:type="spellEnd"/>
      <w:r w:rsidRPr="008A3538">
        <w:t>. 2005. Expected Shortfall in Credit Portfolios with Extremal Dependence</w:t>
      </w:r>
      <w:r w:rsidRPr="008A3538">
        <w:rPr>
          <w:color w:val="000000"/>
        </w:rPr>
        <w:t xml:space="preserve">. </w:t>
      </w:r>
      <w:r w:rsidRPr="008A3538">
        <w:t>Proceedings of the 2005 Winter Simulation Conference</w:t>
      </w:r>
      <w:r w:rsidR="00C6218F" w:rsidRPr="008A3538">
        <w:t xml:space="preserve">, IEEE Press. 1850-1858. </w:t>
      </w:r>
    </w:p>
    <w:p w14:paraId="06D4F941" w14:textId="77777777" w:rsidR="00356637" w:rsidRPr="008A3538" w:rsidRDefault="00356637" w:rsidP="00356637">
      <w:pPr>
        <w:pStyle w:val="ListParagraph"/>
        <w:rPr>
          <w:sz w:val="24"/>
          <w:szCs w:val="24"/>
        </w:rPr>
      </w:pPr>
    </w:p>
    <w:p w14:paraId="336AE38B" w14:textId="77777777" w:rsidR="00356637" w:rsidRPr="008A3538" w:rsidRDefault="00356637" w:rsidP="004417BB">
      <w:pPr>
        <w:numPr>
          <w:ilvl w:val="0"/>
          <w:numId w:val="18"/>
        </w:numPr>
      </w:pPr>
      <w:r w:rsidRPr="008A3538">
        <w:t xml:space="preserve">A. </w:t>
      </w:r>
      <w:proofErr w:type="spellStart"/>
      <w:r w:rsidRPr="008A3538">
        <w:t>Bassamboo</w:t>
      </w:r>
      <w:proofErr w:type="spellEnd"/>
      <w:r w:rsidRPr="008A3538">
        <w:t xml:space="preserve">, S. Juneja, A. </w:t>
      </w:r>
      <w:proofErr w:type="spellStart"/>
      <w:r w:rsidRPr="008A3538">
        <w:t>Zeevi</w:t>
      </w:r>
      <w:proofErr w:type="spellEnd"/>
      <w:r w:rsidRPr="008A3538">
        <w:t xml:space="preserve">. 2005. </w:t>
      </w:r>
      <w:r w:rsidRPr="008A3538">
        <w:rPr>
          <w:color w:val="000000"/>
        </w:rPr>
        <w:t xml:space="preserve">Importance Sampling Simulation in Presence of Heavy Tails. </w:t>
      </w:r>
      <w:r w:rsidRPr="008A3538">
        <w:t>Proceedings of the 2005 Winter Simulation Conference, IEEE Press.</w:t>
      </w:r>
      <w:r w:rsidR="00C6218F" w:rsidRPr="008A3538">
        <w:t xml:space="preserve"> 664-672 </w:t>
      </w:r>
    </w:p>
    <w:p w14:paraId="26A8166D" w14:textId="77777777" w:rsidR="00356637" w:rsidRPr="008A3538" w:rsidRDefault="00356637" w:rsidP="00356637">
      <w:pPr>
        <w:ind w:left="405"/>
      </w:pPr>
    </w:p>
    <w:p w14:paraId="19711FA7" w14:textId="77777777" w:rsidR="00356637" w:rsidRPr="008A3538" w:rsidRDefault="00356637" w:rsidP="004417BB">
      <w:pPr>
        <w:numPr>
          <w:ilvl w:val="0"/>
          <w:numId w:val="18"/>
        </w:numPr>
        <w:jc w:val="both"/>
      </w:pPr>
      <w:r w:rsidRPr="008A3538">
        <w:t>S. Juneja. 2005. Adaptive Importance Sampling Techniques for Markov Chains: An Overview. Operations Research with Economic and Industrial Applications: Recent trends,  Anamaya Publishers, New Delhi, 97-119.</w:t>
      </w:r>
    </w:p>
    <w:p w14:paraId="23D80B28" w14:textId="77777777" w:rsidR="00356637" w:rsidRPr="008A3538" w:rsidRDefault="00356637" w:rsidP="00356637"/>
    <w:p w14:paraId="1558F97B" w14:textId="0F51082B" w:rsidR="00356637" w:rsidRPr="004417BB" w:rsidRDefault="00356637" w:rsidP="004417BB">
      <w:pPr>
        <w:rPr>
          <w:b/>
        </w:rPr>
      </w:pPr>
      <w:r w:rsidRPr="008A3538">
        <w:rPr>
          <w:b/>
        </w:rPr>
        <w:t>2004</w:t>
      </w:r>
    </w:p>
    <w:p w14:paraId="1167AB3E" w14:textId="77777777" w:rsidR="00356637" w:rsidRPr="008A3538" w:rsidRDefault="00356637" w:rsidP="004417BB">
      <w:pPr>
        <w:numPr>
          <w:ilvl w:val="0"/>
          <w:numId w:val="19"/>
        </w:numPr>
      </w:pPr>
      <w:r w:rsidRPr="008A3538">
        <w:t xml:space="preserve">R. Randhawa and  S. Juneja. 2004. Combining Importance Sampling and Temporal Difference Control Variates to Simulate Markov Chains.   ACM TOMACS, 14, 1, 1-30.  </w:t>
      </w:r>
    </w:p>
    <w:p w14:paraId="51212EE8" w14:textId="77777777" w:rsidR="00356637" w:rsidRPr="008A3538" w:rsidRDefault="00356637" w:rsidP="00356637">
      <w:pPr>
        <w:ind w:left="720"/>
      </w:pPr>
    </w:p>
    <w:p w14:paraId="01115BC4" w14:textId="77777777" w:rsidR="00356637" w:rsidRPr="008A3538" w:rsidRDefault="00356637" w:rsidP="004417BB">
      <w:pPr>
        <w:numPr>
          <w:ilvl w:val="0"/>
          <w:numId w:val="19"/>
        </w:numPr>
      </w:pPr>
      <w:r w:rsidRPr="008A3538">
        <w:t xml:space="preserve">V. S. Borkar, S. Juneja, A. A. </w:t>
      </w:r>
      <w:proofErr w:type="spellStart"/>
      <w:r w:rsidRPr="008A3538">
        <w:t>Kherani</w:t>
      </w:r>
      <w:proofErr w:type="spellEnd"/>
      <w:r w:rsidRPr="008A3538">
        <w:t>. 2004. Performance Analysis Conditioned on Rare Events: An Adaptive Simulation Scheme, Communications in Information and Systems, 3, 4, 259-278.</w:t>
      </w:r>
    </w:p>
    <w:p w14:paraId="11FA2DBF" w14:textId="77777777" w:rsidR="00356637" w:rsidRPr="008A3538" w:rsidRDefault="00356637" w:rsidP="00356637"/>
    <w:p w14:paraId="45B9AD10" w14:textId="77777777" w:rsidR="00356637" w:rsidRPr="008A3538" w:rsidRDefault="00356637" w:rsidP="004417BB">
      <w:pPr>
        <w:numPr>
          <w:ilvl w:val="0"/>
          <w:numId w:val="19"/>
        </w:numPr>
      </w:pPr>
      <w:r w:rsidRPr="008A3538">
        <w:t xml:space="preserve">P. W. Glynn and S. Juneja. 2004. A Large Deviations Perspective on Ordinal Optimization. </w:t>
      </w:r>
      <w:r w:rsidRPr="008A3538">
        <w:rPr>
          <w:bCs/>
        </w:rPr>
        <w:t>Proceedings of the 2004 Winter Simulation Conference</w:t>
      </w:r>
      <w:r w:rsidR="00C6218F" w:rsidRPr="008A3538">
        <w:t xml:space="preserve">, IEEE Press. 577-585. </w:t>
      </w:r>
    </w:p>
    <w:p w14:paraId="7F311863" w14:textId="77777777" w:rsidR="00356637" w:rsidRPr="008A3538" w:rsidRDefault="00356637" w:rsidP="00356637">
      <w:pPr>
        <w:pStyle w:val="ListParagraph"/>
        <w:rPr>
          <w:sz w:val="24"/>
          <w:szCs w:val="24"/>
        </w:rPr>
      </w:pPr>
    </w:p>
    <w:p w14:paraId="198180C2" w14:textId="77777777" w:rsidR="00356637" w:rsidRPr="008A3538" w:rsidRDefault="00356637" w:rsidP="004417BB">
      <w:pPr>
        <w:numPr>
          <w:ilvl w:val="0"/>
          <w:numId w:val="19"/>
        </w:numPr>
      </w:pPr>
      <w:r w:rsidRPr="008A3538">
        <w:t xml:space="preserve">N. </w:t>
      </w:r>
      <w:proofErr w:type="spellStart"/>
      <w:r w:rsidRPr="008A3538">
        <w:t>Bolia</w:t>
      </w:r>
      <w:proofErr w:type="spellEnd"/>
      <w:r w:rsidRPr="008A3538">
        <w:t xml:space="preserve">, P. </w:t>
      </w:r>
      <w:proofErr w:type="spellStart"/>
      <w:r w:rsidRPr="008A3538">
        <w:t>Glasserman</w:t>
      </w:r>
      <w:proofErr w:type="spellEnd"/>
      <w:r w:rsidRPr="008A3538">
        <w:t xml:space="preserve">, S. Juneja. 2004. </w:t>
      </w:r>
      <w:r w:rsidRPr="008A3538">
        <w:rPr>
          <w:color w:val="000000"/>
        </w:rPr>
        <w:t xml:space="preserve">Function-Approximation-based Importance Sampling for Pricing American Options. </w:t>
      </w:r>
      <w:r w:rsidRPr="008A3538">
        <w:rPr>
          <w:bCs/>
        </w:rPr>
        <w:t>Proceedings of the 2004 Winter Simulation Conference</w:t>
      </w:r>
      <w:r w:rsidR="00C6218F" w:rsidRPr="008A3538">
        <w:t xml:space="preserve">, IEEE Press. 604-611. </w:t>
      </w:r>
    </w:p>
    <w:p w14:paraId="18355072" w14:textId="77777777" w:rsidR="00356637" w:rsidRPr="008A3538" w:rsidRDefault="00356637" w:rsidP="00356637"/>
    <w:p w14:paraId="6FDB8624" w14:textId="32B30036" w:rsidR="00356637" w:rsidRPr="008A3538" w:rsidRDefault="00356637" w:rsidP="00356637">
      <w:pPr>
        <w:rPr>
          <w:b/>
        </w:rPr>
      </w:pPr>
      <w:r w:rsidRPr="008A3538">
        <w:rPr>
          <w:b/>
        </w:rPr>
        <w:t>2003</w:t>
      </w:r>
    </w:p>
    <w:p w14:paraId="53B615C1" w14:textId="77777777" w:rsidR="00356637" w:rsidRPr="008A3538" w:rsidRDefault="00356637" w:rsidP="004417BB">
      <w:pPr>
        <w:numPr>
          <w:ilvl w:val="0"/>
          <w:numId w:val="20"/>
        </w:numPr>
      </w:pPr>
      <w:r w:rsidRPr="008A3538">
        <w:t xml:space="preserve">V. S. Borkar, S. Juneja, A. A. </w:t>
      </w:r>
      <w:proofErr w:type="spellStart"/>
      <w:r w:rsidRPr="008A3538">
        <w:t>Kherani</w:t>
      </w:r>
      <w:proofErr w:type="spellEnd"/>
      <w:r w:rsidRPr="008A3538">
        <w:t xml:space="preserve">, An Adaptive Simulation Scheme for Conditional Performance Analysis, Proceedings of the International Workshop on IT-Enabled Manufacturing, Logistics and Supply Chain Management, December 2003, 170-176. </w:t>
      </w:r>
    </w:p>
    <w:p w14:paraId="0B6D5E90" w14:textId="77777777" w:rsidR="00356637" w:rsidRPr="008A3538" w:rsidRDefault="00356637" w:rsidP="00356637">
      <w:pPr>
        <w:ind w:left="405"/>
        <w:jc w:val="both"/>
      </w:pPr>
    </w:p>
    <w:p w14:paraId="7DD17ECB" w14:textId="21C1308D" w:rsidR="00356637" w:rsidRPr="008A3538" w:rsidRDefault="00356637" w:rsidP="004417BB">
      <w:pPr>
        <w:numPr>
          <w:ilvl w:val="0"/>
          <w:numId w:val="20"/>
        </w:numPr>
        <w:jc w:val="both"/>
      </w:pPr>
      <w:r w:rsidRPr="008A3538">
        <w:t xml:space="preserve">S. Juneja. 2003. Efficient Rare Event Simulation using Importance Sampling: An Introduction. Computational Mathematics </w:t>
      </w:r>
      <w:proofErr w:type="spellStart"/>
      <w:r w:rsidRPr="008A3538">
        <w:t>Modeling</w:t>
      </w:r>
      <w:proofErr w:type="spellEnd"/>
      <w:r w:rsidRPr="008A3538">
        <w:t xml:space="preserve"> and Algorithms. </w:t>
      </w:r>
      <w:proofErr w:type="spellStart"/>
      <w:r w:rsidRPr="008A3538">
        <w:t>Narosa</w:t>
      </w:r>
      <w:proofErr w:type="spellEnd"/>
      <w:r w:rsidRPr="008A3538">
        <w:t xml:space="preserve"> publishers, New Delhi,  2003, 357-396.</w:t>
      </w:r>
    </w:p>
    <w:p w14:paraId="68FA32B2" w14:textId="77777777" w:rsidR="00356637" w:rsidRPr="008A3538" w:rsidRDefault="00356637" w:rsidP="00356637">
      <w:pPr>
        <w:rPr>
          <w:b/>
        </w:rPr>
      </w:pPr>
    </w:p>
    <w:p w14:paraId="4B362E72" w14:textId="181BE000" w:rsidR="00356637" w:rsidRPr="004417BB" w:rsidRDefault="00356637" w:rsidP="00356637">
      <w:pPr>
        <w:rPr>
          <w:b/>
        </w:rPr>
      </w:pPr>
      <w:r w:rsidRPr="008A3538">
        <w:rPr>
          <w:b/>
        </w:rPr>
        <w:t>2002</w:t>
      </w:r>
    </w:p>
    <w:p w14:paraId="78A09943" w14:textId="19EB429F" w:rsidR="00356637" w:rsidRPr="008A3538" w:rsidRDefault="00356637" w:rsidP="004417BB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 w:rsidRPr="008A3538">
        <w:rPr>
          <w:sz w:val="24"/>
          <w:szCs w:val="24"/>
        </w:rPr>
        <w:t xml:space="preserve">S. Juneja, P. Shahabuddin. 2002. Simulating Heavy Tailed Processes using Delayed Hazard Rate Twisting, ACM TOMACS, 12, 2, 94-118. </w:t>
      </w:r>
    </w:p>
    <w:p w14:paraId="442494FA" w14:textId="77777777" w:rsidR="00356637" w:rsidRPr="008A3538" w:rsidRDefault="00356637" w:rsidP="00B139ED"/>
    <w:p w14:paraId="4A741B8D" w14:textId="0A2D519F" w:rsidR="00356637" w:rsidRPr="008A3538" w:rsidRDefault="00356637" w:rsidP="004417BB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 w:rsidRPr="008A3538">
        <w:rPr>
          <w:sz w:val="24"/>
          <w:szCs w:val="24"/>
        </w:rPr>
        <w:t xml:space="preserve">R. Randhawa </w:t>
      </w:r>
      <w:proofErr w:type="gramStart"/>
      <w:r w:rsidRPr="008A3538">
        <w:rPr>
          <w:sz w:val="24"/>
          <w:szCs w:val="24"/>
        </w:rPr>
        <w:t>and  S.</w:t>
      </w:r>
      <w:proofErr w:type="gramEnd"/>
      <w:r w:rsidRPr="008A3538">
        <w:rPr>
          <w:sz w:val="24"/>
          <w:szCs w:val="24"/>
        </w:rPr>
        <w:t xml:space="preserve"> Juneja. 2002. Simulating Rare Events by Combining Temporal Difference Methods and Importance Sampling. Proceedings of </w:t>
      </w:r>
      <w:proofErr w:type="spellStart"/>
      <w:r w:rsidRPr="008A3538">
        <w:rPr>
          <w:sz w:val="24"/>
          <w:szCs w:val="24"/>
        </w:rPr>
        <w:t>ReSim</w:t>
      </w:r>
      <w:proofErr w:type="spellEnd"/>
      <w:r w:rsidRPr="008A3538">
        <w:rPr>
          <w:sz w:val="24"/>
          <w:szCs w:val="24"/>
        </w:rPr>
        <w:t>/CO</w:t>
      </w:r>
      <w:r w:rsidR="00B139ED" w:rsidRPr="008A3538">
        <w:rPr>
          <w:sz w:val="24"/>
          <w:szCs w:val="24"/>
        </w:rPr>
        <w:t>P 2002</w:t>
      </w:r>
      <w:r w:rsidR="00C6218F" w:rsidRPr="008A3538">
        <w:rPr>
          <w:sz w:val="24"/>
          <w:szCs w:val="24"/>
        </w:rPr>
        <w:t xml:space="preserve">. </w:t>
      </w:r>
    </w:p>
    <w:p w14:paraId="6351DD2B" w14:textId="77777777" w:rsidR="00356637" w:rsidRPr="008A3538" w:rsidRDefault="00356637" w:rsidP="00B139ED">
      <w:pPr>
        <w:pStyle w:val="ListParagraph"/>
        <w:ind w:left="360"/>
        <w:rPr>
          <w:sz w:val="24"/>
          <w:szCs w:val="24"/>
        </w:rPr>
      </w:pPr>
    </w:p>
    <w:p w14:paraId="6CAE9B74" w14:textId="4CBC9F2F" w:rsidR="00B139ED" w:rsidRPr="008A3538" w:rsidRDefault="00356637" w:rsidP="004417BB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 w:rsidRPr="008A3538">
        <w:rPr>
          <w:sz w:val="24"/>
          <w:szCs w:val="24"/>
        </w:rPr>
        <w:t xml:space="preserve">S. Juneja and V. Nicola. 2002.  Efficient Simulation of Buffer Overflow Probabilities in a Queuing Network, Proceedings of </w:t>
      </w:r>
      <w:proofErr w:type="spellStart"/>
      <w:r w:rsidRPr="008A3538">
        <w:rPr>
          <w:sz w:val="24"/>
          <w:szCs w:val="24"/>
        </w:rPr>
        <w:t>ReSim</w:t>
      </w:r>
      <w:proofErr w:type="spellEnd"/>
      <w:r w:rsidRPr="008A3538">
        <w:rPr>
          <w:sz w:val="24"/>
          <w:szCs w:val="24"/>
        </w:rPr>
        <w:t>/CO</w:t>
      </w:r>
      <w:r w:rsidR="00B139ED" w:rsidRPr="008A3538">
        <w:rPr>
          <w:sz w:val="24"/>
          <w:szCs w:val="24"/>
        </w:rPr>
        <w:t>P 2002</w:t>
      </w:r>
      <w:r w:rsidR="00C6218F" w:rsidRPr="008A3538">
        <w:rPr>
          <w:sz w:val="24"/>
          <w:szCs w:val="24"/>
        </w:rPr>
        <w:t xml:space="preserve">. </w:t>
      </w:r>
    </w:p>
    <w:p w14:paraId="5A2ACF3B" w14:textId="77777777" w:rsidR="00B139ED" w:rsidRPr="008A3538" w:rsidRDefault="00B139ED" w:rsidP="00B139ED"/>
    <w:p w14:paraId="33DF34F2" w14:textId="780B497F" w:rsidR="008A3538" w:rsidRPr="00201E2C" w:rsidRDefault="00356637" w:rsidP="004417BB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 w:rsidRPr="008A3538">
        <w:rPr>
          <w:sz w:val="24"/>
          <w:szCs w:val="24"/>
        </w:rPr>
        <w:t xml:space="preserve">Kumar, G. Batra, K. </w:t>
      </w:r>
      <w:proofErr w:type="spellStart"/>
      <w:r w:rsidRPr="008A3538">
        <w:rPr>
          <w:sz w:val="24"/>
          <w:szCs w:val="24"/>
        </w:rPr>
        <w:t>Girotra</w:t>
      </w:r>
      <w:proofErr w:type="spellEnd"/>
      <w:r w:rsidRPr="008A3538">
        <w:rPr>
          <w:sz w:val="24"/>
          <w:szCs w:val="24"/>
        </w:rPr>
        <w:t xml:space="preserve"> and S. Juneja. 2002. `Demand Estimation for Delhi Transport Corporation' Proceedings of National Conference on Transport</w:t>
      </w:r>
      <w:r w:rsidR="00B139ED" w:rsidRPr="008A3538">
        <w:rPr>
          <w:sz w:val="24"/>
          <w:szCs w:val="24"/>
        </w:rPr>
        <w:t xml:space="preserve">ation Systems. 733-744. </w:t>
      </w:r>
    </w:p>
    <w:p w14:paraId="163817AF" w14:textId="77777777" w:rsidR="008A3538" w:rsidRDefault="008A3538" w:rsidP="00356637">
      <w:pPr>
        <w:ind w:left="45"/>
        <w:rPr>
          <w:b/>
        </w:rPr>
      </w:pPr>
    </w:p>
    <w:p w14:paraId="26F82B33" w14:textId="006D2550" w:rsidR="00356637" w:rsidRPr="004417BB" w:rsidRDefault="00356637" w:rsidP="004417BB">
      <w:pPr>
        <w:ind w:left="45"/>
        <w:rPr>
          <w:b/>
        </w:rPr>
      </w:pPr>
      <w:r w:rsidRPr="008A3538">
        <w:rPr>
          <w:b/>
        </w:rPr>
        <w:t>2001</w:t>
      </w:r>
    </w:p>
    <w:p w14:paraId="199E071E" w14:textId="77777777" w:rsidR="00356637" w:rsidRPr="008A3538" w:rsidRDefault="00356637" w:rsidP="004417BB">
      <w:pPr>
        <w:numPr>
          <w:ilvl w:val="0"/>
          <w:numId w:val="22"/>
        </w:numPr>
        <w:ind w:left="405"/>
      </w:pPr>
      <w:r w:rsidRPr="008A3538">
        <w:t xml:space="preserve">S. Juneja. 2001. Importance Sampling and the Cyclic Approach, Operations Research, Vol. 49-6, 900-912. </w:t>
      </w:r>
    </w:p>
    <w:p w14:paraId="5E83B73B" w14:textId="77777777" w:rsidR="00356637" w:rsidRPr="008A3538" w:rsidRDefault="00356637" w:rsidP="00B139ED">
      <w:pPr>
        <w:pStyle w:val="ListParagraph"/>
        <w:ind w:left="405"/>
        <w:rPr>
          <w:sz w:val="24"/>
          <w:szCs w:val="24"/>
        </w:rPr>
      </w:pPr>
    </w:p>
    <w:p w14:paraId="7E192826" w14:textId="77777777" w:rsidR="00356637" w:rsidRPr="008A3538" w:rsidRDefault="00356637" w:rsidP="004417BB">
      <w:pPr>
        <w:numPr>
          <w:ilvl w:val="0"/>
          <w:numId w:val="22"/>
        </w:numPr>
        <w:ind w:left="405"/>
      </w:pPr>
      <w:r w:rsidRPr="008A3538">
        <w:t xml:space="preserve">S. Juneja, P. Shahabuddin. 2001. Efficient Simulation of Markov Chains with Small Transition Probabilities, Management Science, Vol. 47-4, 547-562.  </w:t>
      </w:r>
    </w:p>
    <w:p w14:paraId="26263237" w14:textId="77777777" w:rsidR="00356637" w:rsidRPr="008A3538" w:rsidRDefault="00356637" w:rsidP="00B139ED">
      <w:pPr>
        <w:pStyle w:val="ListParagraph"/>
        <w:ind w:left="405"/>
        <w:rPr>
          <w:sz w:val="24"/>
          <w:szCs w:val="24"/>
        </w:rPr>
      </w:pPr>
    </w:p>
    <w:p w14:paraId="22613DED" w14:textId="77777777" w:rsidR="00356637" w:rsidRPr="008A3538" w:rsidRDefault="00356637" w:rsidP="004417BB">
      <w:pPr>
        <w:numPr>
          <w:ilvl w:val="0"/>
          <w:numId w:val="22"/>
        </w:numPr>
        <w:ind w:left="405"/>
      </w:pPr>
      <w:r w:rsidRPr="008A3538">
        <w:t xml:space="preserve">S. Juneja, P. Shahabuddin. 2001.  A Splitting Based Importance Sampling Algorithm for Fast Simulation of Markov Chains with Small Transition Probabilities, IEEE Transactions on Reliability, Vol. 50-3, pp 235-245. </w:t>
      </w:r>
    </w:p>
    <w:p w14:paraId="07916DB1" w14:textId="77777777" w:rsidR="00356637" w:rsidRPr="008A3538" w:rsidRDefault="00356637" w:rsidP="00B139ED"/>
    <w:p w14:paraId="7129C271" w14:textId="77777777" w:rsidR="00356637" w:rsidRPr="008A3538" w:rsidRDefault="00356637" w:rsidP="004417BB">
      <w:pPr>
        <w:numPr>
          <w:ilvl w:val="0"/>
          <w:numId w:val="22"/>
        </w:numPr>
        <w:ind w:left="405"/>
      </w:pPr>
      <w:r w:rsidRPr="008A3538">
        <w:t xml:space="preserve">A. </w:t>
      </w:r>
      <w:proofErr w:type="spellStart"/>
      <w:r w:rsidRPr="008A3538">
        <w:t>Bassamboo</w:t>
      </w:r>
      <w:proofErr w:type="spellEnd"/>
      <w:r w:rsidRPr="008A3538">
        <w:t>, M. Gupta and S. Juneja. 2001. `Efficient Winner Determination Techniques in a single item multiple unit auction’. Proceedings of First IFIP Conference on E-commerce, E-business and E-government, held in</w:t>
      </w:r>
      <w:r w:rsidR="00C6218F" w:rsidRPr="008A3538">
        <w:t xml:space="preserve"> Zurich, Switzerland. 417-430. </w:t>
      </w:r>
      <w:r w:rsidRPr="008A3538">
        <w:t xml:space="preserve"> </w:t>
      </w:r>
    </w:p>
    <w:p w14:paraId="6A154A28" w14:textId="77777777" w:rsidR="00356637" w:rsidRPr="008A3538" w:rsidRDefault="00356637" w:rsidP="00B139ED">
      <w:pPr>
        <w:pStyle w:val="ListParagraph"/>
        <w:ind w:left="405"/>
        <w:rPr>
          <w:sz w:val="24"/>
          <w:szCs w:val="24"/>
        </w:rPr>
      </w:pPr>
    </w:p>
    <w:p w14:paraId="4DCAC9F4" w14:textId="7A8186AB" w:rsidR="00356637" w:rsidRPr="008A3538" w:rsidRDefault="00356637" w:rsidP="004417BB">
      <w:pPr>
        <w:numPr>
          <w:ilvl w:val="0"/>
          <w:numId w:val="22"/>
        </w:numPr>
        <w:ind w:left="405"/>
      </w:pPr>
      <w:r w:rsidRPr="008A3538">
        <w:t xml:space="preserve">With </w:t>
      </w:r>
      <w:proofErr w:type="spellStart"/>
      <w:r w:rsidRPr="008A3538">
        <w:t>Johara</w:t>
      </w:r>
      <w:proofErr w:type="spellEnd"/>
      <w:r w:rsidRPr="008A3538">
        <w:t xml:space="preserve"> Shahabuddin, Abhay </w:t>
      </w:r>
      <w:proofErr w:type="spellStart"/>
      <w:r w:rsidRPr="008A3538">
        <w:t>Chrungoo</w:t>
      </w:r>
      <w:proofErr w:type="spellEnd"/>
      <w:r w:rsidRPr="008A3538">
        <w:t xml:space="preserve">, </w:t>
      </w:r>
      <w:proofErr w:type="spellStart"/>
      <w:r w:rsidRPr="008A3538">
        <w:t>Vishu</w:t>
      </w:r>
      <w:proofErr w:type="spellEnd"/>
      <w:r w:rsidRPr="008A3538">
        <w:t xml:space="preserve"> Gupta, Sanjiv Kapoor, Arun Kumar. 2001.   Stream-Packing: Resource Allocation in Web Server Farms with a QoS Guarantee. HIPC Conference Proceedings. Publishers Springer Verlag</w:t>
      </w:r>
    </w:p>
    <w:p w14:paraId="77B28548" w14:textId="77777777" w:rsidR="00356637" w:rsidRPr="008A3538" w:rsidRDefault="00356637" w:rsidP="00807816"/>
    <w:p w14:paraId="7B0B41B4" w14:textId="763D2236" w:rsidR="00356637" w:rsidRPr="008A3538" w:rsidRDefault="00356637" w:rsidP="004417BB">
      <w:pPr>
        <w:ind w:left="45"/>
        <w:rPr>
          <w:b/>
        </w:rPr>
      </w:pPr>
      <w:r w:rsidRPr="008A3538">
        <w:rPr>
          <w:b/>
        </w:rPr>
        <w:t>1999</w:t>
      </w:r>
    </w:p>
    <w:p w14:paraId="79E48BE0" w14:textId="77777777" w:rsidR="00356637" w:rsidRPr="008A3538" w:rsidRDefault="00356637" w:rsidP="004417BB">
      <w:pPr>
        <w:pStyle w:val="Heading1"/>
        <w:keepNext w:val="0"/>
        <w:numPr>
          <w:ilvl w:val="0"/>
          <w:numId w:val="23"/>
        </w:numPr>
        <w:spacing w:before="0" w:beforeAutospacing="0" w:after="0" w:afterAutospacing="0"/>
        <w:ind w:left="405"/>
        <w:rPr>
          <w:b w:val="0"/>
          <w:bCs w:val="0"/>
        </w:rPr>
      </w:pPr>
      <w:r w:rsidRPr="008A3538">
        <w:rPr>
          <w:b w:val="0"/>
          <w:bCs w:val="0"/>
        </w:rPr>
        <w:t xml:space="preserve">S. Juneja, P. Shahabuddin and A Chandra. 1999. Simulating Heavy Tailed Processes using Delayed Hazard Rate Twisting, Proceedings of 1999 Winter Simulation Conference, 420-427.  </w:t>
      </w:r>
    </w:p>
    <w:p w14:paraId="4FD70962" w14:textId="77777777" w:rsidR="00356637" w:rsidRPr="008A3538" w:rsidRDefault="00356637" w:rsidP="00B139ED"/>
    <w:p w14:paraId="078FDBEE" w14:textId="77777777" w:rsidR="00356637" w:rsidRPr="008A3538" w:rsidRDefault="00356637" w:rsidP="00B139ED"/>
    <w:p w14:paraId="35F884EB" w14:textId="22565BA5" w:rsidR="00356637" w:rsidRPr="008A3538" w:rsidRDefault="00356637" w:rsidP="004417BB">
      <w:pPr>
        <w:ind w:left="45"/>
        <w:rPr>
          <w:b/>
        </w:rPr>
      </w:pPr>
      <w:r w:rsidRPr="008A3538">
        <w:rPr>
          <w:b/>
        </w:rPr>
        <w:t>1994</w:t>
      </w:r>
    </w:p>
    <w:p w14:paraId="1A0FF04F" w14:textId="77777777" w:rsidR="00356637" w:rsidRPr="008A3538" w:rsidRDefault="00356637" w:rsidP="004417BB">
      <w:pPr>
        <w:numPr>
          <w:ilvl w:val="0"/>
          <w:numId w:val="24"/>
        </w:numPr>
        <w:ind w:left="405"/>
      </w:pPr>
      <w:r w:rsidRPr="008A3538">
        <w:t xml:space="preserve">C.S. Chang, P. Heidelberger, S. Juneja, P. Shahabuddin. 1994. Effective Bandwidth and Fast Simulation of ATM </w:t>
      </w:r>
      <w:proofErr w:type="spellStart"/>
      <w:r w:rsidRPr="008A3538">
        <w:t>Intree</w:t>
      </w:r>
      <w:proofErr w:type="spellEnd"/>
      <w:r w:rsidRPr="008A3538">
        <w:t xml:space="preserve"> Networks, Performance Evaluation 20, 45-65.</w:t>
      </w:r>
    </w:p>
    <w:p w14:paraId="7082BE5E" w14:textId="77777777" w:rsidR="00356637" w:rsidRPr="008A3538" w:rsidRDefault="00356637" w:rsidP="00B139ED"/>
    <w:p w14:paraId="17E61D3C" w14:textId="660688DA" w:rsidR="00356637" w:rsidRPr="004417BB" w:rsidRDefault="00356637" w:rsidP="004417BB">
      <w:pPr>
        <w:rPr>
          <w:b/>
        </w:rPr>
      </w:pPr>
      <w:r w:rsidRPr="008A3538">
        <w:rPr>
          <w:b/>
        </w:rPr>
        <w:t>1993</w:t>
      </w:r>
    </w:p>
    <w:p w14:paraId="71FC5193" w14:textId="77777777" w:rsidR="00356637" w:rsidRPr="008A3538" w:rsidRDefault="00356637" w:rsidP="004417BB">
      <w:pPr>
        <w:numPr>
          <w:ilvl w:val="0"/>
          <w:numId w:val="25"/>
        </w:numPr>
      </w:pPr>
      <w:r w:rsidRPr="008A3538">
        <w:t xml:space="preserve">C. S. Chang, P. Heidelberger, S. Juneja and P. Shahabuddin. 1993. Effective Bandwidth and Fast Simulation of ATM </w:t>
      </w:r>
      <w:proofErr w:type="spellStart"/>
      <w:r w:rsidRPr="008A3538">
        <w:t>Intree</w:t>
      </w:r>
      <w:proofErr w:type="spellEnd"/>
      <w:r w:rsidRPr="008A3538">
        <w:t xml:space="preserve"> Networks, Proceedings of PERFORMANCE 93 Conference, Rome, Italy.41-58.</w:t>
      </w:r>
    </w:p>
    <w:p w14:paraId="77D258E1" w14:textId="77777777" w:rsidR="00356637" w:rsidRPr="008A3538" w:rsidRDefault="00356637" w:rsidP="00356637">
      <w:pPr>
        <w:pStyle w:val="PlainText"/>
        <w:tabs>
          <w:tab w:val="num" w:pos="360"/>
        </w:tabs>
        <w:rPr>
          <w:b/>
          <w:bCs/>
          <w:szCs w:val="24"/>
        </w:rPr>
      </w:pPr>
    </w:p>
    <w:p w14:paraId="11BD17FD" w14:textId="23BD1114" w:rsidR="008A3538" w:rsidRPr="008A3538" w:rsidRDefault="00356637" w:rsidP="004417BB">
      <w:pPr>
        <w:pStyle w:val="PlainText"/>
        <w:tabs>
          <w:tab w:val="num" w:pos="360"/>
        </w:tabs>
        <w:rPr>
          <w:b/>
          <w:bCs/>
          <w:szCs w:val="24"/>
        </w:rPr>
      </w:pPr>
      <w:r w:rsidRPr="008A3538">
        <w:rPr>
          <w:b/>
          <w:bCs/>
          <w:szCs w:val="24"/>
        </w:rPr>
        <w:t>1992</w:t>
      </w:r>
    </w:p>
    <w:p w14:paraId="2DF24A7C" w14:textId="77777777" w:rsidR="004417BB" w:rsidRDefault="00356637" w:rsidP="004417BB">
      <w:pPr>
        <w:numPr>
          <w:ilvl w:val="0"/>
          <w:numId w:val="26"/>
        </w:numPr>
      </w:pPr>
      <w:r w:rsidRPr="008A3538">
        <w:t xml:space="preserve">S. Juneja, P. Shahabuddin. 1992. `Fast Simulation of Markovian Reliability/Availability Models with General Repair Policies’, Proc. of the twenty second Int'l </w:t>
      </w:r>
      <w:proofErr w:type="spellStart"/>
      <w:r w:rsidRPr="008A3538">
        <w:t>Symp</w:t>
      </w:r>
      <w:proofErr w:type="spellEnd"/>
      <w:r w:rsidRPr="008A3538">
        <w:t>. on Fault-Tolerant Computing, IEEE Press, 150-159.  </w:t>
      </w:r>
    </w:p>
    <w:p w14:paraId="70C5CF76" w14:textId="15A53E3A" w:rsidR="00C255E4" w:rsidRDefault="00C255E4">
      <w:pPr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br w:type="page"/>
      </w:r>
    </w:p>
    <w:p w14:paraId="7F5100B9" w14:textId="77777777" w:rsidR="00694F24" w:rsidRDefault="00694F24" w:rsidP="004417BB">
      <w:pPr>
        <w:rPr>
          <w:b/>
          <w:i/>
          <w:iCs/>
          <w:sz w:val="32"/>
          <w:szCs w:val="32"/>
        </w:rPr>
      </w:pPr>
    </w:p>
    <w:p w14:paraId="6C28A059" w14:textId="0646381B" w:rsidR="00E02A8D" w:rsidRPr="00E02A8D" w:rsidRDefault="00EA351E" w:rsidP="00E02A8D">
      <w:pPr>
        <w:rPr>
          <w:b/>
          <w:i/>
          <w:iCs/>
          <w:sz w:val="32"/>
          <w:szCs w:val="32"/>
        </w:rPr>
      </w:pPr>
      <w:r w:rsidRPr="006E4927">
        <w:rPr>
          <w:b/>
          <w:i/>
          <w:iCs/>
          <w:sz w:val="32"/>
          <w:szCs w:val="32"/>
        </w:rPr>
        <w:t>S</w:t>
      </w:r>
      <w:r w:rsidR="00C255E4">
        <w:rPr>
          <w:b/>
          <w:i/>
          <w:iCs/>
          <w:sz w:val="32"/>
          <w:szCs w:val="32"/>
        </w:rPr>
        <w:t>e</w:t>
      </w:r>
      <w:r w:rsidRPr="006E4927">
        <w:rPr>
          <w:b/>
          <w:i/>
          <w:iCs/>
          <w:sz w:val="32"/>
          <w:szCs w:val="32"/>
        </w:rPr>
        <w:t xml:space="preserve">lected </w:t>
      </w:r>
      <w:r w:rsidR="00360D48" w:rsidRPr="006E4927">
        <w:rPr>
          <w:b/>
          <w:i/>
          <w:iCs/>
          <w:sz w:val="32"/>
          <w:szCs w:val="32"/>
        </w:rPr>
        <w:t>Invited Talks (2003 onwards)</w:t>
      </w:r>
    </w:p>
    <w:p w14:paraId="25BBA01C" w14:textId="77777777" w:rsidR="00E02A8D" w:rsidRPr="00E02A8D" w:rsidRDefault="00E02A8D" w:rsidP="00E02A8D">
      <w:pPr>
        <w:pStyle w:val="ListParagraph"/>
        <w:ind w:left="360"/>
        <w:rPr>
          <w:i/>
          <w:iCs/>
          <w:sz w:val="24"/>
          <w:szCs w:val="24"/>
          <w:lang w:val="en-IN" w:eastAsia="en-GB"/>
        </w:rPr>
      </w:pPr>
    </w:p>
    <w:p w14:paraId="2DD16BA0" w14:textId="5956BEA4" w:rsidR="008815B2" w:rsidRPr="00E02A8D" w:rsidRDefault="008815B2" w:rsidP="008815B2">
      <w:pPr>
        <w:pStyle w:val="ListParagraph"/>
        <w:numPr>
          <w:ilvl w:val="0"/>
          <w:numId w:val="75"/>
        </w:numPr>
        <w:rPr>
          <w:i/>
          <w:iCs/>
          <w:sz w:val="24"/>
          <w:szCs w:val="24"/>
          <w:lang w:val="en-IN" w:eastAsia="en-GB"/>
        </w:rPr>
      </w:pPr>
      <w:r w:rsidRPr="00E02A8D">
        <w:rPr>
          <w:color w:val="1F1F1F"/>
          <w:sz w:val="24"/>
          <w:szCs w:val="24"/>
          <w:shd w:val="clear" w:color="auto" w:fill="FFFFFF"/>
        </w:rPr>
        <w:t>Selecting the best arm – optimal algorithm based on fluid analysis, in presence of offline data. Keynote address. I</w:t>
      </w:r>
      <w:r w:rsidR="00D524F2">
        <w:rPr>
          <w:color w:val="1F1F1F"/>
          <w:sz w:val="24"/>
          <w:szCs w:val="24"/>
          <w:shd w:val="clear" w:color="auto" w:fill="FFFFFF"/>
        </w:rPr>
        <w:t>NFORMS Simulation Society</w:t>
      </w:r>
      <w:r w:rsidRPr="00E02A8D">
        <w:rPr>
          <w:color w:val="1F1F1F"/>
          <w:sz w:val="24"/>
          <w:szCs w:val="24"/>
          <w:shd w:val="clear" w:color="auto" w:fill="FFFFFF"/>
        </w:rPr>
        <w:t xml:space="preserve"> Research Workshop, Hong University of Science and Technology. June 24-26, 2024.</w:t>
      </w:r>
    </w:p>
    <w:p w14:paraId="561AA51A" w14:textId="77777777" w:rsidR="008815B2" w:rsidRPr="00E02A8D" w:rsidRDefault="008815B2" w:rsidP="008815B2">
      <w:pPr>
        <w:pStyle w:val="ListParagraph"/>
        <w:numPr>
          <w:ilvl w:val="0"/>
          <w:numId w:val="75"/>
        </w:numPr>
        <w:rPr>
          <w:i/>
          <w:iCs/>
          <w:sz w:val="24"/>
          <w:szCs w:val="24"/>
          <w:lang w:val="en-IN" w:eastAsia="en-GB"/>
        </w:rPr>
      </w:pPr>
      <w:r w:rsidRPr="00E02A8D">
        <w:rPr>
          <w:color w:val="1F1F1F"/>
          <w:sz w:val="24"/>
          <w:szCs w:val="24"/>
          <w:shd w:val="clear" w:color="auto" w:fill="FFFFFF"/>
        </w:rPr>
        <w:t>Member</w:t>
      </w:r>
      <w:r>
        <w:rPr>
          <w:color w:val="1F1F1F"/>
          <w:sz w:val="24"/>
          <w:szCs w:val="24"/>
          <w:shd w:val="clear" w:color="auto" w:fill="FFFFFF"/>
        </w:rPr>
        <w:t>,</w:t>
      </w:r>
      <w:r w:rsidRPr="00E02A8D">
        <w:rPr>
          <w:color w:val="1F1F1F"/>
          <w:sz w:val="24"/>
          <w:szCs w:val="24"/>
          <w:shd w:val="clear" w:color="auto" w:fill="FFFFFF"/>
        </w:rPr>
        <w:t xml:space="preserve"> Panel discussion on AI and Simulation Research. I-Sim Research Workshop, Hong University of Science and Technology. June 24-26, 2024. </w:t>
      </w:r>
    </w:p>
    <w:p w14:paraId="1D2ACF00" w14:textId="6D9C7183" w:rsidR="00C255E4" w:rsidRPr="00E02A8D" w:rsidRDefault="00822CC0" w:rsidP="00E02A8D">
      <w:pPr>
        <w:pStyle w:val="ListParagraph"/>
        <w:numPr>
          <w:ilvl w:val="0"/>
          <w:numId w:val="75"/>
        </w:numPr>
        <w:rPr>
          <w:i/>
          <w:iCs/>
          <w:sz w:val="24"/>
          <w:szCs w:val="24"/>
          <w:lang w:val="en-IN" w:eastAsia="en-GB"/>
        </w:rPr>
      </w:pPr>
      <w:r w:rsidRPr="00E02A8D">
        <w:rPr>
          <w:rFonts w:eastAsia="Arial Unicode MS"/>
          <w:color w:val="1F1F1F"/>
          <w:sz w:val="24"/>
          <w:szCs w:val="24"/>
          <w:shd w:val="clear" w:color="auto" w:fill="FFFFFF"/>
        </w:rPr>
        <w:t>Shift, Scale and Restart Smaller Country Level Models to Estimate Larger Ones: Agent-based Simulators for Covid Modelling</w:t>
      </w:r>
      <w:r w:rsidRPr="00E02A8D">
        <w:rPr>
          <w:color w:val="1F1F1F"/>
          <w:sz w:val="24"/>
          <w:szCs w:val="24"/>
          <w:shd w:val="clear" w:color="auto" w:fill="FFFFFF"/>
        </w:rPr>
        <w:t>. CUHK, June 27, 2024.</w:t>
      </w:r>
      <w:r w:rsidRPr="00E02A8D">
        <w:rPr>
          <w:rFonts w:eastAsia="Arial Unicode MS"/>
          <w:color w:val="1F1F1F"/>
          <w:sz w:val="24"/>
          <w:szCs w:val="24"/>
          <w:shd w:val="clear" w:color="auto" w:fill="FFFFFF"/>
        </w:rPr>
        <w:t xml:space="preserve"> </w:t>
      </w:r>
    </w:p>
    <w:p w14:paraId="6EBD4788" w14:textId="07355B1E" w:rsidR="00E02A8D" w:rsidRPr="00E02A8D" w:rsidRDefault="00E02A8D" w:rsidP="00E02A8D">
      <w:pPr>
        <w:pStyle w:val="ListParagraph"/>
        <w:numPr>
          <w:ilvl w:val="0"/>
          <w:numId w:val="75"/>
        </w:numPr>
        <w:rPr>
          <w:i/>
          <w:iCs/>
          <w:sz w:val="24"/>
          <w:szCs w:val="24"/>
          <w:lang w:val="en-IN" w:eastAsia="en-GB"/>
        </w:rPr>
      </w:pPr>
      <w:r w:rsidRPr="00E02A8D">
        <w:rPr>
          <w:color w:val="1F1F1F"/>
          <w:sz w:val="24"/>
          <w:szCs w:val="24"/>
          <w:shd w:val="clear" w:color="auto" w:fill="FFFFFF"/>
        </w:rPr>
        <w:t>Selecting the best arm – optimal algorithm based on fluid analysis. Kellogg Operations Seminar, Northwestern University. June 13th 2024</w:t>
      </w:r>
    </w:p>
    <w:p w14:paraId="6E6E1E5F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000000"/>
          <w:shd w:val="clear" w:color="auto" w:fill="FAFAFA"/>
        </w:rPr>
      </w:pPr>
      <w:r w:rsidRPr="00E02A8D">
        <w:rPr>
          <w:b w:val="0"/>
          <w:bCs w:val="0"/>
          <w:color w:val="000000"/>
          <w:shd w:val="clear" w:color="auto" w:fill="FAFAFA"/>
        </w:rPr>
        <w:t>Flipping Coins to Win. International Conference on Stochastic Calculus and Applications to Finance. IIT Madras. June 3-5, 2024.</w:t>
      </w:r>
      <w:r w:rsidRPr="00E02A8D">
        <w:rPr>
          <w:b w:val="0"/>
          <w:bCs w:val="0"/>
          <w:color w:val="000000"/>
          <w:shd w:val="clear" w:color="auto" w:fill="FAFAFA"/>
        </w:rPr>
        <w:tab/>
      </w:r>
    </w:p>
    <w:p w14:paraId="119006FE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000000"/>
          <w:shd w:val="clear" w:color="auto" w:fill="FAFAFA"/>
        </w:rPr>
      </w:pPr>
      <w:r w:rsidRPr="00E02A8D">
        <w:rPr>
          <w:b w:val="0"/>
          <w:bCs w:val="0"/>
          <w:color w:val="000000"/>
          <w:shd w:val="clear" w:color="auto" w:fill="FAFAFA"/>
        </w:rPr>
        <w:t>Flipping Coins to Win. Keynote address. Workshop on Economics and Computation. IIIT Delhi. April 26-28.</w:t>
      </w:r>
      <w:r w:rsidRPr="00E02A8D">
        <w:rPr>
          <w:b w:val="0"/>
          <w:bCs w:val="0"/>
          <w:color w:val="000000"/>
          <w:shd w:val="clear" w:color="auto" w:fill="FAFAFA"/>
        </w:rPr>
        <w:tab/>
      </w:r>
      <w:r w:rsidRPr="00E02A8D">
        <w:rPr>
          <w:b w:val="0"/>
          <w:bCs w:val="0"/>
          <w:color w:val="000000"/>
          <w:shd w:val="clear" w:color="auto" w:fill="FAFAFA"/>
        </w:rPr>
        <w:tab/>
      </w:r>
      <w:r w:rsidRPr="00E02A8D">
        <w:rPr>
          <w:b w:val="0"/>
          <w:bCs w:val="0"/>
          <w:color w:val="000000"/>
          <w:shd w:val="clear" w:color="auto" w:fill="FAFAFA"/>
        </w:rPr>
        <w:tab/>
      </w:r>
    </w:p>
    <w:p w14:paraId="5D690814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000000"/>
          <w:shd w:val="clear" w:color="auto" w:fill="FAFAFA"/>
        </w:rPr>
      </w:pPr>
      <w:r w:rsidRPr="00E02A8D">
        <w:rPr>
          <w:b w:val="0"/>
          <w:bCs w:val="0"/>
          <w:color w:val="000000"/>
          <w:shd w:val="clear" w:color="auto" w:fill="FAFAFA"/>
        </w:rPr>
        <w:t xml:space="preserve">Modelling and data challenges, Challenges in Epidemiological Modelling in India. </w:t>
      </w:r>
      <w:proofErr w:type="spellStart"/>
      <w:r w:rsidRPr="00E02A8D">
        <w:rPr>
          <w:b w:val="0"/>
          <w:bCs w:val="0"/>
          <w:color w:val="000000"/>
          <w:shd w:val="clear" w:color="auto" w:fill="FAFAFA"/>
        </w:rPr>
        <w:t>IASc</w:t>
      </w:r>
      <w:proofErr w:type="spellEnd"/>
      <w:r w:rsidRPr="00E02A8D">
        <w:rPr>
          <w:b w:val="0"/>
          <w:bCs w:val="0"/>
          <w:color w:val="000000"/>
          <w:shd w:val="clear" w:color="auto" w:fill="FAFAFA"/>
        </w:rPr>
        <w:t xml:space="preserve"> Discussion Meeting. Coorg, Feb 18-22, 2024.</w:t>
      </w:r>
    </w:p>
    <w:p w14:paraId="2167BDE3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000000"/>
          <w:shd w:val="clear" w:color="auto" w:fill="FAFAFA"/>
        </w:rPr>
      </w:pPr>
      <w:r w:rsidRPr="00E02A8D">
        <w:rPr>
          <w:b w:val="0"/>
          <w:bCs w:val="0"/>
          <w:color w:val="000000"/>
          <w:shd w:val="clear" w:color="auto" w:fill="FAFAFA"/>
        </w:rPr>
        <w:t>Flipping Coins to Win. Wednesday Colloquium. TIFR Mumbai Feb 14, 2024.</w:t>
      </w:r>
    </w:p>
    <w:p w14:paraId="23EC600B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000000"/>
          <w:shd w:val="clear" w:color="auto" w:fill="FAFAFA"/>
        </w:rPr>
      </w:pPr>
      <w:r w:rsidRPr="00E02A8D">
        <w:rPr>
          <w:b w:val="0"/>
          <w:bCs w:val="0"/>
          <w:color w:val="000000"/>
          <w:shd w:val="clear" w:color="auto" w:fill="FAFAFA"/>
        </w:rPr>
        <w:t>Best arm identification in multi-armed bandits – optimal algorithm based on fluid analysis, ICTS Workshop on Networks. Feb 1, 2024.</w:t>
      </w:r>
    </w:p>
    <w:p w14:paraId="3E2D50C6" w14:textId="77777777" w:rsidR="00E02A8D" w:rsidRPr="00E02A8D" w:rsidRDefault="00E02A8D" w:rsidP="00E02A8D">
      <w:pPr>
        <w:pStyle w:val="Heading1"/>
        <w:numPr>
          <w:ilvl w:val="0"/>
          <w:numId w:val="75"/>
        </w:numPr>
      </w:pPr>
      <w:r w:rsidRPr="00E02A8D">
        <w:rPr>
          <w:b w:val="0"/>
          <w:bCs w:val="0"/>
          <w:color w:val="000000"/>
          <w:shd w:val="clear" w:color="auto" w:fill="FAFAFA"/>
        </w:rPr>
        <w:t>Best arm identification in multi-armed bandits – optimal algorithm based on fluid analysis,</w:t>
      </w:r>
      <w:r w:rsidRPr="00E02A8D">
        <w:t xml:space="preserve"> </w:t>
      </w:r>
      <w:r w:rsidRPr="00E02A8D">
        <w:rPr>
          <w:b w:val="0"/>
          <w:bCs w:val="0"/>
        </w:rPr>
        <w:t xml:space="preserve">Advances in Probability Theory and Applications to Systems Modeling, IIT Bombay Feb 2-3, 2024 </w:t>
      </w:r>
    </w:p>
    <w:p w14:paraId="6B80A068" w14:textId="77777777" w:rsidR="00E02A8D" w:rsidRPr="00E02A8D" w:rsidRDefault="00E02A8D" w:rsidP="00E02A8D">
      <w:pPr>
        <w:pStyle w:val="Heading1"/>
        <w:numPr>
          <w:ilvl w:val="0"/>
          <w:numId w:val="75"/>
        </w:numPr>
      </w:pPr>
      <w:r w:rsidRPr="00E02A8D">
        <w:rPr>
          <w:b w:val="0"/>
          <w:bCs w:val="0"/>
        </w:rPr>
        <w:t xml:space="preserve">Sequential learning – a fluid analysis. ICAAP and SP 2024, </w:t>
      </w:r>
      <w:proofErr w:type="spellStart"/>
      <w:r w:rsidRPr="00E02A8D">
        <w:rPr>
          <w:b w:val="0"/>
          <w:bCs w:val="0"/>
        </w:rPr>
        <w:t>Thissur</w:t>
      </w:r>
      <w:proofErr w:type="spellEnd"/>
      <w:r w:rsidRPr="00E02A8D">
        <w:rPr>
          <w:b w:val="0"/>
          <w:bCs w:val="0"/>
        </w:rPr>
        <w:t>.  January 18-20.</w:t>
      </w:r>
    </w:p>
    <w:p w14:paraId="4096A5E0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333333"/>
        </w:rPr>
      </w:pPr>
      <w:r w:rsidRPr="00E02A8D">
        <w:rPr>
          <w:b w:val="0"/>
          <w:bCs w:val="0"/>
          <w:color w:val="333333"/>
          <w:shd w:val="clear" w:color="auto" w:fill="FFFFFF"/>
        </w:rPr>
        <w:t>Sequential learning in a stochastic multi-armed bandit framework</w:t>
      </w:r>
      <w:r w:rsidRPr="00E02A8D">
        <w:rPr>
          <w:b w:val="0"/>
          <w:bCs w:val="0"/>
          <w:color w:val="333333"/>
        </w:rPr>
        <w:t>, IIT Kanpur Economic Sciences Department. Oct. 5, 2023.</w:t>
      </w:r>
    </w:p>
    <w:p w14:paraId="6E665205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333333"/>
        </w:rPr>
      </w:pPr>
      <w:r w:rsidRPr="00E02A8D">
        <w:rPr>
          <w:b w:val="0"/>
          <w:bCs w:val="0"/>
          <w:color w:val="333333"/>
        </w:rPr>
        <w:t xml:space="preserve">Trends in Operations Research. Chief Guest IEOR Department Convocation August 19, 2023, IIT Bombay. </w:t>
      </w:r>
      <w:r w:rsidRPr="00E02A8D">
        <w:rPr>
          <w:b w:val="0"/>
          <w:bCs w:val="0"/>
          <w:color w:val="333333"/>
        </w:rPr>
        <w:tab/>
      </w:r>
      <w:r w:rsidRPr="00E02A8D">
        <w:rPr>
          <w:b w:val="0"/>
          <w:bCs w:val="0"/>
          <w:color w:val="333333"/>
        </w:rPr>
        <w:tab/>
      </w:r>
      <w:r w:rsidRPr="00E02A8D">
        <w:rPr>
          <w:b w:val="0"/>
          <w:bCs w:val="0"/>
          <w:color w:val="333333"/>
        </w:rPr>
        <w:tab/>
      </w:r>
      <w:r w:rsidRPr="00E02A8D">
        <w:rPr>
          <w:b w:val="0"/>
          <w:bCs w:val="0"/>
          <w:color w:val="333333"/>
        </w:rPr>
        <w:tab/>
      </w:r>
      <w:r w:rsidRPr="00E02A8D">
        <w:rPr>
          <w:b w:val="0"/>
          <w:bCs w:val="0"/>
          <w:color w:val="333333"/>
        </w:rPr>
        <w:tab/>
      </w:r>
      <w:r w:rsidRPr="00E02A8D">
        <w:rPr>
          <w:b w:val="0"/>
          <w:bCs w:val="0"/>
          <w:color w:val="333333"/>
        </w:rPr>
        <w:tab/>
      </w:r>
      <w:r w:rsidRPr="00E02A8D">
        <w:rPr>
          <w:b w:val="0"/>
          <w:bCs w:val="0"/>
          <w:color w:val="333333"/>
        </w:rPr>
        <w:tab/>
      </w:r>
      <w:r w:rsidRPr="00E02A8D">
        <w:rPr>
          <w:b w:val="0"/>
          <w:bCs w:val="0"/>
          <w:color w:val="333333"/>
        </w:rPr>
        <w:tab/>
      </w:r>
      <w:r w:rsidRPr="00E02A8D">
        <w:rPr>
          <w:b w:val="0"/>
          <w:bCs w:val="0"/>
          <w:color w:val="333333"/>
        </w:rPr>
        <w:tab/>
      </w:r>
    </w:p>
    <w:p w14:paraId="66658D3D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333333"/>
        </w:rPr>
      </w:pPr>
      <w:r w:rsidRPr="00E02A8D">
        <w:rPr>
          <w:b w:val="0"/>
          <w:bCs w:val="0"/>
        </w:rPr>
        <w:t>Guided top-2 approach to optimally solve the best arm identification problem. INFORMS Applied Probability Conference 2023. Nancy, France June 28-30. 2023.</w:t>
      </w:r>
    </w:p>
    <w:p w14:paraId="60E84DED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333333"/>
        </w:rPr>
      </w:pPr>
      <w:r w:rsidRPr="00E02A8D">
        <w:rPr>
          <w:b w:val="0"/>
          <w:bCs w:val="0"/>
        </w:rPr>
        <w:t>Agent based simulators for epidemic modelling: Simulating larger models using smaller ones. INFORMS Applied Probability Conference 2023. Nancy, France June 28-30. 2023.</w:t>
      </w:r>
      <w:r w:rsidRPr="00E02A8D">
        <w:rPr>
          <w:b w:val="0"/>
          <w:bCs w:val="0"/>
        </w:rPr>
        <w:tab/>
      </w:r>
    </w:p>
    <w:p w14:paraId="4B026519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333333"/>
        </w:rPr>
      </w:pPr>
      <w:r w:rsidRPr="00E02A8D">
        <w:rPr>
          <w:b w:val="0"/>
          <w:bCs w:val="0"/>
          <w:color w:val="000000" w:themeColor="text1"/>
        </w:rPr>
        <w:t>Sequential learning in a stochastic multi armed bandit framework. Workshop on Artificial Intelligence and Machine Learning. Ashoka University. May 1-3, 2023.</w:t>
      </w:r>
    </w:p>
    <w:p w14:paraId="35ED4E6B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333333"/>
        </w:rPr>
      </w:pPr>
      <w:r w:rsidRPr="00E02A8D">
        <w:rPr>
          <w:b w:val="0"/>
          <w:bCs w:val="0"/>
          <w:color w:val="000000" w:themeColor="text1"/>
        </w:rPr>
        <w:t>Sequential learning in a stochastic multi armed bandit framework. Bangalore Theory Seminar Series, CSA, IISc. April 5, 2023</w:t>
      </w:r>
    </w:p>
    <w:p w14:paraId="6BE62CA5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rStyle w:val="c9dxtc"/>
          <w:b w:val="0"/>
          <w:bCs w:val="0"/>
          <w:color w:val="333333"/>
        </w:rPr>
      </w:pPr>
      <w:r w:rsidRPr="00E02A8D">
        <w:rPr>
          <w:b w:val="0"/>
          <w:bCs w:val="0"/>
          <w:color w:val="3C4043"/>
          <w:spacing w:val="3"/>
          <w:shd w:val="clear" w:color="auto" w:fill="FFFFFF"/>
        </w:rPr>
        <w:t xml:space="preserve">Sequential learning in a stochastic multi armed bandit framework. </w:t>
      </w:r>
      <w:r w:rsidRPr="00E02A8D">
        <w:rPr>
          <w:rStyle w:val="ii5vdd"/>
          <w:b w:val="0"/>
          <w:bCs w:val="0"/>
          <w:color w:val="212121"/>
          <w:spacing w:val="-8"/>
        </w:rPr>
        <w:t>Research Week with Google</w:t>
      </w:r>
      <w:r w:rsidRPr="00E02A8D">
        <w:rPr>
          <w:rStyle w:val="c9dxtc"/>
          <w:b w:val="0"/>
          <w:bCs w:val="0"/>
          <w:color w:val="212121"/>
          <w:spacing w:val="-8"/>
        </w:rPr>
        <w:t> 2023. January 29-31. 2023.</w:t>
      </w:r>
    </w:p>
    <w:p w14:paraId="784BA49B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333333"/>
        </w:rPr>
      </w:pPr>
      <w:r w:rsidRPr="00E02A8D">
        <w:rPr>
          <w:b w:val="0"/>
          <w:bCs w:val="0"/>
        </w:rPr>
        <w:t>Sequential learning in a stochastic multi armed bandit framework. International Symposium on Applied Optimization and Game Theoretic Models for Decision Making.  ISI Delhi. Feb 1-3, 2023</w:t>
      </w:r>
    </w:p>
    <w:p w14:paraId="08F6D974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333333"/>
        </w:rPr>
      </w:pPr>
      <w:r w:rsidRPr="00E02A8D">
        <w:rPr>
          <w:b w:val="0"/>
          <w:bCs w:val="0"/>
          <w:color w:val="222222"/>
          <w:shd w:val="clear" w:color="auto" w:fill="FFFFFF"/>
        </w:rPr>
        <w:t xml:space="preserve">Conducted a </w:t>
      </w:r>
      <w:proofErr w:type="gramStart"/>
      <w:r w:rsidRPr="00E02A8D">
        <w:rPr>
          <w:b w:val="0"/>
          <w:bCs w:val="0"/>
          <w:color w:val="222222"/>
          <w:shd w:val="clear" w:color="auto" w:fill="FFFFFF"/>
        </w:rPr>
        <w:t>5 hour</w:t>
      </w:r>
      <w:proofErr w:type="gramEnd"/>
      <w:r w:rsidRPr="00E02A8D">
        <w:rPr>
          <w:b w:val="0"/>
          <w:bCs w:val="0"/>
          <w:color w:val="222222"/>
          <w:shd w:val="clear" w:color="auto" w:fill="FFFFFF"/>
        </w:rPr>
        <w:t xml:space="preserve"> short course on Sequential learning under uncertainty through multi armed bandit framework. At Workshop in Probability and Statistics, Dept. Mathematics, IIT Bombay. Jan 3-6, 2023.</w:t>
      </w:r>
    </w:p>
    <w:p w14:paraId="0100F676" w14:textId="77777777" w:rsidR="00E02A8D" w:rsidRPr="00E02A8D" w:rsidRDefault="00E02A8D" w:rsidP="00E02A8D">
      <w:pPr>
        <w:pStyle w:val="Heading1"/>
        <w:numPr>
          <w:ilvl w:val="0"/>
          <w:numId w:val="75"/>
        </w:numPr>
        <w:rPr>
          <w:b w:val="0"/>
          <w:bCs w:val="0"/>
          <w:color w:val="333333"/>
        </w:rPr>
      </w:pPr>
      <w:r w:rsidRPr="00E02A8D">
        <w:rPr>
          <w:b w:val="0"/>
          <w:bCs w:val="0"/>
          <w:color w:val="222222"/>
          <w:shd w:val="clear" w:color="auto" w:fill="FFFFFF"/>
        </w:rPr>
        <w:t>Optimal Best-Arm Identification Methods for Tail-Risk Measures. CODS COMAD Jan 4-7, 2023, IIT Bombay.</w:t>
      </w:r>
    </w:p>
    <w:p w14:paraId="1CFBACA4" w14:textId="77777777" w:rsidR="00E02A8D" w:rsidRPr="00E02A8D" w:rsidRDefault="00E02A8D" w:rsidP="00E02A8D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E02A8D">
        <w:rPr>
          <w:color w:val="030303"/>
          <w:sz w:val="24"/>
          <w:szCs w:val="24"/>
        </w:rPr>
        <w:t xml:space="preserve">Agent-based Simulators for Covid Modelling. </w:t>
      </w:r>
      <w:r w:rsidRPr="00E02A8D">
        <w:rPr>
          <w:color w:val="222222"/>
          <w:sz w:val="24"/>
          <w:szCs w:val="24"/>
          <w:shd w:val="clear" w:color="auto" w:fill="FFFFFF"/>
        </w:rPr>
        <w:t>Symposium on Epidemic Modelling. December 14, 2022. IIT Madras</w:t>
      </w:r>
    </w:p>
    <w:p w14:paraId="7E1AC3A7" w14:textId="77777777" w:rsidR="00E02A8D" w:rsidRPr="00E02A8D" w:rsidRDefault="00E02A8D" w:rsidP="00E02A8D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E02A8D">
        <w:rPr>
          <w:sz w:val="24"/>
          <w:szCs w:val="24"/>
        </w:rPr>
        <w:t>Agent-based City Simulators and Covid Modelling of Mumbai with efficient algorithmic enhancements. Keynote address at International Conference on Data, Decision and Systems (ICDDS 2022) December 2-3, 2022</w:t>
      </w:r>
    </w:p>
    <w:p w14:paraId="63D0CC39" w14:textId="77777777" w:rsidR="00E02A8D" w:rsidRPr="00E02A8D" w:rsidRDefault="00E02A8D" w:rsidP="00E02A8D">
      <w:pPr>
        <w:pStyle w:val="Heading3"/>
        <w:numPr>
          <w:ilvl w:val="0"/>
          <w:numId w:val="75"/>
        </w:numPr>
        <w:rPr>
          <w:b w:val="0"/>
          <w:bCs w:val="0"/>
          <w:color w:val="212121"/>
          <w:spacing w:val="15"/>
          <w:szCs w:val="24"/>
        </w:rPr>
      </w:pPr>
      <w:r w:rsidRPr="00E02A8D">
        <w:rPr>
          <w:b w:val="0"/>
          <w:bCs w:val="0"/>
          <w:color w:val="212121"/>
          <w:spacing w:val="15"/>
          <w:szCs w:val="24"/>
        </w:rPr>
        <w:t>Learning to ask the right questions using multi-armed bandits. Invited talk at Ashoka University. Workshop on Computation and Economics. Sep 9-11, 2022</w:t>
      </w:r>
    </w:p>
    <w:p w14:paraId="5C37942D" w14:textId="77777777" w:rsidR="00E02A8D" w:rsidRPr="00E02A8D" w:rsidRDefault="00E02A8D" w:rsidP="00E02A8D">
      <w:pPr>
        <w:pStyle w:val="Heading3"/>
        <w:numPr>
          <w:ilvl w:val="0"/>
          <w:numId w:val="75"/>
        </w:numPr>
        <w:rPr>
          <w:b w:val="0"/>
          <w:bCs w:val="0"/>
          <w:color w:val="212121"/>
          <w:spacing w:val="15"/>
          <w:szCs w:val="24"/>
        </w:rPr>
      </w:pPr>
      <w:r w:rsidRPr="00E02A8D">
        <w:rPr>
          <w:b w:val="0"/>
          <w:bCs w:val="0"/>
          <w:color w:val="212121"/>
          <w:spacing w:val="15"/>
          <w:szCs w:val="24"/>
        </w:rPr>
        <w:t>Shift, Scale and Restart Smaller Models to Estimate Larger Ones: Agent-based Simulators for Covid Modelling. Online, GPCE Seminar Series, Biocomplexity Institute, University of Virginia. July 27, 2022.</w:t>
      </w:r>
    </w:p>
    <w:p w14:paraId="5B3C6AA6" w14:textId="77777777" w:rsidR="00E02A8D" w:rsidRPr="00E02A8D" w:rsidRDefault="00E02A8D" w:rsidP="00E02A8D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E02A8D">
        <w:rPr>
          <w:sz w:val="24"/>
          <w:szCs w:val="24"/>
        </w:rPr>
        <w:t>Stochastic Multi Armed Bandits and Heavy Tails. Chalmers University, CS. June 3, 2022.</w:t>
      </w:r>
    </w:p>
    <w:p w14:paraId="37D43626" w14:textId="77777777" w:rsidR="00E02A8D" w:rsidRPr="00E02A8D" w:rsidRDefault="00E02A8D" w:rsidP="00E02A8D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E02A8D">
        <w:rPr>
          <w:sz w:val="24"/>
          <w:szCs w:val="24"/>
        </w:rPr>
        <w:t>Stochastic Multi Armed Bandits and Heavy Tails. KTH Royal Institute of Technology. May 30, 2022.</w:t>
      </w:r>
    </w:p>
    <w:p w14:paraId="632E3375" w14:textId="77777777" w:rsidR="00E02A8D" w:rsidRPr="00E02A8D" w:rsidRDefault="00E02A8D" w:rsidP="00E02A8D">
      <w:pPr>
        <w:pStyle w:val="Heading3"/>
        <w:numPr>
          <w:ilvl w:val="0"/>
          <w:numId w:val="75"/>
        </w:numPr>
        <w:rPr>
          <w:color w:val="212121"/>
          <w:spacing w:val="15"/>
          <w:szCs w:val="24"/>
        </w:rPr>
      </w:pPr>
      <w:r w:rsidRPr="00E02A8D">
        <w:rPr>
          <w:b w:val="0"/>
          <w:bCs w:val="0"/>
          <w:color w:val="000000" w:themeColor="text1"/>
          <w:spacing w:val="15"/>
          <w:szCs w:val="24"/>
        </w:rPr>
        <w:t xml:space="preserve">Stochastic Multi Armed Bandits and Heavy Tails. </w:t>
      </w:r>
      <w:r w:rsidRPr="00E02A8D">
        <w:rPr>
          <w:rStyle w:val="Strong"/>
          <w:color w:val="212121"/>
          <w:spacing w:val="15"/>
          <w:szCs w:val="24"/>
        </w:rPr>
        <w:t>Stochastic Networks, Applied Probability, and Performance (SNAPP) Seminar Series. Oct 18, 2021</w:t>
      </w:r>
    </w:p>
    <w:p w14:paraId="7E78FFAB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Shift, Scale and Restart Smaller Models to Estimate Larger Ones: Agent Based Simulators in Epidemiology. University of Mannheim (online). Plenary talk at Monte Carlo Methods and Applications (MCM) 2021. August 16-20, 2021. </w:t>
      </w:r>
    </w:p>
    <w:p w14:paraId="02F5401B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Modelling Covid Spread in a City through Simulations and some Algorithmic Enhancements. Workshop on COVID-19: Data and Modelling. University of Hyderabad. July 9-10, 2021</w:t>
      </w:r>
    </w:p>
    <w:p w14:paraId="15A8FE63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Shift, scale and reset smaller models to estimate larger ones: Agent based simulators in epidemiology. 2021 INFORMS Simulation Society Workshop (I-Sim). Online, Penn State University. June 20-23, 2021.</w:t>
      </w:r>
    </w:p>
    <w:p w14:paraId="0F33E6C0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  <w:lang w:val="en-IN"/>
        </w:rPr>
      </w:pPr>
      <w:r w:rsidRPr="00E02A8D">
        <w:rPr>
          <w:sz w:val="24"/>
          <w:szCs w:val="24"/>
        </w:rPr>
        <w:t>Shift and Scale Approach to Speed up Epidemiological Agent Based Simulation Models. International Symposium on Computational Operations Research and Algorithmic Game Theory March 29-31, 2021</w:t>
      </w:r>
    </w:p>
    <w:p w14:paraId="55280281" w14:textId="77777777" w:rsidR="00E02A8D" w:rsidRPr="00E02A8D" w:rsidRDefault="00E02A8D" w:rsidP="00E02A8D">
      <w:pPr>
        <w:pStyle w:val="ListParagraph"/>
        <w:numPr>
          <w:ilvl w:val="0"/>
          <w:numId w:val="75"/>
        </w:numPr>
        <w:rPr>
          <w:b/>
          <w:bCs/>
          <w:sz w:val="24"/>
          <w:szCs w:val="24"/>
          <w:lang w:val="en-IN"/>
        </w:rPr>
      </w:pPr>
      <w:r w:rsidRPr="00E02A8D">
        <w:rPr>
          <w:rStyle w:val="Strong"/>
          <w:b w:val="0"/>
          <w:bCs w:val="0"/>
          <w:color w:val="212121"/>
          <w:sz w:val="24"/>
          <w:szCs w:val="24"/>
        </w:rPr>
        <w:t>Partition identification using multi-armed bandits for heavy-tailed distributions. IEEE SPS Seminar Series on Optimization and Learning.</w:t>
      </w:r>
      <w:r w:rsidRPr="00E02A8D">
        <w:rPr>
          <w:b/>
          <w:bCs/>
          <w:color w:val="212121"/>
          <w:sz w:val="24"/>
          <w:szCs w:val="24"/>
        </w:rPr>
        <w:t xml:space="preserve"> </w:t>
      </w:r>
      <w:r w:rsidRPr="00E02A8D">
        <w:rPr>
          <w:color w:val="212121"/>
          <w:sz w:val="24"/>
          <w:szCs w:val="24"/>
        </w:rPr>
        <w:t>IIT Kanpur, Nov 27, 2020.</w:t>
      </w:r>
    </w:p>
    <w:p w14:paraId="7AF4F5E3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kern w:val="36"/>
          <w:sz w:val="24"/>
          <w:szCs w:val="24"/>
        </w:rPr>
        <w:t xml:space="preserve">Mumbai </w:t>
      </w:r>
      <w:proofErr w:type="spellStart"/>
      <w:r w:rsidRPr="00E02A8D">
        <w:rPr>
          <w:kern w:val="36"/>
          <w:sz w:val="24"/>
          <w:szCs w:val="24"/>
        </w:rPr>
        <w:t>Sero</w:t>
      </w:r>
      <w:proofErr w:type="spellEnd"/>
      <w:r w:rsidRPr="00E02A8D">
        <w:rPr>
          <w:kern w:val="36"/>
          <w:sz w:val="24"/>
          <w:szCs w:val="24"/>
        </w:rPr>
        <w:t xml:space="preserve"> Survey: Facts and interpretations. </w:t>
      </w:r>
      <w:r w:rsidRPr="00E02A8D">
        <w:rPr>
          <w:sz w:val="24"/>
          <w:szCs w:val="24"/>
        </w:rPr>
        <w:t xml:space="preserve">TNQ </w:t>
      </w:r>
      <w:proofErr w:type="spellStart"/>
      <w:r w:rsidRPr="00E02A8D">
        <w:rPr>
          <w:sz w:val="24"/>
          <w:szCs w:val="24"/>
        </w:rPr>
        <w:t>Janelia</w:t>
      </w:r>
      <w:proofErr w:type="spellEnd"/>
      <w:r w:rsidRPr="00E02A8D">
        <w:rPr>
          <w:sz w:val="24"/>
          <w:szCs w:val="24"/>
        </w:rPr>
        <w:t xml:space="preserve"> India Covid-19 Seminar (jointly with Prof. </w:t>
      </w:r>
      <w:proofErr w:type="spellStart"/>
      <w:r w:rsidRPr="00E02A8D">
        <w:rPr>
          <w:sz w:val="24"/>
          <w:szCs w:val="24"/>
        </w:rPr>
        <w:t>Kolthur</w:t>
      </w:r>
      <w:proofErr w:type="spellEnd"/>
      <w:r w:rsidRPr="00E02A8D">
        <w:rPr>
          <w:sz w:val="24"/>
          <w:szCs w:val="24"/>
        </w:rPr>
        <w:t xml:space="preserve">), October 16 </w:t>
      </w:r>
    </w:p>
    <w:p w14:paraId="2289FC4E" w14:textId="77777777" w:rsidR="00E02A8D" w:rsidRPr="00E02A8D" w:rsidRDefault="00E02A8D" w:rsidP="00E02A8D">
      <w:pPr>
        <w:pStyle w:val="ListParagraph"/>
        <w:numPr>
          <w:ilvl w:val="0"/>
          <w:numId w:val="75"/>
        </w:numPr>
        <w:shd w:val="clear" w:color="auto" w:fill="F9F9F9"/>
        <w:contextualSpacing/>
        <w:outlineLvl w:val="0"/>
        <w:rPr>
          <w:kern w:val="36"/>
          <w:sz w:val="24"/>
          <w:szCs w:val="24"/>
        </w:rPr>
      </w:pPr>
      <w:r w:rsidRPr="00E02A8D">
        <w:rPr>
          <w:kern w:val="36"/>
          <w:sz w:val="24"/>
          <w:szCs w:val="24"/>
        </w:rPr>
        <w:t xml:space="preserve">Mumbai </w:t>
      </w:r>
      <w:proofErr w:type="spellStart"/>
      <w:r w:rsidRPr="00E02A8D">
        <w:rPr>
          <w:kern w:val="36"/>
          <w:sz w:val="24"/>
          <w:szCs w:val="24"/>
        </w:rPr>
        <w:t>Sero</w:t>
      </w:r>
      <w:proofErr w:type="spellEnd"/>
      <w:r w:rsidRPr="00E02A8D">
        <w:rPr>
          <w:kern w:val="36"/>
          <w:sz w:val="24"/>
          <w:szCs w:val="24"/>
        </w:rPr>
        <w:t xml:space="preserve"> Survey: Facts and interpretations. Special TIFR Colloquium, August 7, 2020 (jointly with Prof. </w:t>
      </w:r>
      <w:proofErr w:type="spellStart"/>
      <w:r w:rsidRPr="00E02A8D">
        <w:rPr>
          <w:kern w:val="36"/>
          <w:sz w:val="24"/>
          <w:szCs w:val="24"/>
        </w:rPr>
        <w:t>Kolthur</w:t>
      </w:r>
      <w:proofErr w:type="spellEnd"/>
      <w:r w:rsidRPr="00E02A8D">
        <w:rPr>
          <w:kern w:val="36"/>
          <w:sz w:val="24"/>
          <w:szCs w:val="24"/>
        </w:rPr>
        <w:t>)</w:t>
      </w:r>
    </w:p>
    <w:p w14:paraId="22A0F2F6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color w:val="000000" w:themeColor="text1"/>
          <w:sz w:val="24"/>
          <w:szCs w:val="24"/>
        </w:rPr>
      </w:pPr>
      <w:r w:rsidRPr="00E02A8D">
        <w:rPr>
          <w:color w:val="000000" w:themeColor="text1"/>
          <w:sz w:val="24"/>
          <w:szCs w:val="24"/>
          <w:shd w:val="clear" w:color="auto" w:fill="FFFFFF"/>
        </w:rPr>
        <w:t xml:space="preserve">Partition Identification using Multi-Armed Bandits for Heavy-Tailed Distributions. At </w:t>
      </w:r>
      <w:r w:rsidRPr="00E02A8D">
        <w:rPr>
          <w:color w:val="000000" w:themeColor="text1"/>
          <w:sz w:val="24"/>
          <w:szCs w:val="24"/>
        </w:rPr>
        <w:t>Recent Trends in Convex Optimization; Theory, Algorithms and </w:t>
      </w:r>
      <w:r w:rsidRPr="00E02A8D">
        <w:rPr>
          <w:color w:val="000000" w:themeColor="text1"/>
          <w:sz w:val="24"/>
          <w:szCs w:val="24"/>
          <w:shd w:val="clear" w:color="auto" w:fill="FFFFFF"/>
        </w:rPr>
        <w:t>Applications</w:t>
      </w:r>
      <w:r w:rsidRPr="00E02A8D">
        <w:rPr>
          <w:rStyle w:val="Strong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(RTCOTAA-2020)</w:t>
      </w:r>
      <w:r w:rsidRPr="00E02A8D">
        <w:rPr>
          <w:color w:val="000000" w:themeColor="text1"/>
          <w:sz w:val="24"/>
          <w:szCs w:val="24"/>
        </w:rPr>
        <w:t xml:space="preserve">. </w:t>
      </w:r>
      <w:r w:rsidRPr="00E02A8D">
        <w:rPr>
          <w:color w:val="000000" w:themeColor="text1"/>
          <w:sz w:val="24"/>
          <w:szCs w:val="24"/>
          <w:shd w:val="clear" w:color="auto" w:fill="FFFFFF"/>
        </w:rPr>
        <w:t>29th </w:t>
      </w:r>
      <w:r w:rsidRPr="00E02A8D">
        <w:rPr>
          <w:color w:val="000000" w:themeColor="text1"/>
          <w:sz w:val="24"/>
          <w:szCs w:val="24"/>
        </w:rPr>
        <w:t>to </w:t>
      </w:r>
      <w:r w:rsidRPr="00E02A8D">
        <w:rPr>
          <w:color w:val="000000" w:themeColor="text1"/>
          <w:sz w:val="24"/>
          <w:szCs w:val="24"/>
          <w:shd w:val="clear" w:color="auto" w:fill="FFFFFF"/>
        </w:rPr>
        <w:t xml:space="preserve">31st Oct. </w:t>
      </w:r>
      <w:proofErr w:type="gramStart"/>
      <w:r w:rsidRPr="00E02A8D">
        <w:rPr>
          <w:color w:val="000000" w:themeColor="text1"/>
          <w:sz w:val="24"/>
          <w:szCs w:val="24"/>
          <w:shd w:val="clear" w:color="auto" w:fill="FFFFFF"/>
        </w:rPr>
        <w:t>2020</w:t>
      </w:r>
      <w:r w:rsidRPr="00E02A8D">
        <w:rPr>
          <w:color w:val="000000" w:themeColor="text1"/>
          <w:sz w:val="24"/>
          <w:szCs w:val="24"/>
        </w:rPr>
        <w:t> </w:t>
      </w:r>
      <w:r w:rsidRPr="00E02A8D">
        <w:rPr>
          <w:color w:val="000000" w:themeColor="text1"/>
          <w:sz w:val="24"/>
          <w:szCs w:val="24"/>
          <w:shd w:val="clear" w:color="auto" w:fill="FFFFFF"/>
        </w:rPr>
        <w:t> </w:t>
      </w:r>
      <w:r w:rsidRPr="00E02A8D">
        <w:rPr>
          <w:color w:val="000000" w:themeColor="text1"/>
          <w:sz w:val="24"/>
          <w:szCs w:val="24"/>
        </w:rPr>
        <w:t>at</w:t>
      </w:r>
      <w:proofErr w:type="gramEnd"/>
      <w:r w:rsidRPr="00E02A8D">
        <w:rPr>
          <w:color w:val="000000" w:themeColor="text1"/>
          <w:sz w:val="24"/>
          <w:szCs w:val="24"/>
        </w:rPr>
        <w:t xml:space="preserve"> Department of Mathematics, </w:t>
      </w:r>
      <w:r w:rsidRPr="00E02A8D">
        <w:rPr>
          <w:rStyle w:val="il"/>
          <w:color w:val="000000" w:themeColor="text1"/>
          <w:sz w:val="24"/>
          <w:szCs w:val="24"/>
        </w:rPr>
        <w:t>IIT</w:t>
      </w:r>
      <w:r w:rsidRPr="00E02A8D">
        <w:rPr>
          <w:color w:val="000000" w:themeColor="text1"/>
          <w:sz w:val="24"/>
          <w:szCs w:val="24"/>
        </w:rPr>
        <w:t> </w:t>
      </w:r>
      <w:r w:rsidRPr="00E02A8D">
        <w:rPr>
          <w:rStyle w:val="il"/>
          <w:color w:val="000000" w:themeColor="text1"/>
          <w:sz w:val="24"/>
          <w:szCs w:val="24"/>
        </w:rPr>
        <w:t>Patna</w:t>
      </w:r>
    </w:p>
    <w:p w14:paraId="13958ACE" w14:textId="77777777" w:rsidR="00E02A8D" w:rsidRPr="00E02A8D" w:rsidRDefault="00E02A8D" w:rsidP="00E02A8D">
      <w:pPr>
        <w:pStyle w:val="m5199976369373460688msolistparagraph"/>
        <w:numPr>
          <w:ilvl w:val="0"/>
          <w:numId w:val="75"/>
        </w:numPr>
        <w:shd w:val="clear" w:color="auto" w:fill="FFFFFF"/>
        <w:spacing w:before="0" w:beforeAutospacing="0" w:after="0" w:afterAutospacing="0"/>
        <w:contextualSpacing/>
        <w:rPr>
          <w:color w:val="000000" w:themeColor="text1"/>
        </w:rPr>
      </w:pPr>
      <w:r w:rsidRPr="00E02A8D">
        <w:rPr>
          <w:color w:val="000000" w:themeColor="text1"/>
        </w:rPr>
        <w:t xml:space="preserve">Cross-sectional SARS-CoV2 </w:t>
      </w:r>
      <w:proofErr w:type="spellStart"/>
      <w:r w:rsidRPr="00E02A8D">
        <w:rPr>
          <w:color w:val="000000" w:themeColor="text1"/>
        </w:rPr>
        <w:t>Sero</w:t>
      </w:r>
      <w:proofErr w:type="spellEnd"/>
      <w:r w:rsidRPr="00E02A8D">
        <w:rPr>
          <w:color w:val="000000" w:themeColor="text1"/>
        </w:rPr>
        <w:t>-surveillance study in Mumbai: Facts and Interpretations. SOLIDARITY II,  WHO</w:t>
      </w:r>
    </w:p>
    <w:p w14:paraId="6AFAC698" w14:textId="77777777" w:rsidR="00E02A8D" w:rsidRPr="00E02A8D" w:rsidRDefault="00E02A8D" w:rsidP="00E02A8D">
      <w:pPr>
        <w:pStyle w:val="m5199976369373460688msolistparagraph"/>
        <w:numPr>
          <w:ilvl w:val="0"/>
          <w:numId w:val="75"/>
        </w:numPr>
        <w:shd w:val="clear" w:color="auto" w:fill="FFFFFF"/>
        <w:spacing w:before="0" w:beforeAutospacing="0" w:after="0" w:afterAutospacing="0"/>
        <w:contextualSpacing/>
        <w:rPr>
          <w:color w:val="000000" w:themeColor="text1"/>
        </w:rPr>
      </w:pPr>
      <w:r w:rsidRPr="00E02A8D">
        <w:rPr>
          <w:color w:val="202124"/>
        </w:rPr>
        <w:t xml:space="preserve">Mumbai </w:t>
      </w:r>
      <w:proofErr w:type="spellStart"/>
      <w:r w:rsidRPr="00E02A8D">
        <w:rPr>
          <w:color w:val="202124"/>
        </w:rPr>
        <w:t>Sero</w:t>
      </w:r>
      <w:proofErr w:type="spellEnd"/>
      <w:r w:rsidRPr="00E02A8D">
        <w:rPr>
          <w:color w:val="202124"/>
        </w:rPr>
        <w:t xml:space="preserve"> Survey presentation to COVID Epi-Modelling Team, Gates Foundation. August 13 (jointly with Prof. </w:t>
      </w:r>
      <w:proofErr w:type="spellStart"/>
      <w:r w:rsidRPr="00E02A8D">
        <w:rPr>
          <w:color w:val="202124"/>
        </w:rPr>
        <w:t>Kolthur</w:t>
      </w:r>
      <w:proofErr w:type="spellEnd"/>
      <w:r w:rsidRPr="00E02A8D">
        <w:rPr>
          <w:color w:val="202124"/>
        </w:rPr>
        <w:t>)</w:t>
      </w:r>
    </w:p>
    <w:p w14:paraId="31A1932E" w14:textId="77777777" w:rsidR="00E02A8D" w:rsidRPr="00E02A8D" w:rsidRDefault="00E02A8D" w:rsidP="00E02A8D">
      <w:pPr>
        <w:pStyle w:val="m5199976369373460688msolistparagraph"/>
        <w:numPr>
          <w:ilvl w:val="0"/>
          <w:numId w:val="75"/>
        </w:numPr>
        <w:shd w:val="clear" w:color="auto" w:fill="FFFFFF"/>
        <w:spacing w:before="0" w:beforeAutospacing="0" w:after="0" w:afterAutospacing="0"/>
        <w:contextualSpacing/>
        <w:rPr>
          <w:color w:val="000000" w:themeColor="text1"/>
        </w:rPr>
      </w:pPr>
      <w:r w:rsidRPr="00E02A8D">
        <w:rPr>
          <w:color w:val="000000" w:themeColor="text1"/>
          <w:shd w:val="clear" w:color="auto" w:fill="FFFFFF"/>
        </w:rPr>
        <w:t xml:space="preserve">Partition identification using multi-armed bandits for heavy-tailed  distributions. </w:t>
      </w:r>
      <w:r w:rsidRPr="00E02A8D">
        <w:rPr>
          <w:color w:val="000000" w:themeColor="text1"/>
        </w:rPr>
        <w:t>Seminar on Optimization, Variational Analysis and Applications. Speaker and Chief Guest. Institute of Science, BHU. Feb. 2-4, 2020.</w:t>
      </w:r>
    </w:p>
    <w:p w14:paraId="1E981D03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Multi-Armed Bandits. International Conference on Operations Research and Decision Sciences (ICORDS 2019). IIM Vishakhapatnam. Keynote speaker.  Dec. 28-30, 2019</w:t>
      </w:r>
    </w:p>
    <w:p w14:paraId="4C9DB2A3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  <w:shd w:val="clear" w:color="auto" w:fill="FFFFFF"/>
        </w:rPr>
        <w:t>Partition identification using multi-armed bandits for general distributions. Workshop on Statistical Finance. CMI. Dec 19-21, 2019</w:t>
      </w:r>
    </w:p>
    <w:p w14:paraId="58DAFA0B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Learning Optimal Sequential Decisions using Stochastic Multi-Arm Bandit Methods. Keynote Lecture. CORE 2019. IGIDR PhD. Colloquium, November 5-8, 2019</w:t>
      </w:r>
    </w:p>
    <w:p w14:paraId="63B7683D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Discriminative Learning via Adaptive Questioning. INFORMS Applied Probability Conference. Queensland, Australia. July 3-5, 2019</w:t>
      </w:r>
    </w:p>
    <w:p w14:paraId="0E26C9C0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color w:val="171717"/>
          <w:sz w:val="24"/>
          <w:szCs w:val="24"/>
          <w:shd w:val="clear" w:color="auto" w:fill="FFFFFF"/>
        </w:rPr>
        <w:t xml:space="preserve">Discriminative Learning via Adaptive Questioning. </w:t>
      </w:r>
      <w:r w:rsidRPr="00E02A8D">
        <w:rPr>
          <w:color w:val="222222"/>
          <w:sz w:val="24"/>
          <w:szCs w:val="24"/>
          <w:shd w:val="clear" w:color="auto" w:fill="FFFFFF"/>
        </w:rPr>
        <w:t>Workshop on Stochastic Systems and Network Algorithms. IIT Bombay.</w:t>
      </w:r>
      <w:r w:rsidRPr="00E02A8D">
        <w:rPr>
          <w:sz w:val="24"/>
          <w:szCs w:val="24"/>
        </w:rPr>
        <w:t xml:space="preserve"> </w:t>
      </w:r>
      <w:r w:rsidRPr="00E02A8D">
        <w:rPr>
          <w:color w:val="222222"/>
          <w:sz w:val="24"/>
          <w:szCs w:val="24"/>
          <w:shd w:val="clear" w:color="auto" w:fill="FFFFFF"/>
        </w:rPr>
        <w:t xml:space="preserve">March 22-24, 2019. </w:t>
      </w:r>
    </w:p>
    <w:p w14:paraId="01167936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color w:val="000000" w:themeColor="text1"/>
          <w:sz w:val="24"/>
          <w:szCs w:val="24"/>
          <w:lang w:val="en-GB"/>
        </w:rPr>
      </w:pPr>
      <w:r w:rsidRPr="00E02A8D">
        <w:rPr>
          <w:color w:val="000000" w:themeColor="text1"/>
          <w:sz w:val="24"/>
          <w:szCs w:val="24"/>
          <w:shd w:val="clear" w:color="auto" w:fill="FEFEFE"/>
          <w:lang w:val="en-GB"/>
        </w:rPr>
        <w:t xml:space="preserve">Sample complexity of partition identification using multi-armed bandits with applications to nested Monte Carlo. </w:t>
      </w:r>
      <w:r w:rsidRPr="00E02A8D">
        <w:rPr>
          <w:color w:val="000000" w:themeColor="text1"/>
          <w:sz w:val="24"/>
          <w:szCs w:val="24"/>
        </w:rPr>
        <w:t xml:space="preserve">Keynote speaker in workshop on Advances and challenges in Monte Carlo Methods at </w:t>
      </w:r>
      <w:r w:rsidRPr="00E02A8D">
        <w:rPr>
          <w:color w:val="000000" w:themeColor="text1"/>
          <w:sz w:val="24"/>
          <w:szCs w:val="24"/>
          <w:shd w:val="clear" w:color="auto" w:fill="FEFEFE"/>
          <w:lang w:val="en-GB"/>
        </w:rPr>
        <w:t>The University of Queensland. Nov. 30, 2018.</w:t>
      </w:r>
    </w:p>
    <w:p w14:paraId="5634B168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color w:val="000000" w:themeColor="text1"/>
          <w:sz w:val="24"/>
          <w:szCs w:val="24"/>
          <w:lang w:val="en-GB"/>
        </w:rPr>
      </w:pPr>
      <w:r w:rsidRPr="00E02A8D">
        <w:rPr>
          <w:color w:val="000000" w:themeColor="text1"/>
          <w:sz w:val="24"/>
          <w:szCs w:val="24"/>
          <w:shd w:val="clear" w:color="auto" w:fill="FEFEFE"/>
          <w:lang w:val="en-GB"/>
        </w:rPr>
        <w:t>Sample complexity of partition identification using multi-armed bandits.</w:t>
      </w:r>
      <w:r w:rsidRPr="00E02A8D">
        <w:rPr>
          <w:color w:val="000000" w:themeColor="text1"/>
          <w:sz w:val="24"/>
          <w:szCs w:val="24"/>
          <w:lang w:val="en-GB"/>
        </w:rPr>
        <w:t xml:space="preserve"> Keynote speaker in 51</w:t>
      </w:r>
      <w:r w:rsidRPr="00E02A8D">
        <w:rPr>
          <w:color w:val="000000" w:themeColor="text1"/>
          <w:sz w:val="24"/>
          <w:szCs w:val="24"/>
          <w:vertAlign w:val="superscript"/>
          <w:lang w:val="en-GB"/>
        </w:rPr>
        <w:t>st</w:t>
      </w:r>
      <w:r w:rsidRPr="00E02A8D">
        <w:rPr>
          <w:color w:val="000000" w:themeColor="text1"/>
          <w:sz w:val="24"/>
          <w:szCs w:val="24"/>
          <w:lang w:val="en-GB"/>
        </w:rPr>
        <w:t xml:space="preserve"> Annual convention of ORSI and International Conference at IIT Bombay. Dec. 17, 2018. </w:t>
      </w:r>
    </w:p>
    <w:p w14:paraId="3E86C3BD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  <w:lang w:val="en-GB" w:eastAsia="en-GB"/>
        </w:rPr>
      </w:pPr>
      <w:r w:rsidRPr="00E02A8D">
        <w:rPr>
          <w:color w:val="000000" w:themeColor="text1"/>
          <w:sz w:val="24"/>
          <w:szCs w:val="24"/>
          <w:lang w:val="en-GB" w:eastAsia="en-GB"/>
        </w:rPr>
        <w:t xml:space="preserve">Multi Armed Bandits, a short course. </w:t>
      </w:r>
      <w:r w:rsidRPr="00E02A8D">
        <w:rPr>
          <w:color w:val="000000" w:themeColor="text1"/>
          <w:sz w:val="24"/>
          <w:szCs w:val="24"/>
        </w:rPr>
        <w:t xml:space="preserve">Winter School on </w:t>
      </w:r>
      <w:r w:rsidRPr="00E02A8D">
        <w:rPr>
          <w:sz w:val="24"/>
          <w:szCs w:val="24"/>
        </w:rPr>
        <w:t xml:space="preserve">Stochastic Methods for Uncertainty Quantification and Sensitivity </w:t>
      </w:r>
      <w:proofErr w:type="gramStart"/>
      <w:r w:rsidRPr="00E02A8D">
        <w:rPr>
          <w:sz w:val="24"/>
          <w:szCs w:val="24"/>
        </w:rPr>
        <w:t>Analysis  of</w:t>
      </w:r>
      <w:proofErr w:type="gramEnd"/>
      <w:r w:rsidRPr="00E02A8D">
        <w:rPr>
          <w:sz w:val="24"/>
          <w:szCs w:val="24"/>
        </w:rPr>
        <w:t xml:space="preserve"> Complex Models organized by IFCAM at IISER Kolkata. December 4, 2018.</w:t>
      </w:r>
    </w:p>
    <w:p w14:paraId="5310109C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Invited talks at INFORMS Annual Meet 2018 on - </w:t>
      </w:r>
      <w:r w:rsidRPr="00E02A8D">
        <w:rPr>
          <w:sz w:val="24"/>
          <w:szCs w:val="24"/>
          <w:shd w:val="clear" w:color="auto" w:fill="FFFFFF"/>
        </w:rPr>
        <w:t>Optimal Hardness of Questions in Static and Interactive Exams and Partition Identification using Multi-armed Bandit Methods with Applications to Financial Risk</w:t>
      </w:r>
    </w:p>
    <w:p w14:paraId="2A5A208B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color w:val="222222"/>
          <w:sz w:val="24"/>
          <w:szCs w:val="24"/>
          <w:shd w:val="clear" w:color="auto" w:fill="FFFFFF"/>
        </w:rPr>
        <w:t>Partition identification using multi-armed bandit methods with applications to financial portfolio risk. Colloquium at ISYE Stochastics group, Georgia Tech., May 14, 2018.</w:t>
      </w:r>
    </w:p>
    <w:p w14:paraId="5E9F2F3D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before="0" w:beforeAutospacing="0"/>
        <w:contextualSpacing/>
      </w:pPr>
      <w:r w:rsidRPr="00E02A8D">
        <w:rPr>
          <w:color w:val="000000"/>
        </w:rPr>
        <w:t>Partition identification using pure exploration multi-armed bandits. EE Department, IITM, August 6, 2018  </w:t>
      </w:r>
    </w:p>
    <w:p w14:paraId="1BE42096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before="0" w:beforeAutospacing="0"/>
        <w:contextualSpacing/>
      </w:pPr>
      <w:r w:rsidRPr="00E02A8D">
        <w:t xml:space="preserve">Partition identification using multi-armed bandit methods with applications to financial portfolio risk. Workshop on Mathematical Finance, July 12-16,2018 IISER Pune </w:t>
      </w:r>
    </w:p>
    <w:p w14:paraId="19C2E3C6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before="0" w:beforeAutospacing="0"/>
        <w:contextualSpacing/>
      </w:pPr>
      <w:r w:rsidRPr="00E02A8D">
        <w:rPr>
          <w:color w:val="222222"/>
          <w:shd w:val="clear" w:color="auto" w:fill="FFFFFF"/>
        </w:rPr>
        <w:t>Queueing Games: To Wait or to be Late. Colloquium at CEBS, Mumbai. January 18, 2018</w:t>
      </w:r>
      <w:r w:rsidRPr="00E02A8D">
        <w:t xml:space="preserve"> </w:t>
      </w:r>
    </w:p>
    <w:p w14:paraId="64A8EF21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before="0" w:beforeAutospacing="0" w:after="0" w:afterAutospacing="0"/>
        <w:contextualSpacing/>
      </w:pPr>
      <w:r w:rsidRPr="00E02A8D">
        <w:t>Perfect Sampling for Gibbs Processes with a focus on Hard-sphere Models. At International Symposium on Operations Research and Game Theory: Modeling and Computation. January 9-11, 2018. ISI Delhi</w:t>
      </w:r>
      <w:r w:rsidRPr="00E02A8D">
        <w:tab/>
      </w:r>
      <w:r w:rsidRPr="00E02A8D">
        <w:tab/>
      </w:r>
      <w:r w:rsidRPr="00E02A8D">
        <w:tab/>
      </w:r>
      <w:r w:rsidRPr="00E02A8D">
        <w:tab/>
      </w:r>
      <w:r w:rsidRPr="00E02A8D">
        <w:tab/>
      </w:r>
      <w:r w:rsidRPr="00E02A8D">
        <w:tab/>
      </w:r>
      <w:r w:rsidRPr="00E02A8D">
        <w:tab/>
      </w:r>
      <w:r w:rsidRPr="00E02A8D">
        <w:tab/>
      </w:r>
      <w:r w:rsidRPr="00E02A8D">
        <w:tab/>
      </w:r>
      <w:r w:rsidRPr="00E02A8D">
        <w:tab/>
      </w:r>
    </w:p>
    <w:p w14:paraId="3FEABAC7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Financial Credit Risk. Seminar organized by Mechanical Engineering Society (MES) at IITD. Jan 10, 2018</w:t>
      </w:r>
    </w:p>
    <w:p w14:paraId="2B0C2C73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Dynamic Portfolio Credit Risk: Calibration, Modelling and Analysis. </w:t>
      </w:r>
      <w:proofErr w:type="spellStart"/>
      <w:r w:rsidRPr="00E02A8D">
        <w:rPr>
          <w:sz w:val="24"/>
          <w:szCs w:val="24"/>
        </w:rPr>
        <w:t>Ninteenth</w:t>
      </w:r>
      <w:proofErr w:type="spellEnd"/>
      <w:r w:rsidRPr="00E02A8D">
        <w:rPr>
          <w:sz w:val="24"/>
          <w:szCs w:val="24"/>
        </w:rPr>
        <w:t xml:space="preserve"> INFORMS Applied Probability Society Conference, July 10-12. At Northwestern University</w:t>
      </w:r>
    </w:p>
    <w:p w14:paraId="0D120E8C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Rest in the lounge or directly join the queue. </w:t>
      </w:r>
      <w:proofErr w:type="spellStart"/>
      <w:r w:rsidRPr="00E02A8D">
        <w:rPr>
          <w:sz w:val="24"/>
          <w:szCs w:val="24"/>
        </w:rPr>
        <w:t>Ninteenth</w:t>
      </w:r>
      <w:proofErr w:type="spellEnd"/>
      <w:r w:rsidRPr="00E02A8D">
        <w:rPr>
          <w:sz w:val="24"/>
          <w:szCs w:val="24"/>
        </w:rPr>
        <w:t xml:space="preserve"> INFORMS Applied Probability Society Conference, July 10-12. At Northwestern University</w:t>
      </w:r>
    </w:p>
    <w:p w14:paraId="08C4D160" w14:textId="77777777" w:rsidR="00E02A8D" w:rsidRPr="00E02A8D" w:rsidRDefault="00E02A8D" w:rsidP="00E02A8D">
      <w:pPr>
        <w:pStyle w:val="ListParagraph"/>
        <w:numPr>
          <w:ilvl w:val="0"/>
          <w:numId w:val="75"/>
        </w:numPr>
        <w:spacing w:after="100" w:afterAutospacing="1"/>
        <w:contextualSpacing/>
        <w:rPr>
          <w:sz w:val="24"/>
          <w:szCs w:val="24"/>
        </w:rPr>
      </w:pPr>
      <w:r w:rsidRPr="00E02A8D">
        <w:rPr>
          <w:color w:val="333333"/>
          <w:sz w:val="24"/>
          <w:szCs w:val="24"/>
          <w:shd w:val="clear" w:color="auto" w:fill="FFFFFF"/>
        </w:rPr>
        <w:t xml:space="preserve">Selecting the best population using large deviations and multi-armed bandit methods. At IITB, Seminar at EE </w:t>
      </w:r>
      <w:proofErr w:type="spellStart"/>
      <w:r w:rsidRPr="00E02A8D">
        <w:rPr>
          <w:color w:val="333333"/>
          <w:sz w:val="24"/>
          <w:szCs w:val="24"/>
          <w:shd w:val="clear" w:color="auto" w:fill="FFFFFF"/>
        </w:rPr>
        <w:t>Deptt</w:t>
      </w:r>
      <w:proofErr w:type="spellEnd"/>
      <w:r w:rsidRPr="00E02A8D">
        <w:rPr>
          <w:color w:val="333333"/>
          <w:sz w:val="24"/>
          <w:szCs w:val="24"/>
          <w:shd w:val="clear" w:color="auto" w:fill="FFFFFF"/>
        </w:rPr>
        <w:t>.  October 9, 2017</w:t>
      </w:r>
    </w:p>
    <w:p w14:paraId="01A1126A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Portfolio Credit Risk: Simple Closed Form Approximate Maximum Likelihood Estimator and Related Issues. Colloquium at ICTS, Bangalore. September 4, 2017</w:t>
      </w:r>
    </w:p>
    <w:p w14:paraId="1B4C2B60" w14:textId="77777777" w:rsidR="00E02A8D" w:rsidRPr="00E02A8D" w:rsidRDefault="00E02A8D" w:rsidP="00E02A8D">
      <w:pPr>
        <w:pStyle w:val="PlainText"/>
        <w:numPr>
          <w:ilvl w:val="0"/>
          <w:numId w:val="75"/>
        </w:numPr>
        <w:contextualSpacing/>
        <w:rPr>
          <w:szCs w:val="24"/>
        </w:rPr>
      </w:pPr>
      <w:r w:rsidRPr="00E02A8D">
        <w:rPr>
          <w:color w:val="333333"/>
          <w:szCs w:val="24"/>
          <w:shd w:val="clear" w:color="auto" w:fill="FFFFFF"/>
        </w:rPr>
        <w:t xml:space="preserve">Credit Risk: Simple Closed Form Approximate Maximum Likelihood Estimator, comparison and analysis. </w:t>
      </w:r>
      <w:r w:rsidRPr="00E02A8D">
        <w:rPr>
          <w:color w:val="333333"/>
          <w:szCs w:val="24"/>
        </w:rPr>
        <w:t>IGIDR-NESL workshop on Mathematics and Economics, Sept 2, 2017</w:t>
      </w:r>
    </w:p>
    <w:p w14:paraId="5428C490" w14:textId="77777777" w:rsidR="00E02A8D" w:rsidRPr="00E02A8D" w:rsidRDefault="00E02A8D" w:rsidP="00E02A8D">
      <w:pPr>
        <w:pStyle w:val="Heading1"/>
        <w:numPr>
          <w:ilvl w:val="0"/>
          <w:numId w:val="75"/>
        </w:numPr>
        <w:shd w:val="clear" w:color="auto" w:fill="FFFFFF"/>
        <w:spacing w:before="0" w:beforeAutospacing="0" w:after="0" w:afterAutospacing="0"/>
        <w:contextualSpacing/>
        <w:rPr>
          <w:b w:val="0"/>
          <w:bCs w:val="0"/>
        </w:rPr>
      </w:pPr>
      <w:r w:rsidRPr="00E02A8D">
        <w:rPr>
          <w:b w:val="0"/>
          <w:bCs w:val="0"/>
        </w:rPr>
        <w:t xml:space="preserve">Selection of the Best System using large deviations, and multi-arm Bandits. At a program on </w:t>
      </w:r>
      <w:proofErr w:type="gramStart"/>
      <w:r w:rsidRPr="00E02A8D">
        <w:rPr>
          <w:b w:val="0"/>
          <w:bCs w:val="0"/>
          <w:color w:val="111111"/>
          <w:shd w:val="clear" w:color="auto" w:fill="FFFFFF"/>
        </w:rPr>
        <w:t>Large</w:t>
      </w:r>
      <w:proofErr w:type="gramEnd"/>
      <w:r w:rsidRPr="00E02A8D">
        <w:rPr>
          <w:b w:val="0"/>
          <w:bCs w:val="0"/>
          <w:color w:val="111111"/>
          <w:shd w:val="clear" w:color="auto" w:fill="FFFFFF"/>
        </w:rPr>
        <w:t xml:space="preserve"> deviation theory in statistical physics: Recent advances and future challenges. At ICTS. August 23, 2017</w:t>
      </w:r>
    </w:p>
    <w:p w14:paraId="3B09A09E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Acceptance-rejection and Importance Sampling Methodologies for Perfect Sampling from Gibbs Point Processes. At Ramanujan Math Society Conference. June 25, 2017 Belagavi</w:t>
      </w:r>
    </w:p>
    <w:p w14:paraId="7B639686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Credit Risk Measurement. At Applications of Mathematics Workshop at IITGN on May 16, 2017 </w:t>
      </w:r>
    </w:p>
    <w:p w14:paraId="36929DAC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Rest in the lounge or directly join the queue. 2017 Symposium on Mathematical Programming and Game Theory. ISI Delhi. January 9-11, 2017</w:t>
      </w:r>
    </w:p>
    <w:p w14:paraId="31B7A73A" w14:textId="77777777" w:rsidR="00E02A8D" w:rsidRPr="00E02A8D" w:rsidRDefault="00E02A8D" w:rsidP="00E02A8D">
      <w:pPr>
        <w:pStyle w:val="PlainText"/>
        <w:numPr>
          <w:ilvl w:val="0"/>
          <w:numId w:val="75"/>
        </w:numPr>
        <w:contextualSpacing/>
        <w:rPr>
          <w:szCs w:val="24"/>
        </w:rPr>
      </w:pPr>
      <w:r w:rsidRPr="00E02A8D">
        <w:rPr>
          <w:szCs w:val="24"/>
        </w:rPr>
        <w:t>A new approach to calibrating credit risk. Reserve Bank of India. SRU-CAFRAL Seminar. Feb. 22, 2017</w:t>
      </w:r>
    </w:p>
    <w:p w14:paraId="6D972A71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Dynamic Portfolio Risk Measurement. At Conference on Statistical Methods in Finance, at CMI, Dec. 2016.</w:t>
      </w:r>
    </w:p>
    <w:p w14:paraId="5B44311A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Dynamic Portfolio Risk Measurement. </w:t>
      </w:r>
      <w:r w:rsidRPr="00E02A8D">
        <w:rPr>
          <w:color w:val="111111"/>
          <w:sz w:val="24"/>
          <w:szCs w:val="24"/>
        </w:rPr>
        <w:t xml:space="preserve"> At Finance and Stochastics Day 2016, Imperial College, UK, 13 October 2016.</w:t>
      </w:r>
    </w:p>
    <w:p w14:paraId="621C9C9E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Modeling Credit Risk. Valedictory address at Workshop on Big data, Economics and Finance, at Presidency College on 26 October 2016</w:t>
      </w:r>
    </w:p>
    <w:p w14:paraId="7EB141FF" w14:textId="77777777" w:rsidR="00E02A8D" w:rsidRPr="00E02A8D" w:rsidRDefault="00E02A8D" w:rsidP="00E02A8D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contextualSpacing/>
        <w:rPr>
          <w:color w:val="262626"/>
          <w:sz w:val="24"/>
          <w:szCs w:val="24"/>
        </w:rPr>
      </w:pPr>
      <w:r w:rsidRPr="00E02A8D">
        <w:rPr>
          <w:color w:val="333333"/>
          <w:sz w:val="24"/>
          <w:szCs w:val="24"/>
          <w:shd w:val="clear" w:color="auto" w:fill="FFFFFF"/>
        </w:rPr>
        <w:t>Rest in Lounge or Wait in Queue.  Workshop on Congestion Games. Held at Institute for Mathematical Sciences, National University of Singapore. December 16, 2015</w:t>
      </w:r>
    </w:p>
    <w:p w14:paraId="713DC35A" w14:textId="77777777" w:rsidR="00E02A8D" w:rsidRPr="00E02A8D" w:rsidRDefault="00E02A8D" w:rsidP="00E02A8D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contextualSpacing/>
        <w:rPr>
          <w:color w:val="1A1A1A"/>
          <w:sz w:val="24"/>
          <w:szCs w:val="24"/>
        </w:rPr>
      </w:pPr>
      <w:r w:rsidRPr="00E02A8D">
        <w:rPr>
          <w:color w:val="1A1A1A"/>
          <w:sz w:val="24"/>
          <w:szCs w:val="24"/>
        </w:rPr>
        <w:t>Strategic arrivals to queues. Keynote speaker at the XIX Annual Conference of Society of Operations Management. Held at IIM Calcutta. December 12, 2015 </w:t>
      </w:r>
    </w:p>
    <w:p w14:paraId="697C4D4D" w14:textId="77777777" w:rsidR="00E02A8D" w:rsidRPr="00E02A8D" w:rsidRDefault="00E02A8D" w:rsidP="00E02A8D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contextualSpacing/>
        <w:rPr>
          <w:color w:val="262626"/>
          <w:sz w:val="24"/>
          <w:szCs w:val="24"/>
        </w:rPr>
      </w:pPr>
      <w:r w:rsidRPr="00E02A8D">
        <w:rPr>
          <w:color w:val="262626"/>
          <w:sz w:val="24"/>
          <w:szCs w:val="24"/>
        </w:rPr>
        <w:t xml:space="preserve">Ordinal optimization - Empirical large deviations rate estimators, and multi-armed bandit methods. At </w:t>
      </w:r>
      <w:proofErr w:type="spellStart"/>
      <w:r w:rsidRPr="00E02A8D">
        <w:rPr>
          <w:color w:val="262626"/>
          <w:sz w:val="24"/>
          <w:szCs w:val="24"/>
        </w:rPr>
        <w:t>Seminaire</w:t>
      </w:r>
      <w:proofErr w:type="spellEnd"/>
      <w:r w:rsidRPr="00E02A8D">
        <w:rPr>
          <w:color w:val="262626"/>
          <w:sz w:val="24"/>
          <w:szCs w:val="24"/>
        </w:rPr>
        <w:t xml:space="preserve"> </w:t>
      </w:r>
      <w:proofErr w:type="spellStart"/>
      <w:r w:rsidRPr="00E02A8D">
        <w:rPr>
          <w:color w:val="262626"/>
          <w:sz w:val="24"/>
          <w:szCs w:val="24"/>
        </w:rPr>
        <w:t>Bachelier</w:t>
      </w:r>
      <w:proofErr w:type="spellEnd"/>
      <w:r w:rsidRPr="00E02A8D">
        <w:rPr>
          <w:color w:val="262626"/>
          <w:sz w:val="24"/>
          <w:szCs w:val="24"/>
        </w:rPr>
        <w:t xml:space="preserve"> Paris. Held at Henri Poincare Institute. May 29, 2015 </w:t>
      </w:r>
    </w:p>
    <w:p w14:paraId="60AE7BAE" w14:textId="77777777" w:rsidR="00E02A8D" w:rsidRPr="00E02A8D" w:rsidRDefault="00E02A8D" w:rsidP="00E02A8D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contextualSpacing/>
        <w:rPr>
          <w:color w:val="262626"/>
          <w:sz w:val="24"/>
          <w:szCs w:val="24"/>
        </w:rPr>
      </w:pPr>
      <w:r w:rsidRPr="00E02A8D">
        <w:rPr>
          <w:sz w:val="24"/>
          <w:szCs w:val="24"/>
        </w:rPr>
        <w:t>Large deviations, selecting the best population and multi-armed bandit methods. At International Conference on Applied Probability and Computational Methods in Applied Sciences. Held at Shanghai Centre for Mathematics, Fudan University. November 2, 2015</w:t>
      </w:r>
    </w:p>
    <w:p w14:paraId="20CBB3F4" w14:textId="77777777" w:rsidR="00E02A8D" w:rsidRPr="00E02A8D" w:rsidRDefault="00E02A8D" w:rsidP="00E02A8D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contextualSpacing/>
        <w:rPr>
          <w:color w:val="262626"/>
          <w:sz w:val="24"/>
          <w:szCs w:val="24"/>
        </w:rPr>
      </w:pPr>
      <w:r w:rsidRPr="00E02A8D">
        <w:rPr>
          <w:color w:val="262626"/>
          <w:sz w:val="24"/>
          <w:szCs w:val="24"/>
        </w:rPr>
        <w:t xml:space="preserve">Ordinal optimization - Empirical large deviations rate estimators, and multi-armed bandit methods. </w:t>
      </w:r>
      <w:r w:rsidRPr="00E02A8D">
        <w:rPr>
          <w:color w:val="333333"/>
          <w:sz w:val="24"/>
          <w:szCs w:val="24"/>
          <w:shd w:val="clear" w:color="auto" w:fill="FFFFFF"/>
        </w:rPr>
        <w:t xml:space="preserve">At the workshop </w:t>
      </w:r>
      <w:r w:rsidRPr="00E02A8D">
        <w:rPr>
          <w:color w:val="1A1A1A"/>
          <w:sz w:val="24"/>
          <w:szCs w:val="24"/>
        </w:rPr>
        <w:t xml:space="preserve">Applied Probability Frontiers: Computational and Modeling Challenges. </w:t>
      </w:r>
      <w:r w:rsidRPr="00E02A8D">
        <w:rPr>
          <w:color w:val="262626"/>
          <w:sz w:val="24"/>
          <w:szCs w:val="24"/>
        </w:rPr>
        <w:t>A</w:t>
      </w:r>
      <w:r w:rsidRPr="00E02A8D">
        <w:rPr>
          <w:color w:val="1A1A1A"/>
          <w:sz w:val="24"/>
          <w:szCs w:val="24"/>
        </w:rPr>
        <w:t>t Banff International Research Station, Canada. June 1, 2015</w:t>
      </w:r>
    </w:p>
    <w:p w14:paraId="41C36724" w14:textId="77777777" w:rsidR="00E02A8D" w:rsidRPr="00E02A8D" w:rsidRDefault="00E02A8D" w:rsidP="00E02A8D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contextualSpacing/>
        <w:rPr>
          <w:color w:val="262626"/>
          <w:sz w:val="24"/>
          <w:szCs w:val="24"/>
        </w:rPr>
      </w:pPr>
      <w:r w:rsidRPr="00E02A8D">
        <w:rPr>
          <w:color w:val="212121"/>
          <w:sz w:val="24"/>
          <w:szCs w:val="24"/>
        </w:rPr>
        <w:t xml:space="preserve">Multi Armed Bandit Sampling in Nested Simulation for Financial Portfolio Risk Measurement. </w:t>
      </w:r>
      <w:r w:rsidRPr="00E02A8D">
        <w:rPr>
          <w:sz w:val="24"/>
          <w:szCs w:val="24"/>
          <w:lang w:val="en-IN" w:eastAsia="en-IN"/>
        </w:rPr>
        <w:t xml:space="preserve"> Keynote speaker at </w:t>
      </w:r>
      <w:r w:rsidRPr="00E02A8D">
        <w:rPr>
          <w:sz w:val="24"/>
          <w:szCs w:val="24"/>
        </w:rPr>
        <w:t xml:space="preserve">4th IIMA International Conference on Advanced Data Analysis, Business Analytics and Intelligence. Held at IIM Ahmedabad. </w:t>
      </w:r>
      <w:r w:rsidRPr="00E02A8D">
        <w:rPr>
          <w:color w:val="212121"/>
          <w:sz w:val="24"/>
          <w:szCs w:val="24"/>
        </w:rPr>
        <w:t xml:space="preserve">April 11, 2015 </w:t>
      </w:r>
    </w:p>
    <w:p w14:paraId="00589F35" w14:textId="77777777" w:rsidR="00E02A8D" w:rsidRPr="00E02A8D" w:rsidRDefault="00E02A8D" w:rsidP="00E02A8D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contextualSpacing/>
        <w:rPr>
          <w:color w:val="262626"/>
          <w:sz w:val="24"/>
          <w:szCs w:val="24"/>
        </w:rPr>
      </w:pPr>
      <w:r w:rsidRPr="00E02A8D">
        <w:rPr>
          <w:sz w:val="24"/>
          <w:szCs w:val="24"/>
          <w:lang w:eastAsia="en-IN"/>
        </w:rPr>
        <w:t>Ordinal optimization and multi-armed bandits, Portfolio risk measurement using multiarmed bandit methods</w:t>
      </w:r>
      <w:r w:rsidRPr="00E02A8D">
        <w:rPr>
          <w:color w:val="1A1A1A"/>
          <w:sz w:val="24"/>
          <w:szCs w:val="24"/>
        </w:rPr>
        <w:t>, A</w:t>
      </w:r>
      <w:r w:rsidRPr="00E02A8D">
        <w:rPr>
          <w:sz w:val="24"/>
          <w:szCs w:val="24"/>
          <w:lang w:eastAsia="en-IN"/>
        </w:rPr>
        <w:t xml:space="preserve">t NMI conference on </w:t>
      </w:r>
      <w:r w:rsidRPr="00E02A8D">
        <w:rPr>
          <w:sz w:val="24"/>
          <w:szCs w:val="24"/>
        </w:rPr>
        <w:t>Non-convex Optimization for Machine Learning.</w:t>
      </w:r>
      <w:r w:rsidRPr="00E02A8D">
        <w:rPr>
          <w:color w:val="262087"/>
          <w:sz w:val="24"/>
          <w:szCs w:val="24"/>
        </w:rPr>
        <w:t xml:space="preserve"> </w:t>
      </w:r>
      <w:r w:rsidRPr="00E02A8D">
        <w:rPr>
          <w:sz w:val="24"/>
          <w:szCs w:val="24"/>
          <w:lang w:eastAsia="en-IN"/>
        </w:rPr>
        <w:t>IIT Bombay. June 15 and 16, 2015</w:t>
      </w:r>
    </w:p>
    <w:p w14:paraId="62E06089" w14:textId="77777777" w:rsidR="00E02A8D" w:rsidRPr="00E02A8D" w:rsidRDefault="00E02A8D" w:rsidP="00E02A8D">
      <w:pPr>
        <w:pStyle w:val="ListParagraph"/>
        <w:numPr>
          <w:ilvl w:val="0"/>
          <w:numId w:val="75"/>
        </w:numPr>
        <w:tabs>
          <w:tab w:val="left" w:pos="1116"/>
        </w:tabs>
        <w:contextualSpacing/>
        <w:rPr>
          <w:color w:val="000000" w:themeColor="text1"/>
          <w:sz w:val="24"/>
          <w:szCs w:val="24"/>
        </w:rPr>
      </w:pPr>
      <w:r w:rsidRPr="00E02A8D">
        <w:rPr>
          <w:sz w:val="24"/>
          <w:szCs w:val="24"/>
        </w:rPr>
        <w:t>Large deviations, selecting the best population and multi-armed bandit methods, Department of Mathematics Colloquium, IIT Bombay, October 4, 2015</w:t>
      </w:r>
    </w:p>
    <w:p w14:paraId="54E44F05" w14:textId="77777777" w:rsidR="00E02A8D" w:rsidRPr="00E02A8D" w:rsidRDefault="00E02A8D" w:rsidP="00E02A8D">
      <w:pPr>
        <w:pStyle w:val="ListParagraph"/>
        <w:numPr>
          <w:ilvl w:val="0"/>
          <w:numId w:val="75"/>
        </w:numPr>
        <w:tabs>
          <w:tab w:val="left" w:pos="1116"/>
        </w:tabs>
        <w:contextualSpacing/>
        <w:rPr>
          <w:color w:val="000000" w:themeColor="text1"/>
          <w:sz w:val="24"/>
          <w:szCs w:val="24"/>
        </w:rPr>
      </w:pPr>
      <w:r w:rsidRPr="00E02A8D">
        <w:rPr>
          <w:rStyle w:val="talktitle"/>
          <w:sz w:val="24"/>
          <w:szCs w:val="24"/>
        </w:rPr>
        <w:t xml:space="preserve">Efficient Rare Event Simulation Algorithms for Heavy Tailed Processes, </w:t>
      </w:r>
      <w:r w:rsidRPr="00E02A8D">
        <w:rPr>
          <w:sz w:val="24"/>
          <w:szCs w:val="24"/>
        </w:rPr>
        <w:t>Symposium on Learning, Algorithms and Complexity, January 5-9, 2015, Indian Institute of Science, Bangalore, India</w:t>
      </w:r>
    </w:p>
    <w:p w14:paraId="55B86694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  <w:lang w:eastAsia="en-IN"/>
        </w:rPr>
        <w:t>Optimization in Simulation and Pure Exploration Multi-Armed Bandit Methods. At Workshop on Applied Optimization Models and Computation. January 28-30, 2015. ISI Delhi</w:t>
      </w:r>
    </w:p>
    <w:p w14:paraId="1E442DF5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Multi-armed Bandit sampling in Nested Portfolio Risk Measurement. NUS-University of Tokyo Workshop on Quantitative Finance. Sept. 25-26, 2014</w:t>
      </w:r>
    </w:p>
    <w:p w14:paraId="38A3E2F3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Ordinal Optimization and Multi-armed Bandit Techniques. INFORMS Annual Meet, November 2014 in San Francisco</w:t>
      </w:r>
    </w:p>
    <w:p w14:paraId="0246610B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  <w:lang w:val="en-IN" w:eastAsia="en-IN"/>
        </w:rPr>
      </w:pPr>
      <w:r w:rsidRPr="00E02A8D">
        <w:rPr>
          <w:sz w:val="24"/>
          <w:szCs w:val="24"/>
        </w:rPr>
        <w:t xml:space="preserve">Ordinal optimization in simulation and pure exploration multi-armed bandit methods. Conference on Stochastic Analysis and </w:t>
      </w:r>
      <w:proofErr w:type="gramStart"/>
      <w:r w:rsidRPr="00E02A8D">
        <w:rPr>
          <w:sz w:val="24"/>
          <w:szCs w:val="24"/>
        </w:rPr>
        <w:t>Applications,  Dept.</w:t>
      </w:r>
      <w:proofErr w:type="gramEnd"/>
      <w:r w:rsidRPr="00E02A8D">
        <w:rPr>
          <w:sz w:val="24"/>
          <w:szCs w:val="24"/>
        </w:rPr>
        <w:t xml:space="preserve"> of Mathematics, IISc, September, 8 - 11, 2014 </w:t>
      </w:r>
    </w:p>
    <w:p w14:paraId="61059186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color w:val="333333"/>
          <w:sz w:val="24"/>
          <w:szCs w:val="24"/>
          <w:shd w:val="clear" w:color="auto" w:fill="FFFFFF"/>
        </w:rPr>
        <w:t xml:space="preserve">Rare event simulation of heavy tailed random walks - A new approach. </w:t>
      </w:r>
      <w:r w:rsidRPr="00E02A8D">
        <w:rPr>
          <w:sz w:val="24"/>
          <w:szCs w:val="24"/>
        </w:rPr>
        <w:t>Stochastic Networks Conference at CWI Amsterdam, June 23-27, 2014</w:t>
      </w:r>
    </w:p>
    <w:p w14:paraId="2DACBA2B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color w:val="333333"/>
          <w:sz w:val="24"/>
          <w:szCs w:val="24"/>
          <w:shd w:val="clear" w:color="auto" w:fill="FFFFFF"/>
        </w:rPr>
        <w:t>Rare event simulation of heavy tailed random walks - A new approach.</w:t>
      </w:r>
      <w:r w:rsidRPr="00E02A8D">
        <w:rPr>
          <w:sz w:val="24"/>
          <w:szCs w:val="24"/>
        </w:rPr>
        <w:t xml:space="preserve"> IIT Guwahati Mathematics Seminar Series. March 25, 2014 </w:t>
      </w:r>
    </w:p>
    <w:p w14:paraId="566ED119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  <w:lang w:val="en-IN" w:eastAsia="en-IN"/>
        </w:rPr>
        <w:t>Concert Queue Arrivals Game: An Overview.</w:t>
      </w:r>
      <w:r w:rsidRPr="00E02A8D">
        <w:rPr>
          <w:sz w:val="24"/>
          <w:szCs w:val="24"/>
        </w:rPr>
        <w:t xml:space="preserve"> Seminar at Department of Applied Mathematics, Ecole Polytechnique, </w:t>
      </w:r>
      <w:proofErr w:type="spellStart"/>
      <w:r w:rsidRPr="00E02A8D">
        <w:rPr>
          <w:sz w:val="24"/>
          <w:szCs w:val="24"/>
        </w:rPr>
        <w:t>Palaiseau</w:t>
      </w:r>
      <w:proofErr w:type="spellEnd"/>
      <w:r w:rsidRPr="00E02A8D">
        <w:rPr>
          <w:sz w:val="24"/>
          <w:szCs w:val="24"/>
        </w:rPr>
        <w:t xml:space="preserve"> Cedex, France, November 14, 2013</w:t>
      </w:r>
    </w:p>
    <w:p w14:paraId="74587EE0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On </w:t>
      </w:r>
      <w:r w:rsidRPr="00E02A8D">
        <w:rPr>
          <w:sz w:val="24"/>
          <w:szCs w:val="24"/>
          <w:lang w:val="en-IN" w:eastAsia="en-IN"/>
        </w:rPr>
        <w:t>Concert Queue Arrivals Game: An Overview.</w:t>
      </w:r>
      <w:r w:rsidRPr="00E02A8D">
        <w:rPr>
          <w:sz w:val="24"/>
          <w:szCs w:val="24"/>
        </w:rPr>
        <w:t xml:space="preserve"> Seminar at Mathematics Department, IISc Bangalore, December 18, 2013 </w:t>
      </w:r>
    </w:p>
    <w:p w14:paraId="02084C91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State Independent Important Sampling for Regularly Varying Distributions. INFORMS Annual Meet. October 2013</w:t>
      </w:r>
    </w:p>
    <w:p w14:paraId="136E0D74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Asymptotic Comparison of Popular Approaches to Price Bermudan Options. INFORMS Annual Meet. October 2013 </w:t>
      </w:r>
    </w:p>
    <w:p w14:paraId="0006C628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rStyle w:val="usercontent"/>
          <w:sz w:val="24"/>
          <w:szCs w:val="24"/>
        </w:rPr>
        <w:t xml:space="preserve">Rare Event Simulation of Heavy Tailed Random Walks. </w:t>
      </w:r>
      <w:r w:rsidRPr="00E02A8D">
        <w:rPr>
          <w:sz w:val="24"/>
          <w:szCs w:val="24"/>
        </w:rPr>
        <w:t xml:space="preserve">Colloquium at University of Southern California EE Dept. Oct. 2013 </w:t>
      </w:r>
    </w:p>
    <w:p w14:paraId="1EEC9AB0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The Concert Queueing Problem: Processor Sharing Regime. ISI Delhi, International Symposium on Applied Optimization and Game-Theoretic Models January 9-11, 2013 </w:t>
      </w:r>
    </w:p>
    <w:p w14:paraId="75F72794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The Concert/Cafeteria Queueing Game. ICERM, Brown University, November 21, 2012.  </w:t>
      </w:r>
    </w:p>
    <w:p w14:paraId="25B657D9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The Concert/Cafeteria Queueing Game. Operations Management Seminar at Sloan School, MIT, November 5, 2012 </w:t>
      </w:r>
    </w:p>
    <w:p w14:paraId="5F54D5B4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Monte Carlo Methods in Finance. ASET Colloquium, TIFR, September 21, 2012</w:t>
      </w:r>
    </w:p>
    <w:p w14:paraId="54974B3B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Computational finance. TCS Innovations Research Lab, Hyderabad, March 20, 2012: Conducted a short course </w:t>
      </w:r>
    </w:p>
    <w:p w14:paraId="4B2E0567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  <w:r w:rsidRPr="00E02A8D">
        <w:rPr>
          <w:color w:val="000000" w:themeColor="text1"/>
          <w:sz w:val="24"/>
          <w:szCs w:val="24"/>
        </w:rPr>
        <w:t>Monte Carlo Simulation and Modelling. National Workshop and Training Programme on Differential Equations and Mathematical Modelling at Lady Shri Ram College, Delhi.  Feb. 9, 2012. Plenary speaker</w:t>
      </w:r>
    </w:p>
    <w:p w14:paraId="3F921AA2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Efficient Estimation of Density and Probability of Large Deviations of Sum of IID Random Variables INFORMS Winter Simulation Conference, Phoenix, Arizona, December 2011 </w:t>
      </w:r>
    </w:p>
    <w:p w14:paraId="63148700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Ordinal optimization: A nonparametric framework INFORMS Winter Simulation Conference, Phoenix, Arizona, December 2011</w:t>
      </w:r>
    </w:p>
    <w:p w14:paraId="258BF626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Monte Carlo Methods in Finance, TACTICS Symposium 2011 (Hosted by Tata Consulting Services Research) December 2011</w:t>
      </w:r>
    </w:p>
    <w:p w14:paraId="056EDFE8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The Concert Queuing Game with a Finite Homogeneous Population. University of Amsterdam, November 3, 2011</w:t>
      </w:r>
    </w:p>
    <w:p w14:paraId="0990816E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rStyle w:val="st"/>
          <w:color w:val="222222"/>
          <w:sz w:val="24"/>
          <w:szCs w:val="24"/>
        </w:rPr>
        <w:t>The Concert/Cafeteria Queuing Game with a Fluid/Finite Population.</w:t>
      </w:r>
      <w:r w:rsidRPr="00E02A8D">
        <w:rPr>
          <w:sz w:val="24"/>
          <w:szCs w:val="24"/>
        </w:rPr>
        <w:t xml:space="preserve"> University of Twente, November 7, 2011 </w:t>
      </w:r>
    </w:p>
    <w:p w14:paraId="07C20AA4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Multidimensional Fourier Inversion using Importance Sampling in Rare Event Simulation and Finance. The Applied Probability Society Conference, July 2012, Stockholm </w:t>
      </w:r>
    </w:p>
    <w:p w14:paraId="3A1EF977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The concert queuing game: Stochastic system with homogeneous users. The Applied Probability Society Conference, July 2012, Stockholm</w:t>
      </w:r>
    </w:p>
    <w:p w14:paraId="5155136F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The concert queueing game: To wait or to be late University of Bristol, May 20, 2011</w:t>
      </w:r>
    </w:p>
    <w:p w14:paraId="47D774EC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  <w:lang w:val="en-IN"/>
        </w:rPr>
      </w:pPr>
      <w:r w:rsidRPr="00E02A8D">
        <w:rPr>
          <w:sz w:val="24"/>
          <w:szCs w:val="24"/>
        </w:rPr>
        <w:t xml:space="preserve">Newton Institute, Cambridge, UK. June 16, 2010. Presented: </w:t>
      </w:r>
      <w:r w:rsidRPr="00E02A8D">
        <w:rPr>
          <w:bCs/>
          <w:sz w:val="24"/>
          <w:szCs w:val="24"/>
        </w:rPr>
        <w:t>The concert queueing game: to wait or to be late</w:t>
      </w:r>
    </w:p>
    <w:p w14:paraId="2FAD5548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rStyle w:val="Hyperlink"/>
          <w:color w:val="auto"/>
          <w:sz w:val="24"/>
          <w:szCs w:val="24"/>
          <w:u w:val="none"/>
          <w:lang w:val="en-IN"/>
        </w:rPr>
      </w:pPr>
      <w:r w:rsidRPr="00E02A8D">
        <w:rPr>
          <w:bCs/>
          <w:sz w:val="24"/>
          <w:szCs w:val="24"/>
        </w:rPr>
        <w:t xml:space="preserve">Maxwell Institute for Mathematical Sciences, Heriot Watt University, Edinburgh, September 29, 2010. </w:t>
      </w:r>
      <w:r w:rsidRPr="00E02A8D">
        <w:rPr>
          <w:sz w:val="24"/>
          <w:szCs w:val="24"/>
        </w:rPr>
        <w:t>Presented:</w:t>
      </w:r>
      <w:r w:rsidRPr="00E02A8D">
        <w:rPr>
          <w:bCs/>
          <w:sz w:val="24"/>
          <w:szCs w:val="24"/>
        </w:rPr>
        <w:t xml:space="preserve"> </w:t>
      </w:r>
      <w:hyperlink r:id="rId38" w:anchor="sj101" w:history="1">
        <w:r w:rsidRPr="00E02A8D">
          <w:rPr>
            <w:rStyle w:val="Hyperlink"/>
            <w:sz w:val="24"/>
            <w:szCs w:val="24"/>
            <w:u w:val="none"/>
          </w:rPr>
          <w:t xml:space="preserve">Estimating Mean of Non-Linear Function of a Conditional Expectation with Applications to Portfolio Risk Measurement </w:t>
        </w:r>
      </w:hyperlink>
    </w:p>
    <w:p w14:paraId="27AD72F0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  <w:lang w:val="en-IN"/>
        </w:rPr>
      </w:pPr>
      <w:r w:rsidRPr="00E02A8D">
        <w:rPr>
          <w:bCs/>
          <w:sz w:val="24"/>
          <w:szCs w:val="24"/>
        </w:rPr>
        <w:t xml:space="preserve">Maxwell Institute for Mathematical Sciences, Heriot Watt University, Edinburgh, September 29, 2010. </w:t>
      </w:r>
      <w:r w:rsidRPr="00E02A8D">
        <w:rPr>
          <w:sz w:val="24"/>
          <w:szCs w:val="24"/>
        </w:rPr>
        <w:t>Presented:</w:t>
      </w:r>
      <w:r w:rsidRPr="00E02A8D">
        <w:rPr>
          <w:bCs/>
          <w:sz w:val="24"/>
          <w:szCs w:val="24"/>
        </w:rPr>
        <w:t xml:space="preserve"> </w:t>
      </w:r>
      <w:hyperlink r:id="rId39" w:anchor="sj101" w:history="1">
        <w:r w:rsidRPr="00E02A8D">
          <w:rPr>
            <w:rStyle w:val="Hyperlink"/>
            <w:sz w:val="24"/>
            <w:szCs w:val="24"/>
            <w:u w:val="none"/>
          </w:rPr>
          <w:t xml:space="preserve">Concert Queuing Game: To Wait or </w:t>
        </w:r>
        <w:proofErr w:type="gramStart"/>
        <w:r w:rsidRPr="00E02A8D">
          <w:rPr>
            <w:rStyle w:val="Hyperlink"/>
            <w:sz w:val="24"/>
            <w:szCs w:val="24"/>
            <w:u w:val="none"/>
          </w:rPr>
          <w:t>To</w:t>
        </w:r>
        <w:proofErr w:type="gramEnd"/>
        <w:r w:rsidRPr="00E02A8D">
          <w:rPr>
            <w:rStyle w:val="Hyperlink"/>
            <w:sz w:val="24"/>
            <w:szCs w:val="24"/>
            <w:u w:val="none"/>
          </w:rPr>
          <w:t xml:space="preserve"> be Late </w:t>
        </w:r>
      </w:hyperlink>
    </w:p>
    <w:p w14:paraId="441F3B7A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bCs/>
          <w:sz w:val="24"/>
          <w:szCs w:val="24"/>
        </w:rPr>
        <w:t xml:space="preserve">INFORMS Annual Meeting 2010. Texas Austin. </w:t>
      </w:r>
      <w:r w:rsidRPr="00E02A8D">
        <w:rPr>
          <w:sz w:val="24"/>
          <w:szCs w:val="24"/>
        </w:rPr>
        <w:t>Presented:</w:t>
      </w:r>
      <w:r w:rsidRPr="00E02A8D">
        <w:rPr>
          <w:bCs/>
          <w:sz w:val="24"/>
          <w:szCs w:val="24"/>
        </w:rPr>
        <w:t xml:space="preserve"> Entropy Approach for Incorporating Fat-tailed Constraints in Financial Models</w:t>
      </w:r>
    </w:p>
    <w:p w14:paraId="7D398C6F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bCs/>
          <w:sz w:val="24"/>
          <w:szCs w:val="24"/>
        </w:rPr>
        <w:t xml:space="preserve">INFORMS Annual Meeting 2010. Texas Austin. </w:t>
      </w:r>
      <w:r w:rsidRPr="00E02A8D">
        <w:rPr>
          <w:sz w:val="24"/>
          <w:szCs w:val="24"/>
        </w:rPr>
        <w:t>Presented:</w:t>
      </w:r>
      <w:r w:rsidRPr="00E02A8D">
        <w:rPr>
          <w:bCs/>
          <w:sz w:val="24"/>
          <w:szCs w:val="24"/>
        </w:rPr>
        <w:t xml:space="preserve"> The Concert Queuing Arrivals Game: Finite Customer Analysis</w:t>
      </w:r>
    </w:p>
    <w:p w14:paraId="23CD8BB7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Stanford University, Operations Research Seminar, November 15, 2010: Presented: The Concert Queuing Game</w:t>
      </w:r>
    </w:p>
    <w:p w14:paraId="1F75BC08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IIT Bombay, IEOR Dept., November 4, 2010. Presented: </w:t>
      </w:r>
      <w:r w:rsidRPr="00E02A8D">
        <w:rPr>
          <w:rStyle w:val="Strong"/>
          <w:b w:val="0"/>
          <w:color w:val="222222"/>
          <w:sz w:val="24"/>
          <w:szCs w:val="24"/>
        </w:rPr>
        <w:t xml:space="preserve">The Concert Queuing Game: To Wait or </w:t>
      </w:r>
      <w:proofErr w:type="gramStart"/>
      <w:r w:rsidRPr="00E02A8D">
        <w:rPr>
          <w:rStyle w:val="Strong"/>
          <w:b w:val="0"/>
          <w:color w:val="222222"/>
          <w:sz w:val="24"/>
          <w:szCs w:val="24"/>
        </w:rPr>
        <w:t>To</w:t>
      </w:r>
      <w:proofErr w:type="gramEnd"/>
      <w:r w:rsidRPr="00E02A8D">
        <w:rPr>
          <w:rStyle w:val="Strong"/>
          <w:b w:val="0"/>
          <w:color w:val="222222"/>
          <w:sz w:val="24"/>
          <w:szCs w:val="24"/>
        </w:rPr>
        <w:t xml:space="preserve"> be Late</w:t>
      </w:r>
    </w:p>
    <w:p w14:paraId="02BB3C80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INFORMS Winter Simulation Conference, Baltimore, Maryland, December 2010.</w:t>
      </w:r>
      <w:r w:rsidRPr="00E02A8D">
        <w:rPr>
          <w:rStyle w:val="Strong"/>
          <w:bCs w:val="0"/>
          <w:sz w:val="24"/>
          <w:szCs w:val="24"/>
        </w:rPr>
        <w:t xml:space="preserve"> </w:t>
      </w:r>
      <w:r w:rsidRPr="00E02A8D">
        <w:rPr>
          <w:rStyle w:val="Strong"/>
          <w:b w:val="0"/>
          <w:bCs w:val="0"/>
          <w:sz w:val="24"/>
          <w:szCs w:val="24"/>
        </w:rPr>
        <w:t xml:space="preserve"> Conducted a tutorial on: Monte Carlo Methods in Finance: An Introductory Tutorial</w:t>
      </w:r>
    </w:p>
    <w:p w14:paraId="640CB9D0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b/>
          <w:sz w:val="24"/>
          <w:szCs w:val="24"/>
        </w:rPr>
      </w:pPr>
      <w:r w:rsidRPr="00E02A8D">
        <w:rPr>
          <w:sz w:val="24"/>
          <w:szCs w:val="24"/>
        </w:rPr>
        <w:t>INFORMS Winter Simulation Conference, Baltimore, Maryland, December 2010. Presented: Multidimensional Fourier Inversion using Importance Sampling with Application to Option Pricing</w:t>
      </w:r>
    </w:p>
    <w:p w14:paraId="57414D0F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December 19th-22nd, 2010 at Quantitative Finance Workshop at ITM Institute of Financial Markets, Mumbai, INDIA. Presented: Introduction to Financial Mathematics</w:t>
      </w:r>
    </w:p>
    <w:p w14:paraId="7F3629E3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Workshop on Financial Mathematics at Dept. of Mathematics, Indian Institute of Science, Bangalore, May 10 -15, 2009. Presented: Computational issues in pricing multi-dimension American and European Options </w:t>
      </w:r>
    </w:p>
    <w:p w14:paraId="5BF1E9D1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Mumbai-Pune Soft Matter meeting, TIFR. June 6, 2009. Presented: Rare Event Analysis and Simulation. </w:t>
      </w:r>
    </w:p>
    <w:p w14:paraId="6AA3D69B" w14:textId="77777777" w:rsidR="00E02A8D" w:rsidRPr="00E02A8D" w:rsidRDefault="00E02A8D" w:rsidP="00E02A8D">
      <w:pPr>
        <w:pStyle w:val="ListParagraph"/>
        <w:numPr>
          <w:ilvl w:val="0"/>
          <w:numId w:val="75"/>
        </w:numPr>
        <w:autoSpaceDE w:val="0"/>
        <w:autoSpaceDN w:val="0"/>
        <w:adjustRightInd w:val="0"/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Applied Probability Conference at Cornell University, July, 2009. Presented:</w:t>
      </w:r>
    </w:p>
    <w:p w14:paraId="2A6CF6CA" w14:textId="77777777" w:rsidR="00E02A8D" w:rsidRPr="00E02A8D" w:rsidRDefault="00E02A8D" w:rsidP="00E02A8D">
      <w:pPr>
        <w:pStyle w:val="NormalWeb"/>
        <w:numPr>
          <w:ilvl w:val="1"/>
          <w:numId w:val="75"/>
        </w:numPr>
        <w:spacing w:after="120" w:afterAutospacing="0"/>
        <w:contextualSpacing/>
        <w:outlineLvl w:val="0"/>
      </w:pPr>
      <w:r w:rsidRPr="00E02A8D">
        <w:t>The Concert Queueing Problem: A Game of Arrivals</w:t>
      </w:r>
    </w:p>
    <w:p w14:paraId="31446E3D" w14:textId="77777777" w:rsidR="00E02A8D" w:rsidRPr="00E02A8D" w:rsidRDefault="00E02A8D" w:rsidP="00E02A8D">
      <w:pPr>
        <w:pStyle w:val="NormalWeb"/>
        <w:numPr>
          <w:ilvl w:val="1"/>
          <w:numId w:val="75"/>
        </w:numPr>
        <w:spacing w:after="120" w:afterAutospacing="0"/>
        <w:contextualSpacing/>
        <w:outlineLvl w:val="0"/>
      </w:pPr>
      <w:r w:rsidRPr="00E02A8D">
        <w:t>Incorporating views in Mathematical Models using Entropy Approach</w:t>
      </w:r>
    </w:p>
    <w:p w14:paraId="2945DF3F" w14:textId="77777777" w:rsidR="00E02A8D" w:rsidRPr="00E02A8D" w:rsidRDefault="00E02A8D" w:rsidP="00E02A8D">
      <w:pPr>
        <w:pStyle w:val="NormalWeb"/>
        <w:numPr>
          <w:ilvl w:val="1"/>
          <w:numId w:val="75"/>
        </w:numPr>
        <w:spacing w:after="120" w:afterAutospacing="0"/>
        <w:contextualSpacing/>
        <w:outlineLvl w:val="0"/>
      </w:pPr>
      <w:r w:rsidRPr="00E02A8D">
        <w:t>Simulation Estimation of the Mean of a Non-linear Function of a Conditional Expectation</w:t>
      </w:r>
    </w:p>
    <w:p w14:paraId="7892397E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Conference on Probability and Stochastic Process at ISI Delhi, Nov. 26-28. Presented: The Concert Queueing Problem: A Game of Arrivals</w:t>
      </w:r>
    </w:p>
    <w:p w14:paraId="1CB48D2A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CAFRAL-IFMR-IISc-CMI conference on Application of Advanced Computational and Mathematical Methods in Finance held on September 26-27 at Parvathy Hall, IFMR Campus, Chennai. Presented:  Advances in Risk Measurement Techniques</w:t>
      </w:r>
    </w:p>
    <w:p w14:paraId="5598376F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International Conference on Methods and Models in Computer Science held in Jawaharlal Nehru University on Dec. 14, 2009. Presented: Portfolio Risk Measurement</w:t>
      </w:r>
    </w:p>
    <w:p w14:paraId="4B93797C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Winter Simulation Conference at Miami, December, 2008. Presented:</w:t>
      </w:r>
    </w:p>
    <w:p w14:paraId="73A873EB" w14:textId="77777777" w:rsidR="00E02A8D" w:rsidRPr="00E02A8D" w:rsidRDefault="00E02A8D" w:rsidP="00E02A8D">
      <w:pPr>
        <w:pStyle w:val="ListParagraph"/>
        <w:numPr>
          <w:ilvl w:val="1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Optimizing Portfolio Tail Measures: </w:t>
      </w:r>
      <w:proofErr w:type="spellStart"/>
      <w:r w:rsidRPr="00E02A8D">
        <w:rPr>
          <w:sz w:val="24"/>
          <w:szCs w:val="24"/>
        </w:rPr>
        <w:t>Asymptotics</w:t>
      </w:r>
      <w:proofErr w:type="spellEnd"/>
      <w:r w:rsidRPr="00E02A8D">
        <w:rPr>
          <w:sz w:val="24"/>
          <w:szCs w:val="24"/>
        </w:rPr>
        <w:t xml:space="preserve"> and Efficient Simulation Optimization</w:t>
      </w:r>
    </w:p>
    <w:p w14:paraId="2073F177" w14:textId="77777777" w:rsidR="00E02A8D" w:rsidRPr="00E02A8D" w:rsidRDefault="00E02A8D" w:rsidP="00E02A8D">
      <w:pPr>
        <w:pStyle w:val="ListParagraph"/>
        <w:numPr>
          <w:ilvl w:val="1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A Large Deviations View of Asymptotic Efficiency for Simulation Estimators</w:t>
      </w:r>
    </w:p>
    <w:p w14:paraId="1B0315B5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 xml:space="preserve">Conference on ‘Efficient Monte Carlo: From Variance Reduction to Combinatorial Optimization’ held at </w:t>
      </w:r>
      <w:proofErr w:type="spellStart"/>
      <w:r w:rsidRPr="00E02A8D">
        <w:rPr>
          <w:sz w:val="24"/>
          <w:szCs w:val="24"/>
        </w:rPr>
        <w:t>Sandbjerg</w:t>
      </w:r>
      <w:proofErr w:type="spellEnd"/>
      <w:r w:rsidRPr="00E02A8D">
        <w:rPr>
          <w:sz w:val="24"/>
          <w:szCs w:val="24"/>
        </w:rPr>
        <w:t xml:space="preserve"> Estate, </w:t>
      </w:r>
      <w:proofErr w:type="spellStart"/>
      <w:r w:rsidRPr="00E02A8D">
        <w:rPr>
          <w:sz w:val="24"/>
          <w:szCs w:val="24"/>
        </w:rPr>
        <w:t>Sønderborg</w:t>
      </w:r>
      <w:proofErr w:type="spellEnd"/>
      <w:r w:rsidRPr="00E02A8D">
        <w:rPr>
          <w:sz w:val="24"/>
          <w:szCs w:val="24"/>
        </w:rPr>
        <w:t>, Denmark 14-18 July 2008. Presented: Nested Simulation in Risk Management</w:t>
      </w:r>
    </w:p>
    <w:p w14:paraId="6064926D" w14:textId="77777777" w:rsidR="00E02A8D" w:rsidRPr="00E02A8D" w:rsidRDefault="00E02A8D" w:rsidP="00E02A8D">
      <w:pPr>
        <w:contextualSpacing/>
        <w:rPr>
          <w:lang w:val="en-US" w:eastAsia="en-US"/>
        </w:rPr>
      </w:pPr>
    </w:p>
    <w:p w14:paraId="0D5238FE" w14:textId="77777777" w:rsidR="00E02A8D" w:rsidRPr="00E02A8D" w:rsidRDefault="00E02A8D" w:rsidP="00E02A8D">
      <w:pPr>
        <w:pStyle w:val="ListParagraph"/>
        <w:numPr>
          <w:ilvl w:val="0"/>
          <w:numId w:val="75"/>
        </w:numPr>
        <w:contextualSpacing/>
        <w:rPr>
          <w:sz w:val="24"/>
          <w:szCs w:val="24"/>
        </w:rPr>
      </w:pPr>
      <w:r w:rsidRPr="00E02A8D">
        <w:rPr>
          <w:sz w:val="24"/>
          <w:szCs w:val="24"/>
        </w:rPr>
        <w:t>Colloquium, IIM Bangalore on November 14, 2008. Presented: Extremal Dependence in Portfolio Credit Risk Modeling</w:t>
      </w:r>
    </w:p>
    <w:p w14:paraId="26611023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 xml:space="preserve">International Conference on Modeling, Computation and Optimization, Indian Statistical Institute, New Delhi, January 09-10, 2008. Presented: Nested Simulation in Portfolio Risk Measurement. </w:t>
      </w:r>
    </w:p>
    <w:p w14:paraId="74B4DA77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International Workshop on Rare Event Simulation, The University of Nice, Azura Coast, France, April 30-May 04, 2007. Presented: Simultaneous Estimation of Many Rare Events</w:t>
      </w:r>
    </w:p>
    <w:p w14:paraId="592DF992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Workshop on Rare Events in Communication Networks, Heriot Watt University, Edinburgh, UK July 02-07. 2007. Presented: Estimating Rare Events Involving Heavy Tailed Random Variables with Asymptotically Zero Relative Error</w:t>
      </w:r>
    </w:p>
    <w:p w14:paraId="53CC36EC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INFORMS Applied Probability Conference, EURANDOM, The Netherlands, July 09-11, 2007. Presented:</w:t>
      </w:r>
    </w:p>
    <w:p w14:paraId="5C63D041" w14:textId="77777777" w:rsidR="00E02A8D" w:rsidRPr="00E02A8D" w:rsidRDefault="00E02A8D" w:rsidP="00E02A8D">
      <w:pPr>
        <w:pStyle w:val="NormalWeb"/>
        <w:numPr>
          <w:ilvl w:val="1"/>
          <w:numId w:val="75"/>
        </w:numPr>
        <w:spacing w:after="120" w:afterAutospacing="0"/>
        <w:contextualSpacing/>
        <w:outlineLvl w:val="0"/>
      </w:pPr>
      <w:r w:rsidRPr="00E02A8D">
        <w:t>Uniformly Efficient Importance Sampling for the Tail Distribution of Sums of Random Variables</w:t>
      </w:r>
    </w:p>
    <w:p w14:paraId="7C392341" w14:textId="77777777" w:rsidR="00E02A8D" w:rsidRPr="00E02A8D" w:rsidRDefault="00E02A8D" w:rsidP="00E02A8D">
      <w:pPr>
        <w:pStyle w:val="NormalWeb"/>
        <w:numPr>
          <w:ilvl w:val="1"/>
          <w:numId w:val="75"/>
        </w:numPr>
        <w:spacing w:after="120" w:afterAutospacing="0"/>
        <w:contextualSpacing/>
        <w:outlineLvl w:val="0"/>
      </w:pPr>
      <w:r w:rsidRPr="00E02A8D">
        <w:t>Minimizing Tail Probabilities: Asymptotic Analysis and Efficient Simulation optimization</w:t>
      </w:r>
    </w:p>
    <w:p w14:paraId="370A660E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International Conference on Stochastic Processes and Applications, Indian Institute of Science, Bangalore, July 16-21, 2007. Presented: Simultaneous Estimation of Many Rare Events</w:t>
      </w:r>
    </w:p>
    <w:p w14:paraId="24FA0114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Conducted a short course on Computational Finance for the industry participants at the Indian School of Business, July 2006</w:t>
      </w:r>
    </w:p>
    <w:p w14:paraId="26081583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Winter Simulation Conference at Monterey, California, December 3-6, 2006. Presented: Efficient Simulation Techniques for Portfolio of CDOs.</w:t>
      </w:r>
    </w:p>
    <w:p w14:paraId="1F2E13BD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Gave a tutorial at the Tenth Annual Society for Operations Management Conference held at IIM Ahmadabad, December 21-23, 2006. Presented: Introduction to Monte Carlo methods</w:t>
      </w:r>
    </w:p>
    <w:p w14:paraId="45B808A2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 xml:space="preserve">Delivered the First </w:t>
      </w:r>
      <w:proofErr w:type="spellStart"/>
      <w:r w:rsidRPr="00E02A8D">
        <w:t>Perwez</w:t>
      </w:r>
      <w:proofErr w:type="spellEnd"/>
      <w:r w:rsidRPr="00E02A8D">
        <w:t xml:space="preserve"> Shahabuddin Memorial Lecture held at IIT Delhi, February 27, 2006. Presented: Rare Event Simulation</w:t>
      </w:r>
    </w:p>
    <w:p w14:paraId="403019ED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Gave series of lectures on Monte Carlo Methods in a Summer School on Mathematical Finance held at IGIDR, Mumbai. April 2005</w:t>
      </w:r>
    </w:p>
    <w:p w14:paraId="105F623B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 xml:space="preserve">Winter Simulation Conference at Orlando, Florida, December 7-9, 2005. Presented: </w:t>
      </w:r>
      <w:r w:rsidRPr="00E02A8D">
        <w:rPr>
          <w:color w:val="000000"/>
        </w:rPr>
        <w:t>Function-Approximation-based Control Variates for Pricing American Options</w:t>
      </w:r>
    </w:p>
    <w:p w14:paraId="36482FB3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rPr>
          <w:color w:val="000000"/>
        </w:rPr>
        <w:t xml:space="preserve">Summer Research Conference at the Indian School of Business, Hyderabad, August 7-9, 2005. </w:t>
      </w:r>
      <w:r w:rsidRPr="00E02A8D">
        <w:t>Presented:</w:t>
      </w:r>
      <w:r w:rsidRPr="00E02A8D">
        <w:rPr>
          <w:color w:val="000000"/>
        </w:rPr>
        <w:t xml:space="preserve"> Portfolio Credit Risk under Extremal Dependence</w:t>
      </w:r>
    </w:p>
    <w:p w14:paraId="0A5ABDB2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Symposium on Current Topics in Operations Research, November 12, 2005. Organized by IEOR Department in IIT Bombay. Presented: Monte Carlo Methods in Finance</w:t>
      </w:r>
    </w:p>
    <w:p w14:paraId="562C1D12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Winter Simulation Conference at Washington D. C.  December 4-6, 2004. Presented:</w:t>
      </w:r>
    </w:p>
    <w:p w14:paraId="75641959" w14:textId="77777777" w:rsidR="00E02A8D" w:rsidRPr="00E02A8D" w:rsidRDefault="00E02A8D" w:rsidP="00E02A8D">
      <w:pPr>
        <w:pStyle w:val="ListParagraph"/>
        <w:numPr>
          <w:ilvl w:val="1"/>
          <w:numId w:val="75"/>
        </w:numPr>
        <w:spacing w:after="120"/>
        <w:contextualSpacing/>
        <w:outlineLvl w:val="0"/>
        <w:rPr>
          <w:sz w:val="24"/>
          <w:szCs w:val="24"/>
        </w:rPr>
      </w:pPr>
      <w:r w:rsidRPr="00E02A8D">
        <w:rPr>
          <w:color w:val="000000"/>
          <w:sz w:val="24"/>
          <w:szCs w:val="24"/>
        </w:rPr>
        <w:t>Function-Approximation-based Importance Sampling for Pricing American Options</w:t>
      </w:r>
    </w:p>
    <w:p w14:paraId="1C2D550F" w14:textId="77777777" w:rsidR="00E02A8D" w:rsidRPr="00E02A8D" w:rsidRDefault="00E02A8D" w:rsidP="00E02A8D">
      <w:pPr>
        <w:pStyle w:val="ListParagraph"/>
        <w:numPr>
          <w:ilvl w:val="1"/>
          <w:numId w:val="75"/>
        </w:numPr>
        <w:spacing w:after="120"/>
        <w:contextualSpacing/>
        <w:outlineLvl w:val="0"/>
        <w:rPr>
          <w:sz w:val="24"/>
          <w:szCs w:val="24"/>
        </w:rPr>
      </w:pPr>
      <w:r w:rsidRPr="00E02A8D">
        <w:rPr>
          <w:sz w:val="24"/>
          <w:szCs w:val="24"/>
        </w:rPr>
        <w:t>A Large Deviations Perspective on Ordinal Optimization</w:t>
      </w:r>
    </w:p>
    <w:p w14:paraId="1224DF51" w14:textId="77777777" w:rsidR="00E02A8D" w:rsidRPr="00E02A8D" w:rsidRDefault="00E02A8D" w:rsidP="00E02A8D">
      <w:pPr>
        <w:pStyle w:val="ListParagraph"/>
        <w:numPr>
          <w:ilvl w:val="0"/>
          <w:numId w:val="75"/>
        </w:numPr>
        <w:spacing w:after="120"/>
        <w:contextualSpacing/>
        <w:outlineLvl w:val="0"/>
        <w:rPr>
          <w:sz w:val="24"/>
          <w:szCs w:val="24"/>
        </w:rPr>
      </w:pPr>
      <w:r w:rsidRPr="00E02A8D">
        <w:rPr>
          <w:sz w:val="24"/>
          <w:szCs w:val="24"/>
        </w:rPr>
        <w:t>Workshop on Monte Carlo Methods, Coorg, Nov. 28-Dec. 3, 2004. Presented a series of lectures on Importance Sampling</w:t>
      </w:r>
    </w:p>
    <w:p w14:paraId="2B97E91D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Society of Mathematical Sciences Annual Meeting 2004. Held in October 11, 2004 in Delhi University. Presented: Monte Carlo Methods in Finance</w:t>
      </w:r>
    </w:p>
    <w:p w14:paraId="7DD6CA55" w14:textId="77777777" w:rsidR="00E02A8D" w:rsidRPr="00E02A8D" w:rsidRDefault="00E02A8D" w:rsidP="00E02A8D">
      <w:pPr>
        <w:pStyle w:val="NormalWeb"/>
        <w:numPr>
          <w:ilvl w:val="0"/>
          <w:numId w:val="75"/>
        </w:numPr>
        <w:spacing w:after="120" w:afterAutospacing="0"/>
        <w:contextualSpacing/>
        <w:outlineLvl w:val="0"/>
      </w:pPr>
      <w:r w:rsidRPr="00E02A8D">
        <w:t>INFORMS (Institute for Operations Research and Management Sciences Annual meet 2003) at Atlanta October 19-22, 2003.  Presented:</w:t>
      </w:r>
    </w:p>
    <w:p w14:paraId="341D260D" w14:textId="77777777" w:rsidR="00E02A8D" w:rsidRPr="00E02A8D" w:rsidRDefault="00E02A8D" w:rsidP="00E02A8D">
      <w:pPr>
        <w:pStyle w:val="NormalWeb"/>
        <w:numPr>
          <w:ilvl w:val="1"/>
          <w:numId w:val="75"/>
        </w:numPr>
        <w:spacing w:after="120" w:afterAutospacing="0"/>
        <w:contextualSpacing/>
        <w:outlineLvl w:val="0"/>
      </w:pPr>
      <w:r w:rsidRPr="00E02A8D">
        <w:t>Adaptive Importance Sampling for Markov Chains using Stochastic Approximation</w:t>
      </w:r>
    </w:p>
    <w:p w14:paraId="5D498E46" w14:textId="77777777" w:rsidR="00E02A8D" w:rsidRPr="00E02A8D" w:rsidRDefault="00E02A8D" w:rsidP="00E02A8D">
      <w:pPr>
        <w:pStyle w:val="NormalWeb"/>
        <w:numPr>
          <w:ilvl w:val="1"/>
          <w:numId w:val="75"/>
        </w:numPr>
        <w:spacing w:after="120" w:afterAutospacing="0"/>
        <w:contextualSpacing/>
        <w:outlineLvl w:val="0"/>
      </w:pPr>
      <w:r w:rsidRPr="00E02A8D">
        <w:t>Optimizing QoS of Composite Web Services modeled as PERT Networks</w:t>
      </w:r>
    </w:p>
    <w:p w14:paraId="69E3ED31" w14:textId="77777777" w:rsidR="00E02A8D" w:rsidRPr="00E02A8D" w:rsidRDefault="00E02A8D" w:rsidP="00E02A8D">
      <w:pPr>
        <w:pStyle w:val="NormalWeb"/>
        <w:numPr>
          <w:ilvl w:val="0"/>
          <w:numId w:val="75"/>
        </w:numPr>
        <w:contextualSpacing/>
      </w:pPr>
      <w:r w:rsidRPr="00E02A8D">
        <w:t>Sixth International Conference of the Association of Asia Pacific Operations Research Society, December 2003 in Delhi. Presented:</w:t>
      </w:r>
    </w:p>
    <w:p w14:paraId="680F61DE" w14:textId="77777777" w:rsidR="00E02A8D" w:rsidRPr="00E02A8D" w:rsidRDefault="00E02A8D" w:rsidP="00E02A8D">
      <w:pPr>
        <w:pStyle w:val="NormalWeb"/>
        <w:numPr>
          <w:ilvl w:val="1"/>
          <w:numId w:val="75"/>
        </w:numPr>
        <w:contextualSpacing/>
      </w:pPr>
      <w:r w:rsidRPr="00E02A8D">
        <w:t>Selecting the best design amongst many alternatives via simulation using large deviations theory</w:t>
      </w:r>
    </w:p>
    <w:p w14:paraId="312A5F29" w14:textId="77777777" w:rsidR="00E02A8D" w:rsidRPr="00E02A8D" w:rsidRDefault="00E02A8D" w:rsidP="00E02A8D">
      <w:pPr>
        <w:pStyle w:val="NormalWeb"/>
        <w:numPr>
          <w:ilvl w:val="1"/>
          <w:numId w:val="75"/>
        </w:numPr>
        <w:contextualSpacing/>
      </w:pPr>
      <w:r w:rsidRPr="00E02A8D">
        <w:t>Adaptive Importance Sampling for Markov Chains</w:t>
      </w:r>
    </w:p>
    <w:p w14:paraId="419175BF" w14:textId="77777777" w:rsidR="00E02A8D" w:rsidRPr="00E02A8D" w:rsidRDefault="00E02A8D" w:rsidP="00E02A8D">
      <w:pPr>
        <w:pStyle w:val="NormalWeb"/>
        <w:numPr>
          <w:ilvl w:val="0"/>
          <w:numId w:val="75"/>
        </w:numPr>
        <w:contextualSpacing/>
      </w:pPr>
      <w:r w:rsidRPr="00E02A8D">
        <w:t>International Conference on Operations Research with Economic and Industrial Applications 2004. Presented: Computationally Efficient Winner Determination Techniques for Internet Multi-Unit Auctions.</w:t>
      </w:r>
    </w:p>
    <w:p w14:paraId="50A1AEB6" w14:textId="73AD20F3" w:rsidR="00E02A8D" w:rsidRPr="00E02A8D" w:rsidRDefault="00E02A8D" w:rsidP="00E02A8D">
      <w:pPr>
        <w:pStyle w:val="NormalWeb"/>
        <w:numPr>
          <w:ilvl w:val="0"/>
          <w:numId w:val="75"/>
        </w:numPr>
        <w:contextualSpacing/>
      </w:pPr>
      <w:r w:rsidRPr="00E02A8D">
        <w:t>Workshop on Applied Probability. Held on April 18, 2003 at TIFR. Presented: A large deviations perspective on ordinal optimization.</w:t>
      </w:r>
    </w:p>
    <w:p w14:paraId="3B0A0B60" w14:textId="77777777" w:rsidR="00360D48" w:rsidRPr="008A3538" w:rsidRDefault="00360D48" w:rsidP="00360D48">
      <w:pPr>
        <w:spacing w:line="360" w:lineRule="auto"/>
      </w:pPr>
    </w:p>
    <w:p w14:paraId="0B63436F" w14:textId="77777777" w:rsidR="00360D48" w:rsidRPr="008A3538" w:rsidRDefault="00360D48">
      <w:pPr>
        <w:rPr>
          <w:b/>
          <w:bCs/>
        </w:rPr>
      </w:pPr>
    </w:p>
    <w:sectPr w:rsidR="00360D48" w:rsidRPr="008A3538" w:rsidSect="0011255B">
      <w:pgSz w:w="11909" w:h="16834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70C0" w14:textId="77777777" w:rsidR="00A63852" w:rsidRDefault="00A63852" w:rsidP="00C255E4">
      <w:r>
        <w:separator/>
      </w:r>
    </w:p>
  </w:endnote>
  <w:endnote w:type="continuationSeparator" w:id="0">
    <w:p w14:paraId="7FDEC0F1" w14:textId="77777777" w:rsidR="00A63852" w:rsidRDefault="00A63852" w:rsidP="00C2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F4B4" w14:textId="77777777" w:rsidR="00A63852" w:rsidRDefault="00A63852" w:rsidP="00C255E4">
      <w:r>
        <w:separator/>
      </w:r>
    </w:p>
  </w:footnote>
  <w:footnote w:type="continuationSeparator" w:id="0">
    <w:p w14:paraId="6102B58C" w14:textId="77777777" w:rsidR="00A63852" w:rsidRDefault="00A63852" w:rsidP="00C25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939"/>
    <w:multiLevelType w:val="hybridMultilevel"/>
    <w:tmpl w:val="701E87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E23AC"/>
    <w:multiLevelType w:val="hybridMultilevel"/>
    <w:tmpl w:val="74D46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B519A"/>
    <w:multiLevelType w:val="hybridMultilevel"/>
    <w:tmpl w:val="AAC0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42EE"/>
    <w:multiLevelType w:val="hybridMultilevel"/>
    <w:tmpl w:val="D9D6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7893"/>
    <w:multiLevelType w:val="hybridMultilevel"/>
    <w:tmpl w:val="2A66E0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576E58"/>
    <w:multiLevelType w:val="hybridMultilevel"/>
    <w:tmpl w:val="DDBE8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01777"/>
    <w:multiLevelType w:val="hybridMultilevel"/>
    <w:tmpl w:val="D34463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33A34"/>
    <w:multiLevelType w:val="hybridMultilevel"/>
    <w:tmpl w:val="2D00B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E0347"/>
    <w:multiLevelType w:val="hybridMultilevel"/>
    <w:tmpl w:val="E2022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235FB"/>
    <w:multiLevelType w:val="hybridMultilevel"/>
    <w:tmpl w:val="241E1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81FA0"/>
    <w:multiLevelType w:val="hybridMultilevel"/>
    <w:tmpl w:val="D7EAE9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206325"/>
    <w:multiLevelType w:val="hybridMultilevel"/>
    <w:tmpl w:val="93DAB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F1EBE"/>
    <w:multiLevelType w:val="hybridMultilevel"/>
    <w:tmpl w:val="3CA4C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35D9F"/>
    <w:multiLevelType w:val="hybridMultilevel"/>
    <w:tmpl w:val="A19458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4D305D"/>
    <w:multiLevelType w:val="hybridMultilevel"/>
    <w:tmpl w:val="5EA0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57467"/>
    <w:multiLevelType w:val="hybridMultilevel"/>
    <w:tmpl w:val="C784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51025A"/>
    <w:multiLevelType w:val="hybridMultilevel"/>
    <w:tmpl w:val="CA804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726130"/>
    <w:multiLevelType w:val="hybridMultilevel"/>
    <w:tmpl w:val="D902BC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1E1383"/>
    <w:multiLevelType w:val="hybridMultilevel"/>
    <w:tmpl w:val="8AA43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FF12D8"/>
    <w:multiLevelType w:val="hybridMultilevel"/>
    <w:tmpl w:val="C7106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184CFF"/>
    <w:multiLevelType w:val="hybridMultilevel"/>
    <w:tmpl w:val="46D4C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87E56"/>
    <w:multiLevelType w:val="hybridMultilevel"/>
    <w:tmpl w:val="12D6F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66B10D0"/>
    <w:multiLevelType w:val="hybridMultilevel"/>
    <w:tmpl w:val="0EBA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302392"/>
    <w:multiLevelType w:val="hybridMultilevel"/>
    <w:tmpl w:val="860E4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E2ECA"/>
    <w:multiLevelType w:val="hybridMultilevel"/>
    <w:tmpl w:val="4BD22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7D7227"/>
    <w:multiLevelType w:val="hybridMultilevel"/>
    <w:tmpl w:val="A296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530D66"/>
    <w:multiLevelType w:val="hybridMultilevel"/>
    <w:tmpl w:val="56CA11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A84662"/>
    <w:multiLevelType w:val="hybridMultilevel"/>
    <w:tmpl w:val="F00807E2"/>
    <w:lvl w:ilvl="0" w:tplc="1EE47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9094149"/>
    <w:multiLevelType w:val="hybridMultilevel"/>
    <w:tmpl w:val="8FA4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8570CD"/>
    <w:multiLevelType w:val="hybridMultilevel"/>
    <w:tmpl w:val="55B8F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C153DAD"/>
    <w:multiLevelType w:val="hybridMultilevel"/>
    <w:tmpl w:val="AEC2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41B1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374810"/>
    <w:multiLevelType w:val="hybridMultilevel"/>
    <w:tmpl w:val="9C504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541B1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6C368A"/>
    <w:multiLevelType w:val="hybridMultilevel"/>
    <w:tmpl w:val="FB7C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E121B"/>
    <w:multiLevelType w:val="hybridMultilevel"/>
    <w:tmpl w:val="79F06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EBE364D"/>
    <w:multiLevelType w:val="hybridMultilevel"/>
    <w:tmpl w:val="75C472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0DD1B53"/>
    <w:multiLevelType w:val="hybridMultilevel"/>
    <w:tmpl w:val="75A843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64A3DFA"/>
    <w:multiLevelType w:val="hybridMultilevel"/>
    <w:tmpl w:val="A8846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E1593D"/>
    <w:multiLevelType w:val="hybridMultilevel"/>
    <w:tmpl w:val="C3A04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82322A0"/>
    <w:multiLevelType w:val="hybridMultilevel"/>
    <w:tmpl w:val="FB86ED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9784AAF"/>
    <w:multiLevelType w:val="hybridMultilevel"/>
    <w:tmpl w:val="58AEA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B9845CF"/>
    <w:multiLevelType w:val="hybridMultilevel"/>
    <w:tmpl w:val="BC2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9B2646"/>
    <w:multiLevelType w:val="hybridMultilevel"/>
    <w:tmpl w:val="1C263A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CBD3B32"/>
    <w:multiLevelType w:val="hybridMultilevel"/>
    <w:tmpl w:val="21484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D284873"/>
    <w:multiLevelType w:val="hybridMultilevel"/>
    <w:tmpl w:val="2AC4EA70"/>
    <w:lvl w:ilvl="0" w:tplc="9B6268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D586446"/>
    <w:multiLevelType w:val="hybridMultilevel"/>
    <w:tmpl w:val="1B166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696C11"/>
    <w:multiLevelType w:val="hybridMultilevel"/>
    <w:tmpl w:val="2B327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2A51A4"/>
    <w:multiLevelType w:val="hybridMultilevel"/>
    <w:tmpl w:val="C1C2E4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FC20BD2"/>
    <w:multiLevelType w:val="hybridMultilevel"/>
    <w:tmpl w:val="51187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04104B7"/>
    <w:multiLevelType w:val="hybridMultilevel"/>
    <w:tmpl w:val="00E82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1086160"/>
    <w:multiLevelType w:val="hybridMultilevel"/>
    <w:tmpl w:val="D2360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F0227C"/>
    <w:multiLevelType w:val="hybridMultilevel"/>
    <w:tmpl w:val="B5643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8574A4"/>
    <w:multiLevelType w:val="hybridMultilevel"/>
    <w:tmpl w:val="9DCAF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D90DE5"/>
    <w:multiLevelType w:val="hybridMultilevel"/>
    <w:tmpl w:val="B070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E41FFC"/>
    <w:multiLevelType w:val="hybridMultilevel"/>
    <w:tmpl w:val="7B669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7C02497"/>
    <w:multiLevelType w:val="hybridMultilevel"/>
    <w:tmpl w:val="C24A4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B300B8"/>
    <w:multiLevelType w:val="hybridMultilevel"/>
    <w:tmpl w:val="92509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B67854"/>
    <w:multiLevelType w:val="hybridMultilevel"/>
    <w:tmpl w:val="2A88F0F0"/>
    <w:lvl w:ilvl="0" w:tplc="BEB48E98">
      <w:start w:val="2019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BC562B5"/>
    <w:multiLevelType w:val="hybridMultilevel"/>
    <w:tmpl w:val="50B8F8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DD74FC3"/>
    <w:multiLevelType w:val="hybridMultilevel"/>
    <w:tmpl w:val="50B0C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B032EF"/>
    <w:multiLevelType w:val="hybridMultilevel"/>
    <w:tmpl w:val="B008CF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5704B89"/>
    <w:multiLevelType w:val="hybridMultilevel"/>
    <w:tmpl w:val="3A0C6F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74D45E8"/>
    <w:multiLevelType w:val="hybridMultilevel"/>
    <w:tmpl w:val="2B62C244"/>
    <w:lvl w:ilvl="0" w:tplc="FB0EE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85433DA"/>
    <w:multiLevelType w:val="hybridMultilevel"/>
    <w:tmpl w:val="EC0AFDE8"/>
    <w:lvl w:ilvl="0" w:tplc="FB0EE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594C17"/>
    <w:multiLevelType w:val="hybridMultilevel"/>
    <w:tmpl w:val="8124E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B805CD3"/>
    <w:multiLevelType w:val="multilevel"/>
    <w:tmpl w:val="9148F214"/>
    <w:lvl w:ilvl="0">
      <w:start w:val="8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92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5" w15:restartNumberingAfterBreak="0">
    <w:nsid w:val="6CB40C2C"/>
    <w:multiLevelType w:val="hybridMultilevel"/>
    <w:tmpl w:val="B52E23FE"/>
    <w:lvl w:ilvl="0" w:tplc="972A9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FC1B4B"/>
    <w:multiLevelType w:val="hybridMultilevel"/>
    <w:tmpl w:val="86D03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17863BC"/>
    <w:multiLevelType w:val="hybridMultilevel"/>
    <w:tmpl w:val="F24E6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221276C"/>
    <w:multiLevelType w:val="hybridMultilevel"/>
    <w:tmpl w:val="04743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8D1731"/>
    <w:multiLevelType w:val="hybridMultilevel"/>
    <w:tmpl w:val="C2C6D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4A53748"/>
    <w:multiLevelType w:val="hybridMultilevel"/>
    <w:tmpl w:val="27A8B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5A046DA"/>
    <w:multiLevelType w:val="hybridMultilevel"/>
    <w:tmpl w:val="974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541B1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354CEA"/>
    <w:multiLevelType w:val="hybridMultilevel"/>
    <w:tmpl w:val="99FE5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4F2B62"/>
    <w:multiLevelType w:val="hybridMultilevel"/>
    <w:tmpl w:val="14AA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9B604E4"/>
    <w:multiLevelType w:val="hybridMultilevel"/>
    <w:tmpl w:val="96829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A26202"/>
    <w:multiLevelType w:val="hybridMultilevel"/>
    <w:tmpl w:val="60EC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23432">
    <w:abstractNumId w:val="64"/>
  </w:num>
  <w:num w:numId="2" w16cid:durableId="1371109212">
    <w:abstractNumId w:val="39"/>
  </w:num>
  <w:num w:numId="3" w16cid:durableId="930820709">
    <w:abstractNumId w:val="51"/>
  </w:num>
  <w:num w:numId="4" w16cid:durableId="1278558819">
    <w:abstractNumId w:val="43"/>
  </w:num>
  <w:num w:numId="5" w16cid:durableId="439958462">
    <w:abstractNumId w:val="27"/>
  </w:num>
  <w:num w:numId="6" w16cid:durableId="779296661">
    <w:abstractNumId w:val="63"/>
  </w:num>
  <w:num w:numId="7" w16cid:durableId="2140603789">
    <w:abstractNumId w:val="23"/>
  </w:num>
  <w:num w:numId="8" w16cid:durableId="839387851">
    <w:abstractNumId w:val="11"/>
  </w:num>
  <w:num w:numId="9" w16cid:durableId="1796870738">
    <w:abstractNumId w:val="21"/>
  </w:num>
  <w:num w:numId="10" w16cid:durableId="1661614289">
    <w:abstractNumId w:val="55"/>
  </w:num>
  <w:num w:numId="11" w16cid:durableId="593124287">
    <w:abstractNumId w:val="75"/>
  </w:num>
  <w:num w:numId="12" w16cid:durableId="1820919333">
    <w:abstractNumId w:val="5"/>
  </w:num>
  <w:num w:numId="13" w16cid:durableId="1917589418">
    <w:abstractNumId w:val="31"/>
  </w:num>
  <w:num w:numId="14" w16cid:durableId="1636593964">
    <w:abstractNumId w:val="44"/>
  </w:num>
  <w:num w:numId="15" w16cid:durableId="456488880">
    <w:abstractNumId w:val="45"/>
  </w:num>
  <w:num w:numId="16" w16cid:durableId="339085320">
    <w:abstractNumId w:val="36"/>
  </w:num>
  <w:num w:numId="17" w16cid:durableId="1609006578">
    <w:abstractNumId w:val="18"/>
  </w:num>
  <w:num w:numId="18" w16cid:durableId="210073883">
    <w:abstractNumId w:val="20"/>
  </w:num>
  <w:num w:numId="19" w16cid:durableId="325981707">
    <w:abstractNumId w:val="7"/>
  </w:num>
  <w:num w:numId="20" w16cid:durableId="228344532">
    <w:abstractNumId w:val="12"/>
  </w:num>
  <w:num w:numId="21" w16cid:durableId="508760337">
    <w:abstractNumId w:val="40"/>
  </w:num>
  <w:num w:numId="22" w16cid:durableId="569267774">
    <w:abstractNumId w:val="3"/>
  </w:num>
  <w:num w:numId="23" w16cid:durableId="870655793">
    <w:abstractNumId w:val="30"/>
  </w:num>
  <w:num w:numId="24" w16cid:durableId="1223565985">
    <w:abstractNumId w:val="28"/>
  </w:num>
  <w:num w:numId="25" w16cid:durableId="433717972">
    <w:abstractNumId w:val="53"/>
  </w:num>
  <w:num w:numId="26" w16cid:durableId="1712152222">
    <w:abstractNumId w:val="71"/>
  </w:num>
  <w:num w:numId="27" w16cid:durableId="1875266226">
    <w:abstractNumId w:val="70"/>
  </w:num>
  <w:num w:numId="28" w16cid:durableId="1554658998">
    <w:abstractNumId w:val="73"/>
  </w:num>
  <w:num w:numId="29" w16cid:durableId="1498768178">
    <w:abstractNumId w:val="29"/>
  </w:num>
  <w:num w:numId="30" w16cid:durableId="1188719238">
    <w:abstractNumId w:val="9"/>
  </w:num>
  <w:num w:numId="31" w16cid:durableId="1543980118">
    <w:abstractNumId w:val="47"/>
  </w:num>
  <w:num w:numId="32" w16cid:durableId="651250006">
    <w:abstractNumId w:val="37"/>
  </w:num>
  <w:num w:numId="33" w16cid:durableId="341517322">
    <w:abstractNumId w:val="15"/>
  </w:num>
  <w:num w:numId="34" w16cid:durableId="881406964">
    <w:abstractNumId w:val="1"/>
  </w:num>
  <w:num w:numId="35" w16cid:durableId="1605530267">
    <w:abstractNumId w:val="66"/>
  </w:num>
  <w:num w:numId="36" w16cid:durableId="545144088">
    <w:abstractNumId w:val="33"/>
  </w:num>
  <w:num w:numId="37" w16cid:durableId="1773166910">
    <w:abstractNumId w:val="48"/>
  </w:num>
  <w:num w:numId="38" w16cid:durableId="709036716">
    <w:abstractNumId w:val="16"/>
  </w:num>
  <w:num w:numId="39" w16cid:durableId="1347906951">
    <w:abstractNumId w:val="67"/>
  </w:num>
  <w:num w:numId="40" w16cid:durableId="2073188599">
    <w:abstractNumId w:val="52"/>
  </w:num>
  <w:num w:numId="41" w16cid:durableId="1733384211">
    <w:abstractNumId w:val="24"/>
  </w:num>
  <w:num w:numId="42" w16cid:durableId="895163665">
    <w:abstractNumId w:val="65"/>
  </w:num>
  <w:num w:numId="43" w16cid:durableId="495346929">
    <w:abstractNumId w:val="59"/>
  </w:num>
  <w:num w:numId="44" w16cid:durableId="1428575730">
    <w:abstractNumId w:val="41"/>
  </w:num>
  <w:num w:numId="45" w16cid:durableId="1481192579">
    <w:abstractNumId w:val="17"/>
  </w:num>
  <w:num w:numId="46" w16cid:durableId="1279410700">
    <w:abstractNumId w:val="46"/>
  </w:num>
  <w:num w:numId="47" w16cid:durableId="1251738230">
    <w:abstractNumId w:val="22"/>
  </w:num>
  <w:num w:numId="48" w16cid:durableId="1328746275">
    <w:abstractNumId w:val="25"/>
  </w:num>
  <w:num w:numId="49" w16cid:durableId="481655523">
    <w:abstractNumId w:val="2"/>
  </w:num>
  <w:num w:numId="50" w16cid:durableId="98068445">
    <w:abstractNumId w:val="4"/>
  </w:num>
  <w:num w:numId="51" w16cid:durableId="428739002">
    <w:abstractNumId w:val="50"/>
  </w:num>
  <w:num w:numId="52" w16cid:durableId="723875841">
    <w:abstractNumId w:val="14"/>
  </w:num>
  <w:num w:numId="53" w16cid:durableId="1088769145">
    <w:abstractNumId w:val="54"/>
  </w:num>
  <w:num w:numId="54" w16cid:durableId="1484615824">
    <w:abstractNumId w:val="72"/>
  </w:num>
  <w:num w:numId="55" w16cid:durableId="1052578486">
    <w:abstractNumId w:val="32"/>
  </w:num>
  <w:num w:numId="56" w16cid:durableId="877743676">
    <w:abstractNumId w:val="62"/>
  </w:num>
  <w:num w:numId="57" w16cid:durableId="166100656">
    <w:abstractNumId w:val="60"/>
  </w:num>
  <w:num w:numId="58" w16cid:durableId="393744490">
    <w:abstractNumId w:val="61"/>
  </w:num>
  <w:num w:numId="59" w16cid:durableId="283538395">
    <w:abstractNumId w:val="49"/>
  </w:num>
  <w:num w:numId="60" w16cid:durableId="2116512831">
    <w:abstractNumId w:val="68"/>
  </w:num>
  <w:num w:numId="61" w16cid:durableId="1622879077">
    <w:abstractNumId w:val="34"/>
  </w:num>
  <w:num w:numId="62" w16cid:durableId="395395603">
    <w:abstractNumId w:val="8"/>
  </w:num>
  <w:num w:numId="63" w16cid:durableId="1857188805">
    <w:abstractNumId w:val="56"/>
  </w:num>
  <w:num w:numId="64" w16cid:durableId="825630444">
    <w:abstractNumId w:val="42"/>
  </w:num>
  <w:num w:numId="65" w16cid:durableId="1519656861">
    <w:abstractNumId w:val="38"/>
  </w:num>
  <w:num w:numId="66" w16cid:durableId="22293357">
    <w:abstractNumId w:val="35"/>
  </w:num>
  <w:num w:numId="67" w16cid:durableId="766534159">
    <w:abstractNumId w:val="13"/>
  </w:num>
  <w:num w:numId="68" w16cid:durableId="1370300199">
    <w:abstractNumId w:val="57"/>
  </w:num>
  <w:num w:numId="69" w16cid:durableId="1258101721">
    <w:abstractNumId w:val="0"/>
  </w:num>
  <w:num w:numId="70" w16cid:durableId="1765227694">
    <w:abstractNumId w:val="19"/>
  </w:num>
  <w:num w:numId="71" w16cid:durableId="1174497634">
    <w:abstractNumId w:val="6"/>
  </w:num>
  <w:num w:numId="72" w16cid:durableId="341786001">
    <w:abstractNumId w:val="26"/>
  </w:num>
  <w:num w:numId="73" w16cid:durableId="1563247042">
    <w:abstractNumId w:val="69"/>
  </w:num>
  <w:num w:numId="74" w16cid:durableId="230773794">
    <w:abstractNumId w:val="58"/>
  </w:num>
  <w:num w:numId="75" w16cid:durableId="2067295151">
    <w:abstractNumId w:val="74"/>
  </w:num>
  <w:num w:numId="76" w16cid:durableId="423654414">
    <w:abstractNumId w:val="1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FB"/>
    <w:rsid w:val="00005042"/>
    <w:rsid w:val="00011920"/>
    <w:rsid w:val="0001454E"/>
    <w:rsid w:val="0002376C"/>
    <w:rsid w:val="00031C21"/>
    <w:rsid w:val="00033A36"/>
    <w:rsid w:val="0003410B"/>
    <w:rsid w:val="00034B79"/>
    <w:rsid w:val="000505B9"/>
    <w:rsid w:val="00050D82"/>
    <w:rsid w:val="0005601F"/>
    <w:rsid w:val="00056BBA"/>
    <w:rsid w:val="00095309"/>
    <w:rsid w:val="000B1B27"/>
    <w:rsid w:val="000C2E0B"/>
    <w:rsid w:val="000C39EA"/>
    <w:rsid w:val="000C7F81"/>
    <w:rsid w:val="000D289B"/>
    <w:rsid w:val="000D49B5"/>
    <w:rsid w:val="000D5F1D"/>
    <w:rsid w:val="000E1D30"/>
    <w:rsid w:val="000F43B9"/>
    <w:rsid w:val="001100FD"/>
    <w:rsid w:val="0011255B"/>
    <w:rsid w:val="00117E86"/>
    <w:rsid w:val="001230C8"/>
    <w:rsid w:val="00124B25"/>
    <w:rsid w:val="001251F3"/>
    <w:rsid w:val="00130B76"/>
    <w:rsid w:val="001330AE"/>
    <w:rsid w:val="00142C48"/>
    <w:rsid w:val="001522A6"/>
    <w:rsid w:val="00154BC2"/>
    <w:rsid w:val="00156F6D"/>
    <w:rsid w:val="00162536"/>
    <w:rsid w:val="001645B4"/>
    <w:rsid w:val="0016782C"/>
    <w:rsid w:val="00174FF5"/>
    <w:rsid w:val="00184838"/>
    <w:rsid w:val="00186BA6"/>
    <w:rsid w:val="00187997"/>
    <w:rsid w:val="001971A3"/>
    <w:rsid w:val="00197D4F"/>
    <w:rsid w:val="001A1F82"/>
    <w:rsid w:val="001A26EE"/>
    <w:rsid w:val="001A52F2"/>
    <w:rsid w:val="001A63C5"/>
    <w:rsid w:val="001B346D"/>
    <w:rsid w:val="001C20E2"/>
    <w:rsid w:val="001C2D18"/>
    <w:rsid w:val="001C3CEC"/>
    <w:rsid w:val="001D2A5B"/>
    <w:rsid w:val="001D4AE1"/>
    <w:rsid w:val="001D6422"/>
    <w:rsid w:val="001E4ACD"/>
    <w:rsid w:val="001E4CAE"/>
    <w:rsid w:val="001E58B0"/>
    <w:rsid w:val="001F5742"/>
    <w:rsid w:val="001F661E"/>
    <w:rsid w:val="00201E2C"/>
    <w:rsid w:val="00203BEC"/>
    <w:rsid w:val="00206FEF"/>
    <w:rsid w:val="00212662"/>
    <w:rsid w:val="002126D1"/>
    <w:rsid w:val="00215CD2"/>
    <w:rsid w:val="00221490"/>
    <w:rsid w:val="00222382"/>
    <w:rsid w:val="00230A4F"/>
    <w:rsid w:val="00232E6E"/>
    <w:rsid w:val="00234537"/>
    <w:rsid w:val="00243950"/>
    <w:rsid w:val="00255929"/>
    <w:rsid w:val="00266DB2"/>
    <w:rsid w:val="002A7A8A"/>
    <w:rsid w:val="002B6365"/>
    <w:rsid w:val="002C4B89"/>
    <w:rsid w:val="002D4E4E"/>
    <w:rsid w:val="002E2F30"/>
    <w:rsid w:val="002F2E23"/>
    <w:rsid w:val="002F6E7D"/>
    <w:rsid w:val="00301BF4"/>
    <w:rsid w:val="00310ACF"/>
    <w:rsid w:val="003131DC"/>
    <w:rsid w:val="00320099"/>
    <w:rsid w:val="003202BE"/>
    <w:rsid w:val="00322E91"/>
    <w:rsid w:val="00323E23"/>
    <w:rsid w:val="00325314"/>
    <w:rsid w:val="003271CF"/>
    <w:rsid w:val="003331D9"/>
    <w:rsid w:val="00337E23"/>
    <w:rsid w:val="0034032E"/>
    <w:rsid w:val="00342271"/>
    <w:rsid w:val="00356637"/>
    <w:rsid w:val="00360A73"/>
    <w:rsid w:val="00360D48"/>
    <w:rsid w:val="00363E84"/>
    <w:rsid w:val="003748EC"/>
    <w:rsid w:val="00377A94"/>
    <w:rsid w:val="003A0BE0"/>
    <w:rsid w:val="003A6B5B"/>
    <w:rsid w:val="003C1380"/>
    <w:rsid w:val="003C7311"/>
    <w:rsid w:val="003D09D8"/>
    <w:rsid w:val="003E01D1"/>
    <w:rsid w:val="003E42EC"/>
    <w:rsid w:val="003F1226"/>
    <w:rsid w:val="003F4B40"/>
    <w:rsid w:val="0041163C"/>
    <w:rsid w:val="00413117"/>
    <w:rsid w:val="00416B48"/>
    <w:rsid w:val="00417FDD"/>
    <w:rsid w:val="00420D57"/>
    <w:rsid w:val="004247D3"/>
    <w:rsid w:val="0042771C"/>
    <w:rsid w:val="00430586"/>
    <w:rsid w:val="00432A78"/>
    <w:rsid w:val="00436390"/>
    <w:rsid w:val="004417BB"/>
    <w:rsid w:val="00442153"/>
    <w:rsid w:val="00442C50"/>
    <w:rsid w:val="00447241"/>
    <w:rsid w:val="004551EA"/>
    <w:rsid w:val="004626E8"/>
    <w:rsid w:val="0046396C"/>
    <w:rsid w:val="00463FEC"/>
    <w:rsid w:val="00473B60"/>
    <w:rsid w:val="00477C71"/>
    <w:rsid w:val="00480C8F"/>
    <w:rsid w:val="004811BE"/>
    <w:rsid w:val="004834A8"/>
    <w:rsid w:val="00490C74"/>
    <w:rsid w:val="0049191E"/>
    <w:rsid w:val="00495798"/>
    <w:rsid w:val="004D21D5"/>
    <w:rsid w:val="004D4848"/>
    <w:rsid w:val="004D55F8"/>
    <w:rsid w:val="004E3052"/>
    <w:rsid w:val="004E51DD"/>
    <w:rsid w:val="004F1827"/>
    <w:rsid w:val="004F4778"/>
    <w:rsid w:val="004F5AA2"/>
    <w:rsid w:val="00501231"/>
    <w:rsid w:val="00506290"/>
    <w:rsid w:val="00516BF6"/>
    <w:rsid w:val="00535342"/>
    <w:rsid w:val="00537605"/>
    <w:rsid w:val="00537F16"/>
    <w:rsid w:val="005431F2"/>
    <w:rsid w:val="00554DD2"/>
    <w:rsid w:val="0055683D"/>
    <w:rsid w:val="005618D2"/>
    <w:rsid w:val="005676A1"/>
    <w:rsid w:val="00584E66"/>
    <w:rsid w:val="00590DFE"/>
    <w:rsid w:val="00593532"/>
    <w:rsid w:val="005A0D83"/>
    <w:rsid w:val="005A2A58"/>
    <w:rsid w:val="005A4282"/>
    <w:rsid w:val="005A5B66"/>
    <w:rsid w:val="005B4529"/>
    <w:rsid w:val="005D07E3"/>
    <w:rsid w:val="005D7774"/>
    <w:rsid w:val="005E3DF4"/>
    <w:rsid w:val="005E4152"/>
    <w:rsid w:val="005F405D"/>
    <w:rsid w:val="00602BF3"/>
    <w:rsid w:val="00607870"/>
    <w:rsid w:val="00610AC0"/>
    <w:rsid w:val="00611E6F"/>
    <w:rsid w:val="00613A70"/>
    <w:rsid w:val="00625E2C"/>
    <w:rsid w:val="0063314B"/>
    <w:rsid w:val="00640E19"/>
    <w:rsid w:val="00642FFB"/>
    <w:rsid w:val="00653569"/>
    <w:rsid w:val="006706F4"/>
    <w:rsid w:val="00675641"/>
    <w:rsid w:val="0067770B"/>
    <w:rsid w:val="0069158C"/>
    <w:rsid w:val="0069293D"/>
    <w:rsid w:val="00694F24"/>
    <w:rsid w:val="00694F5F"/>
    <w:rsid w:val="006A2999"/>
    <w:rsid w:val="006A48B7"/>
    <w:rsid w:val="006A58E3"/>
    <w:rsid w:val="006A5D62"/>
    <w:rsid w:val="006C0F44"/>
    <w:rsid w:val="006C1F7E"/>
    <w:rsid w:val="006C56F9"/>
    <w:rsid w:val="006E1F37"/>
    <w:rsid w:val="006E4927"/>
    <w:rsid w:val="006F372B"/>
    <w:rsid w:val="006F3EE9"/>
    <w:rsid w:val="00702C5F"/>
    <w:rsid w:val="00702E10"/>
    <w:rsid w:val="007052E0"/>
    <w:rsid w:val="0070576D"/>
    <w:rsid w:val="0070774E"/>
    <w:rsid w:val="00720CCF"/>
    <w:rsid w:val="007344B7"/>
    <w:rsid w:val="00736241"/>
    <w:rsid w:val="00744D41"/>
    <w:rsid w:val="00751848"/>
    <w:rsid w:val="0076189A"/>
    <w:rsid w:val="00762AD5"/>
    <w:rsid w:val="00762C81"/>
    <w:rsid w:val="00770042"/>
    <w:rsid w:val="007750F9"/>
    <w:rsid w:val="00780185"/>
    <w:rsid w:val="0078334D"/>
    <w:rsid w:val="00791003"/>
    <w:rsid w:val="007912B1"/>
    <w:rsid w:val="007929C4"/>
    <w:rsid w:val="007B535B"/>
    <w:rsid w:val="007B7AD1"/>
    <w:rsid w:val="007D0886"/>
    <w:rsid w:val="007D2A69"/>
    <w:rsid w:val="007D791C"/>
    <w:rsid w:val="007E3CA1"/>
    <w:rsid w:val="007F0296"/>
    <w:rsid w:val="007F0837"/>
    <w:rsid w:val="00801635"/>
    <w:rsid w:val="008025CD"/>
    <w:rsid w:val="00807816"/>
    <w:rsid w:val="008115C7"/>
    <w:rsid w:val="0082157F"/>
    <w:rsid w:val="00822CC0"/>
    <w:rsid w:val="00824F87"/>
    <w:rsid w:val="00830EB0"/>
    <w:rsid w:val="00836458"/>
    <w:rsid w:val="00840C7A"/>
    <w:rsid w:val="00850AF7"/>
    <w:rsid w:val="00853320"/>
    <w:rsid w:val="00855706"/>
    <w:rsid w:val="008729ED"/>
    <w:rsid w:val="00873AB8"/>
    <w:rsid w:val="008815B2"/>
    <w:rsid w:val="00883E9F"/>
    <w:rsid w:val="00884867"/>
    <w:rsid w:val="00893824"/>
    <w:rsid w:val="008971F2"/>
    <w:rsid w:val="008A04A1"/>
    <w:rsid w:val="008A3538"/>
    <w:rsid w:val="008B149C"/>
    <w:rsid w:val="008B2C2A"/>
    <w:rsid w:val="008B4902"/>
    <w:rsid w:val="008C12CD"/>
    <w:rsid w:val="008E5EC7"/>
    <w:rsid w:val="008F12D4"/>
    <w:rsid w:val="008F1945"/>
    <w:rsid w:val="008F464E"/>
    <w:rsid w:val="00917342"/>
    <w:rsid w:val="00920572"/>
    <w:rsid w:val="0092081C"/>
    <w:rsid w:val="00927AB2"/>
    <w:rsid w:val="00930B26"/>
    <w:rsid w:val="009345B4"/>
    <w:rsid w:val="00940F26"/>
    <w:rsid w:val="00946F91"/>
    <w:rsid w:val="00953C2A"/>
    <w:rsid w:val="00957B62"/>
    <w:rsid w:val="009611C6"/>
    <w:rsid w:val="00967DB8"/>
    <w:rsid w:val="00976967"/>
    <w:rsid w:val="0099166D"/>
    <w:rsid w:val="00992B3C"/>
    <w:rsid w:val="009A4874"/>
    <w:rsid w:val="009A6548"/>
    <w:rsid w:val="009B0447"/>
    <w:rsid w:val="009D1B25"/>
    <w:rsid w:val="009E6BA7"/>
    <w:rsid w:val="009F0840"/>
    <w:rsid w:val="009F7AC7"/>
    <w:rsid w:val="00A068E5"/>
    <w:rsid w:val="00A14AE3"/>
    <w:rsid w:val="00A25D65"/>
    <w:rsid w:val="00A565E3"/>
    <w:rsid w:val="00A56842"/>
    <w:rsid w:val="00A63852"/>
    <w:rsid w:val="00A841F4"/>
    <w:rsid w:val="00A90FAF"/>
    <w:rsid w:val="00A92A0F"/>
    <w:rsid w:val="00A93237"/>
    <w:rsid w:val="00AB6CC2"/>
    <w:rsid w:val="00AD16D6"/>
    <w:rsid w:val="00AE0C3A"/>
    <w:rsid w:val="00AE2633"/>
    <w:rsid w:val="00AF3CEB"/>
    <w:rsid w:val="00B139ED"/>
    <w:rsid w:val="00B36466"/>
    <w:rsid w:val="00B42CA6"/>
    <w:rsid w:val="00B43A9D"/>
    <w:rsid w:val="00B445D7"/>
    <w:rsid w:val="00B51A6B"/>
    <w:rsid w:val="00B53178"/>
    <w:rsid w:val="00B53EFA"/>
    <w:rsid w:val="00B564B5"/>
    <w:rsid w:val="00B62102"/>
    <w:rsid w:val="00B65ED1"/>
    <w:rsid w:val="00B71305"/>
    <w:rsid w:val="00B738B6"/>
    <w:rsid w:val="00B76497"/>
    <w:rsid w:val="00B814CA"/>
    <w:rsid w:val="00B83635"/>
    <w:rsid w:val="00B95D97"/>
    <w:rsid w:val="00BB0CE8"/>
    <w:rsid w:val="00BB4ADA"/>
    <w:rsid w:val="00BC1AA6"/>
    <w:rsid w:val="00BD2419"/>
    <w:rsid w:val="00BD4FAD"/>
    <w:rsid w:val="00BE1CD0"/>
    <w:rsid w:val="00BE2134"/>
    <w:rsid w:val="00BE6B27"/>
    <w:rsid w:val="00BF37B4"/>
    <w:rsid w:val="00C02730"/>
    <w:rsid w:val="00C07322"/>
    <w:rsid w:val="00C12D5A"/>
    <w:rsid w:val="00C23EDC"/>
    <w:rsid w:val="00C255E4"/>
    <w:rsid w:val="00C27F90"/>
    <w:rsid w:val="00C36CC3"/>
    <w:rsid w:val="00C47D87"/>
    <w:rsid w:val="00C50AAB"/>
    <w:rsid w:val="00C52C2A"/>
    <w:rsid w:val="00C56509"/>
    <w:rsid w:val="00C6218F"/>
    <w:rsid w:val="00C63E56"/>
    <w:rsid w:val="00C66F86"/>
    <w:rsid w:val="00C704B3"/>
    <w:rsid w:val="00C9016C"/>
    <w:rsid w:val="00C95238"/>
    <w:rsid w:val="00CB38BC"/>
    <w:rsid w:val="00CC2DCC"/>
    <w:rsid w:val="00CC4647"/>
    <w:rsid w:val="00CD1330"/>
    <w:rsid w:val="00CD21D9"/>
    <w:rsid w:val="00CD43EE"/>
    <w:rsid w:val="00CD7E39"/>
    <w:rsid w:val="00CE155A"/>
    <w:rsid w:val="00CE4360"/>
    <w:rsid w:val="00CE44C0"/>
    <w:rsid w:val="00CF118F"/>
    <w:rsid w:val="00D02BFC"/>
    <w:rsid w:val="00D06869"/>
    <w:rsid w:val="00D06A67"/>
    <w:rsid w:val="00D22AF8"/>
    <w:rsid w:val="00D23FAD"/>
    <w:rsid w:val="00D336B3"/>
    <w:rsid w:val="00D524F2"/>
    <w:rsid w:val="00D567DF"/>
    <w:rsid w:val="00D62570"/>
    <w:rsid w:val="00D77788"/>
    <w:rsid w:val="00DA03A4"/>
    <w:rsid w:val="00DA5B9B"/>
    <w:rsid w:val="00DB66F3"/>
    <w:rsid w:val="00DB67ED"/>
    <w:rsid w:val="00DC2368"/>
    <w:rsid w:val="00DC7FCC"/>
    <w:rsid w:val="00DD06A0"/>
    <w:rsid w:val="00DD255A"/>
    <w:rsid w:val="00DD5FBE"/>
    <w:rsid w:val="00DE12FF"/>
    <w:rsid w:val="00DF0C5B"/>
    <w:rsid w:val="00DF757D"/>
    <w:rsid w:val="00E02A8D"/>
    <w:rsid w:val="00E14887"/>
    <w:rsid w:val="00E20719"/>
    <w:rsid w:val="00E20A5F"/>
    <w:rsid w:val="00E21457"/>
    <w:rsid w:val="00E45063"/>
    <w:rsid w:val="00E55BFB"/>
    <w:rsid w:val="00E64942"/>
    <w:rsid w:val="00E66A74"/>
    <w:rsid w:val="00E72B22"/>
    <w:rsid w:val="00E81EA6"/>
    <w:rsid w:val="00E93101"/>
    <w:rsid w:val="00E97D85"/>
    <w:rsid w:val="00EA3071"/>
    <w:rsid w:val="00EA351E"/>
    <w:rsid w:val="00EA36C3"/>
    <w:rsid w:val="00EB46C8"/>
    <w:rsid w:val="00ED3A83"/>
    <w:rsid w:val="00ED4C84"/>
    <w:rsid w:val="00EF3D58"/>
    <w:rsid w:val="00EF4925"/>
    <w:rsid w:val="00EF4F45"/>
    <w:rsid w:val="00F01E49"/>
    <w:rsid w:val="00F034A7"/>
    <w:rsid w:val="00F03E78"/>
    <w:rsid w:val="00F06706"/>
    <w:rsid w:val="00F07CB1"/>
    <w:rsid w:val="00F10D94"/>
    <w:rsid w:val="00F14B3B"/>
    <w:rsid w:val="00F228CC"/>
    <w:rsid w:val="00F328B4"/>
    <w:rsid w:val="00F52648"/>
    <w:rsid w:val="00F533DE"/>
    <w:rsid w:val="00F61E65"/>
    <w:rsid w:val="00F64003"/>
    <w:rsid w:val="00F809A2"/>
    <w:rsid w:val="00F828FF"/>
    <w:rsid w:val="00F8479E"/>
    <w:rsid w:val="00F85B5C"/>
    <w:rsid w:val="00F86674"/>
    <w:rsid w:val="00FB3A69"/>
    <w:rsid w:val="00FB474E"/>
    <w:rsid w:val="00FC07B8"/>
    <w:rsid w:val="00FC2B46"/>
    <w:rsid w:val="00FC7108"/>
    <w:rsid w:val="00FD37DA"/>
    <w:rsid w:val="00FE2716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2254D"/>
  <w15:docId w15:val="{812CC57E-234C-446E-AACB-D0A117EC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633"/>
    <w:rPr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qFormat/>
    <w:rsid w:val="0011255B"/>
    <w:pPr>
      <w:keepNext/>
      <w:spacing w:before="100" w:beforeAutospacing="1" w:after="100" w:afterAutospacing="1"/>
      <w:outlineLvl w:val="0"/>
    </w:pPr>
    <w:rPr>
      <w:rFonts w:eastAsia="Arial Unicode MS"/>
      <w:b/>
      <w:bCs/>
      <w:lang w:val="en-US" w:eastAsia="en-US"/>
    </w:rPr>
  </w:style>
  <w:style w:type="paragraph" w:styleId="Heading2">
    <w:name w:val="heading 2"/>
    <w:basedOn w:val="Normal"/>
    <w:next w:val="Normal"/>
    <w:qFormat/>
    <w:rsid w:val="0011255B"/>
    <w:pPr>
      <w:keepNext/>
      <w:ind w:left="360" w:firstLine="360"/>
      <w:outlineLvl w:val="1"/>
    </w:pPr>
    <w:rPr>
      <w:rFonts w:eastAsia="Arial Unicode MS"/>
      <w:b/>
      <w:bCs/>
      <w:lang w:val="en-US" w:eastAsia="en-US"/>
    </w:rPr>
  </w:style>
  <w:style w:type="paragraph" w:styleId="Heading3">
    <w:name w:val="heading 3"/>
    <w:basedOn w:val="Normal"/>
    <w:next w:val="Normal"/>
    <w:qFormat/>
    <w:rsid w:val="0011255B"/>
    <w:pPr>
      <w:keepNext/>
      <w:ind w:firstLine="720"/>
      <w:outlineLvl w:val="2"/>
    </w:pPr>
    <w:rPr>
      <w:b/>
      <w:bCs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11255B"/>
    <w:pPr>
      <w:keepNext/>
      <w:ind w:left="180" w:hanging="90"/>
      <w:outlineLvl w:val="3"/>
    </w:pPr>
    <w:rPr>
      <w:szCs w:val="20"/>
      <w:lang w:val="en-US" w:eastAsia="en-US"/>
    </w:rPr>
  </w:style>
  <w:style w:type="paragraph" w:styleId="Heading5">
    <w:name w:val="heading 5"/>
    <w:basedOn w:val="Normal"/>
    <w:next w:val="Normal"/>
    <w:qFormat/>
    <w:rsid w:val="0011255B"/>
    <w:pPr>
      <w:keepNext/>
      <w:ind w:left="720"/>
      <w:outlineLvl w:val="4"/>
    </w:pPr>
    <w:rPr>
      <w:b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11255B"/>
    <w:rPr>
      <w:color w:val="000000"/>
      <w:u w:val="single"/>
    </w:rPr>
  </w:style>
  <w:style w:type="character" w:styleId="FollowedHyperlink">
    <w:name w:val="FollowedHyperlink"/>
    <w:basedOn w:val="DefaultParagraphFont"/>
    <w:semiHidden/>
    <w:rsid w:val="0011255B"/>
    <w:rPr>
      <w:color w:val="800080"/>
      <w:u w:val="single"/>
    </w:rPr>
  </w:style>
  <w:style w:type="paragraph" w:styleId="HTMLAddress">
    <w:name w:val="HTML Address"/>
    <w:basedOn w:val="Normal"/>
    <w:semiHidden/>
    <w:rsid w:val="0011255B"/>
    <w:rPr>
      <w:i/>
      <w:iCs/>
      <w:color w:val="000000"/>
      <w:lang w:val="en-US" w:eastAsia="en-US"/>
    </w:rPr>
  </w:style>
  <w:style w:type="paragraph" w:styleId="NormalWeb">
    <w:name w:val="Normal (Web)"/>
    <w:basedOn w:val="Normal"/>
    <w:uiPriority w:val="99"/>
    <w:rsid w:val="0011255B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semiHidden/>
    <w:rsid w:val="0011255B"/>
    <w:pPr>
      <w:spacing w:before="100" w:beforeAutospacing="1" w:after="100" w:afterAutospacing="1"/>
    </w:pPr>
    <w:rPr>
      <w:b/>
      <w:bCs/>
      <w:sz w:val="36"/>
      <w:szCs w:val="36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11255B"/>
    <w:pPr>
      <w:ind w:left="1440" w:hanging="1440"/>
      <w:jc w:val="both"/>
    </w:pPr>
    <w:rPr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11255B"/>
    <w:rPr>
      <w:i/>
      <w:iCs/>
    </w:rPr>
  </w:style>
  <w:style w:type="character" w:customStyle="1" w:styleId="rts1">
    <w:name w:val="rts1"/>
    <w:basedOn w:val="DefaultParagraphFont"/>
    <w:rsid w:val="0011255B"/>
    <w:rPr>
      <w:rFonts w:ascii="Verdana" w:hAnsi="Verdana" w:hint="default"/>
      <w:strike w:val="0"/>
      <w:dstrike w:val="0"/>
      <w:color w:val="666666"/>
      <w:sz w:val="16"/>
      <w:szCs w:val="16"/>
      <w:u w:val="none"/>
      <w:effect w:val="none"/>
    </w:rPr>
  </w:style>
  <w:style w:type="paragraph" w:styleId="BodyTextIndent">
    <w:name w:val="Body Text Indent"/>
    <w:basedOn w:val="Normal"/>
    <w:semiHidden/>
    <w:rsid w:val="0011255B"/>
    <w:pPr>
      <w:ind w:left="2160" w:hanging="2070"/>
    </w:pPr>
    <w:rPr>
      <w:szCs w:val="20"/>
      <w:lang w:val="en-US" w:eastAsia="en-US"/>
    </w:rPr>
  </w:style>
  <w:style w:type="paragraph" w:styleId="BodyText">
    <w:name w:val="Body Text"/>
    <w:basedOn w:val="Normal"/>
    <w:semiHidden/>
    <w:rsid w:val="0011255B"/>
    <w:rPr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B53EFA"/>
    <w:pPr>
      <w:ind w:left="720"/>
    </w:pPr>
    <w:rPr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76A1"/>
    <w:rPr>
      <w:sz w:val="24"/>
    </w:rPr>
  </w:style>
  <w:style w:type="character" w:styleId="Strong">
    <w:name w:val="Strong"/>
    <w:basedOn w:val="DefaultParagraphFont"/>
    <w:uiPriority w:val="22"/>
    <w:qFormat/>
    <w:rsid w:val="004F477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60D48"/>
    <w:rPr>
      <w:rFonts w:eastAsia="Arial Unicode MS"/>
      <w:b/>
      <w:bCs/>
      <w:sz w:val="24"/>
      <w:szCs w:val="24"/>
    </w:rPr>
  </w:style>
  <w:style w:type="paragraph" w:customStyle="1" w:styleId="Default">
    <w:name w:val="Default"/>
    <w:rsid w:val="00A841F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lor1">
    <w:name w:val="color1"/>
    <w:basedOn w:val="DefaultParagraphFont"/>
    <w:rsid w:val="004F1827"/>
  </w:style>
  <w:style w:type="paragraph" w:customStyle="1" w:styleId="sem-author1">
    <w:name w:val="sem-author1"/>
    <w:basedOn w:val="Normal"/>
    <w:rsid w:val="00186BA6"/>
    <w:pPr>
      <w:spacing w:before="240" w:after="120" w:line="312" w:lineRule="atLeast"/>
    </w:pPr>
    <w:rPr>
      <w:lang w:val="en-US" w:eastAsia="en-US"/>
    </w:rPr>
  </w:style>
  <w:style w:type="character" w:customStyle="1" w:styleId="st">
    <w:name w:val="st"/>
    <w:basedOn w:val="DefaultParagraphFont"/>
    <w:rsid w:val="0069158C"/>
  </w:style>
  <w:style w:type="character" w:styleId="HTMLCite">
    <w:name w:val="HTML Cite"/>
    <w:basedOn w:val="DefaultParagraphFont"/>
    <w:uiPriority w:val="99"/>
    <w:semiHidden/>
    <w:unhideWhenUsed/>
    <w:rsid w:val="009B0447"/>
    <w:rPr>
      <w:i/>
      <w:iCs/>
    </w:rPr>
  </w:style>
  <w:style w:type="character" w:customStyle="1" w:styleId="fieldcreators">
    <w:name w:val="field_creators"/>
    <w:basedOn w:val="DefaultParagraphFont"/>
    <w:rsid w:val="00CC2DCC"/>
  </w:style>
  <w:style w:type="character" w:customStyle="1" w:styleId="personname">
    <w:name w:val="person_name"/>
    <w:basedOn w:val="DefaultParagraphFont"/>
    <w:rsid w:val="00CC2DCC"/>
  </w:style>
  <w:style w:type="character" w:customStyle="1" w:styleId="fielddateeffective">
    <w:name w:val="field_date_effective"/>
    <w:basedOn w:val="DefaultParagraphFont"/>
    <w:rsid w:val="00CC2DCC"/>
  </w:style>
  <w:style w:type="character" w:customStyle="1" w:styleId="fieldtitle">
    <w:name w:val="field_title"/>
    <w:basedOn w:val="DefaultParagraphFont"/>
    <w:rsid w:val="00CC2DCC"/>
  </w:style>
  <w:style w:type="character" w:customStyle="1" w:styleId="fieldeventtitle">
    <w:name w:val="field_event_title"/>
    <w:basedOn w:val="DefaultParagraphFont"/>
    <w:rsid w:val="00CC2DCC"/>
  </w:style>
  <w:style w:type="character" w:customStyle="1" w:styleId="fieldeventdates">
    <w:name w:val="field_event_dates"/>
    <w:basedOn w:val="DefaultParagraphFont"/>
    <w:rsid w:val="00CC2DCC"/>
  </w:style>
  <w:style w:type="character" w:customStyle="1" w:styleId="fieldeventlocation">
    <w:name w:val="field_event_location"/>
    <w:basedOn w:val="DefaultParagraphFont"/>
    <w:rsid w:val="00CC2DCC"/>
  </w:style>
  <w:style w:type="character" w:customStyle="1" w:styleId="fieldpagerange">
    <w:name w:val="field_pagerange"/>
    <w:basedOn w:val="DefaultParagraphFont"/>
    <w:rsid w:val="00CC2DCC"/>
  </w:style>
  <w:style w:type="character" w:customStyle="1" w:styleId="usercontent">
    <w:name w:val="usercontent"/>
    <w:basedOn w:val="DefaultParagraphFont"/>
    <w:rsid w:val="0046396C"/>
  </w:style>
  <w:style w:type="character" w:customStyle="1" w:styleId="fwb">
    <w:name w:val="fwb"/>
    <w:basedOn w:val="DefaultParagraphFont"/>
    <w:rsid w:val="00B36466"/>
  </w:style>
  <w:style w:type="character" w:customStyle="1" w:styleId="arxivid">
    <w:name w:val="arxivid"/>
    <w:rsid w:val="001645B4"/>
  </w:style>
  <w:style w:type="character" w:customStyle="1" w:styleId="talktitle">
    <w:name w:val="talk_title"/>
    <w:basedOn w:val="DefaultParagraphFont"/>
    <w:rsid w:val="001A52F2"/>
  </w:style>
  <w:style w:type="character" w:customStyle="1" w:styleId="style2">
    <w:name w:val="style2"/>
    <w:basedOn w:val="DefaultParagraphFont"/>
    <w:rsid w:val="00243950"/>
  </w:style>
  <w:style w:type="paragraph" w:styleId="DocumentMap">
    <w:name w:val="Document Map"/>
    <w:basedOn w:val="Normal"/>
    <w:link w:val="DocumentMapChar"/>
    <w:uiPriority w:val="99"/>
    <w:semiHidden/>
    <w:unhideWhenUsed/>
    <w:rsid w:val="00D62570"/>
    <w:rPr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2570"/>
    <w:rPr>
      <w:sz w:val="24"/>
      <w:szCs w:val="24"/>
    </w:rPr>
  </w:style>
  <w:style w:type="character" w:customStyle="1" w:styleId="il">
    <w:name w:val="il"/>
    <w:basedOn w:val="DefaultParagraphFont"/>
    <w:rsid w:val="00142C48"/>
  </w:style>
  <w:style w:type="character" w:customStyle="1" w:styleId="nlm-given-names">
    <w:name w:val="nlm-given-names"/>
    <w:rsid w:val="003331D9"/>
  </w:style>
  <w:style w:type="paragraph" w:customStyle="1" w:styleId="m5199976369373460688msolistparagraph">
    <w:name w:val="m_5199976369373460688msolistparagraph"/>
    <w:basedOn w:val="Normal"/>
    <w:rsid w:val="000B1B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738B6"/>
    <w:rPr>
      <w:color w:val="605E5C"/>
      <w:shd w:val="clear" w:color="auto" w:fill="E1DFDD"/>
    </w:rPr>
  </w:style>
  <w:style w:type="paragraph" w:customStyle="1" w:styleId="bodytext0">
    <w:name w:val="bodytext"/>
    <w:basedOn w:val="Normal"/>
    <w:rsid w:val="00FE2716"/>
    <w:pPr>
      <w:spacing w:after="240"/>
    </w:pPr>
    <w:rPr>
      <w:lang w:val="en-US" w:eastAsia="en-US"/>
    </w:rPr>
  </w:style>
  <w:style w:type="character" w:customStyle="1" w:styleId="spelle">
    <w:name w:val="spelle"/>
    <w:basedOn w:val="DefaultParagraphFont"/>
    <w:rsid w:val="00AE2633"/>
  </w:style>
  <w:style w:type="character" w:customStyle="1" w:styleId="grame">
    <w:name w:val="grame"/>
    <w:basedOn w:val="DefaultParagraphFont"/>
    <w:rsid w:val="00AE2633"/>
  </w:style>
  <w:style w:type="character" w:customStyle="1" w:styleId="ii5vdd">
    <w:name w:val="ii5vdd"/>
    <w:basedOn w:val="DefaultParagraphFont"/>
    <w:rsid w:val="00CE44C0"/>
  </w:style>
  <w:style w:type="character" w:customStyle="1" w:styleId="c9dxtc">
    <w:name w:val="c9dxtc"/>
    <w:basedOn w:val="DefaultParagraphFont"/>
    <w:rsid w:val="00CE44C0"/>
  </w:style>
  <w:style w:type="paragraph" w:styleId="Footer">
    <w:name w:val="footer"/>
    <w:basedOn w:val="Normal"/>
    <w:link w:val="FooterChar"/>
    <w:uiPriority w:val="99"/>
    <w:unhideWhenUsed/>
    <w:rsid w:val="00C255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5E4"/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74948141">
              <w:marLeft w:val="240"/>
              <w:marRight w:val="240"/>
              <w:marTop w:val="0"/>
              <w:marBottom w:val="0"/>
              <w:divBdr>
                <w:top w:val="single" w:sz="6" w:space="0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lancet.com/journals/langlo/article/PIIS2214-109X(20)30467-8/fulltext" TargetMode="External"/><Relationship Id="rId18" Type="http://schemas.openxmlformats.org/officeDocument/2006/relationships/hyperlink" Target="http://arxiv.org/abs/2006.03375" TargetMode="External"/><Relationship Id="rId26" Type="http://schemas.openxmlformats.org/officeDocument/2006/relationships/hyperlink" Target="https://link.springer.com/article/10.1007/s41745-020-00211-3" TargetMode="External"/><Relationship Id="rId39" Type="http://schemas.openxmlformats.org/officeDocument/2006/relationships/hyperlink" Target="http://www.ma.hw.ac.uk/ams/seminars/MIPS/mips_abstracts.html" TargetMode="External"/><Relationship Id="rId21" Type="http://schemas.openxmlformats.org/officeDocument/2006/relationships/hyperlink" Target="https://arxiv.org/abs/2008.07606" TargetMode="External"/><Relationship Id="rId34" Type="http://schemas.openxmlformats.org/officeDocument/2006/relationships/hyperlink" Target="http://www.tcs.tifr.res.in/~sandeepj/avail_papers/chapter.pdf" TargetMode="External"/><Relationship Id="rId7" Type="http://schemas.openxmlformats.org/officeDocument/2006/relationships/hyperlink" Target="mailto:sandeep.juneja201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011.02032" TargetMode="External"/><Relationship Id="rId20" Type="http://schemas.openxmlformats.org/officeDocument/2006/relationships/hyperlink" Target="https://arxiv.org/pdf/2102.03734.pdf" TargetMode="External"/><Relationship Id="rId29" Type="http://schemas.openxmlformats.org/officeDocument/2006/relationships/hyperlink" Target="http://arxiv.org/abs/1206.3390v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dianexpress.com/news/pay-it-forward/514743/" TargetMode="External"/><Relationship Id="rId24" Type="http://schemas.openxmlformats.org/officeDocument/2006/relationships/hyperlink" Target="https://doi.org/10.1287/opre.2020.2029" TargetMode="External"/><Relationship Id="rId32" Type="http://schemas.openxmlformats.org/officeDocument/2006/relationships/hyperlink" Target="http://projecteuclid.org/handle/euclid.jap" TargetMode="External"/><Relationship Id="rId37" Type="http://schemas.openxmlformats.org/officeDocument/2006/relationships/hyperlink" Target="http://www.tcs.tifr.res.in/~sandeepj/avail_papers/revision-tomacs.pdf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tcs.tifr.res.in/~sandeepj/avail_papers/Mumbai_October_Report.pdf" TargetMode="External"/><Relationship Id="rId23" Type="http://schemas.openxmlformats.org/officeDocument/2006/relationships/hyperlink" Target="https://www.medrxiv.org/content/10.1101/2020.08.27.20182741v1" TargetMode="External"/><Relationship Id="rId28" Type="http://schemas.openxmlformats.org/officeDocument/2006/relationships/hyperlink" Target="http://arxiv.org/abs/1507.04564" TargetMode="External"/><Relationship Id="rId36" Type="http://schemas.openxmlformats.org/officeDocument/2006/relationships/hyperlink" Target="http://www.tcs.tifr.res.in/~sandeepj/avail_papers/credit-risk-rev.pdf" TargetMode="External"/><Relationship Id="rId10" Type="http://schemas.openxmlformats.org/officeDocument/2006/relationships/hyperlink" Target="https://syntalk.wordpress.com/episodes/turn-five/tiau/" TargetMode="External"/><Relationship Id="rId19" Type="http://schemas.openxmlformats.org/officeDocument/2006/relationships/hyperlink" Target="https://arxiv.org/abs/1705.00142" TargetMode="External"/><Relationship Id="rId31" Type="http://schemas.openxmlformats.org/officeDocument/2006/relationships/hyperlink" Target="http://projecteuclid.org/handle/euclid.a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s.res.in/events/webgyan-prof-sandeep-juneja" TargetMode="External"/><Relationship Id="rId14" Type="http://schemas.openxmlformats.org/officeDocument/2006/relationships/hyperlink" Target="https://www.medrxiv.org/content/10.1101/2020.08.27.20182741v1" TargetMode="External"/><Relationship Id="rId22" Type="http://schemas.openxmlformats.org/officeDocument/2006/relationships/hyperlink" Target="https://www.thelancet.com/journals/langlo/article/PIIS2214-109X(20)30467-8/fulltext" TargetMode="External"/><Relationship Id="rId27" Type="http://schemas.openxmlformats.org/officeDocument/2006/relationships/hyperlink" Target="https://arxiv.org/pdf/2004.05442.pdf" TargetMode="External"/><Relationship Id="rId30" Type="http://schemas.openxmlformats.org/officeDocument/2006/relationships/hyperlink" Target="http://dx.doi.org/10.1287/ijoc.2014.0602" TargetMode="External"/><Relationship Id="rId35" Type="http://schemas.openxmlformats.org/officeDocument/2006/relationships/hyperlink" Target="http://www.tcs.tifr.res.in/~sandeepj/avail_papers/American_options.pdf" TargetMode="External"/><Relationship Id="rId8" Type="http://schemas.openxmlformats.org/officeDocument/2006/relationships/hyperlink" Target="http://www.peerpower.com/et/3464/Taking-stock-of-Indian-management-research" TargetMode="External"/><Relationship Id="rId3" Type="http://schemas.openxmlformats.org/officeDocument/2006/relationships/settings" Target="settings.xml"/><Relationship Id="rId12" Type="http://schemas.openxmlformats.org/officeDocument/2006/relationships/hyperlink" Target="%20%20https://arxiv.org/pdf/2105.02144.pdf%20%20%20%20" TargetMode="External"/><Relationship Id="rId17" Type="http://schemas.openxmlformats.org/officeDocument/2006/relationships/hyperlink" Target="http://www.tcs.tifr.res.in/~sandeepj/avail_papers/Mumbai_September_Report.pdf" TargetMode="External"/><Relationship Id="rId25" Type="http://schemas.openxmlformats.org/officeDocument/2006/relationships/hyperlink" Target="https://arxiv.org/abs/1908.09094" TargetMode="External"/><Relationship Id="rId33" Type="http://schemas.openxmlformats.org/officeDocument/2006/relationships/hyperlink" Target="http://link.springer.com/journal/11134/74/4/page/1" TargetMode="External"/><Relationship Id="rId38" Type="http://schemas.openxmlformats.org/officeDocument/2006/relationships/hyperlink" Target="http://www.ma.hw.ac.uk/ams/seminars/MIPS/mips_abstract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ublic_html\l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C:\public_html\lresume</Template>
  <TotalTime>3</TotalTime>
  <Pages>1</Pages>
  <Words>9262</Words>
  <Characters>52797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K</vt:lpstr>
    </vt:vector>
  </TitlesOfParts>
  <Company>Microsoft</Company>
  <LinksUpToDate>false</LinksUpToDate>
  <CharactersWithSpaces>61936</CharactersWithSpaces>
  <SharedDoc>false</SharedDoc>
  <HLinks>
    <vt:vector size="18" baseType="variant">
      <vt:variant>
        <vt:i4>5177349</vt:i4>
      </vt:variant>
      <vt:variant>
        <vt:i4>6</vt:i4>
      </vt:variant>
      <vt:variant>
        <vt:i4>0</vt:i4>
      </vt:variant>
      <vt:variant>
        <vt:i4>5</vt:i4>
      </vt:variant>
      <vt:variant>
        <vt:lpwstr>http://www.indianexpress.com/news/pay-it-forward/514743/</vt:lpwstr>
      </vt:variant>
      <vt:variant>
        <vt:lpwstr/>
      </vt:variant>
      <vt:variant>
        <vt:i4>7143519</vt:i4>
      </vt:variant>
      <vt:variant>
        <vt:i4>3</vt:i4>
      </vt:variant>
      <vt:variant>
        <vt:i4>0</vt:i4>
      </vt:variant>
      <vt:variant>
        <vt:i4>5</vt:i4>
      </vt:variant>
      <vt:variant>
        <vt:lpwstr>http://www.tcs.tifr.res.in/~sandeepj/avail_papers/final-net.ps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mailto:juneja@tifr.res.in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K</dc:title>
  <dc:creator>MICKEY</dc:creator>
  <cp:lastModifiedBy>Microsoft Office User</cp:lastModifiedBy>
  <cp:revision>3</cp:revision>
  <cp:lastPrinted>2024-07-14T12:32:00Z</cp:lastPrinted>
  <dcterms:created xsi:type="dcterms:W3CDTF">2024-07-14T12:07:00Z</dcterms:created>
  <dcterms:modified xsi:type="dcterms:W3CDTF">2024-07-14T12:35:00Z</dcterms:modified>
</cp:coreProperties>
</file>